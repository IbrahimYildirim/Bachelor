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056A2" w14:textId="5FA159B7" w:rsidR="00CC1495" w:rsidRDefault="00897886" w:rsidP="00CC1495">
      <w:pPr>
        <w:pStyle w:val="title1"/>
      </w:pPr>
      <w:proofErr w:type="spellStart"/>
      <w:r>
        <w:t>SportLook</w:t>
      </w:r>
      <w:proofErr w:type="spellEnd"/>
    </w:p>
    <w:p w14:paraId="3B8846A4" w14:textId="6552E7EC" w:rsidR="00CC1495" w:rsidRDefault="00CC1495" w:rsidP="00CC1495">
      <w:pPr>
        <w:pStyle w:val="title2"/>
      </w:pPr>
    </w:p>
    <w:p w14:paraId="760AC77C" w14:textId="77777777" w:rsidR="00CC1495" w:rsidRDefault="00CC1495" w:rsidP="00CC1495">
      <w:pPr>
        <w:pStyle w:val="title2"/>
      </w:pPr>
      <w:r>
        <w:t>Testing</w:t>
      </w:r>
      <w:r w:rsidR="00FF2082">
        <w:t xml:space="preserve"> </w:t>
      </w:r>
      <w:r>
        <w:t>Specifications and Procedures</w:t>
      </w:r>
    </w:p>
    <w:p w14:paraId="1693CBF2" w14:textId="77777777" w:rsidR="00CC1495" w:rsidRDefault="00CC1495" w:rsidP="00CC1495">
      <w:pPr>
        <w:pStyle w:val="title2"/>
      </w:pPr>
    </w:p>
    <w:p w14:paraId="3F03CBF8" w14:textId="1B5C4B9B" w:rsidR="00CC1495" w:rsidRDefault="00CC1495" w:rsidP="00CC1495">
      <w:pPr>
        <w:pStyle w:val="title2"/>
      </w:pPr>
    </w:p>
    <w:p w14:paraId="0FB4C6C2" w14:textId="5C410C9C" w:rsidR="00CC1495" w:rsidRDefault="00897886" w:rsidP="00CC1495">
      <w:pPr>
        <w:jc w:val="center"/>
      </w:pPr>
      <w:r>
        <w:rPr>
          <w:noProof/>
        </w:rPr>
        <w:drawing>
          <wp:inline distT="0" distB="0" distL="0" distR="0" wp14:anchorId="6377C772" wp14:editId="161BC3FF">
            <wp:extent cx="2908935" cy="2908935"/>
            <wp:effectExtent l="0" t="0" r="12065" b="12065"/>
            <wp:docPr id="2" name="Picture 2" descr="Macintosh HD:Users:Ibrahim:Downloads:New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brahim:Downloads:New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B5E7" w14:textId="77777777" w:rsidR="00CC1495" w:rsidRDefault="00CC1495" w:rsidP="00CC1495">
      <w:pPr>
        <w:jc w:val="center"/>
      </w:pPr>
    </w:p>
    <w:p w14:paraId="320425F3" w14:textId="77777777" w:rsidR="00CC1495" w:rsidRDefault="00CC1495" w:rsidP="00CC1495">
      <w:pPr>
        <w:pStyle w:val="title2"/>
      </w:pPr>
      <w:r>
        <w:t xml:space="preserve"> </w:t>
      </w:r>
    </w:p>
    <w:p w14:paraId="6430BC9B" w14:textId="46057938" w:rsidR="00CC1495" w:rsidRDefault="00897886" w:rsidP="00CC1495">
      <w:pPr>
        <w:pStyle w:val="title3"/>
      </w:pPr>
      <w:r>
        <w:t>March</w:t>
      </w:r>
      <w:r w:rsidR="00CC1495">
        <w:t xml:space="preserve"> </w:t>
      </w:r>
      <w:r>
        <w:t>25</w:t>
      </w:r>
      <w:r w:rsidR="00CC1495">
        <w:t xml:space="preserve">, </w:t>
      </w:r>
      <w:r>
        <w:t>2015</w:t>
      </w:r>
    </w:p>
    <w:p w14:paraId="3CC084A3" w14:textId="77777777" w:rsidR="00CC1495" w:rsidRDefault="00CC1495" w:rsidP="00CC1495">
      <w:pPr>
        <w:pStyle w:val="title3"/>
      </w:pPr>
    </w:p>
    <w:p w14:paraId="40AD447F" w14:textId="77777777" w:rsidR="00CC1495" w:rsidRDefault="00CC1495" w:rsidP="00CC1495">
      <w:pPr>
        <w:pStyle w:val="title3"/>
      </w:pPr>
    </w:p>
    <w:p w14:paraId="63CBCC6C" w14:textId="77777777" w:rsidR="00CC1495" w:rsidRDefault="00CC1495" w:rsidP="00CC1495"/>
    <w:p w14:paraId="1C6E27A0" w14:textId="77777777" w:rsidR="001D703C" w:rsidRDefault="001D703C">
      <w:pPr>
        <w:pStyle w:val="title2"/>
        <w:sectPr w:rsidR="001D703C">
          <w:headerReference w:type="default" r:id="rId13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bookmarkStart w:id="0" w:name="_Toc422563841"/>
      <w:bookmarkStart w:id="1" w:name="_Toc424460008"/>
      <w:bookmarkStart w:id="2" w:name="_Toc424460188"/>
      <w:bookmarkStart w:id="3" w:name="_Toc424460671"/>
      <w:bookmarkStart w:id="4" w:name="_Toc424534572"/>
      <w:bookmarkStart w:id="5" w:name="_Toc424534615"/>
      <w:bookmarkStart w:id="6" w:name="_Toc424534679"/>
      <w:bookmarkStart w:id="7" w:name="_Toc424538960"/>
      <w:bookmarkStart w:id="8" w:name="_Toc424544972"/>
      <w:bookmarkStart w:id="9" w:name="_Toc441653441"/>
      <w:bookmarkStart w:id="10" w:name="_Toc441993409"/>
      <w:bookmarkStart w:id="11" w:name="_Toc441993469"/>
      <w:bookmarkStart w:id="12" w:name="_Toc441995008"/>
      <w:bookmarkStart w:id="13" w:name="_Toc441995444"/>
    </w:p>
    <w:p w14:paraId="48F2D72D" w14:textId="77777777" w:rsidR="001D703C" w:rsidRDefault="001D703C">
      <w:pPr>
        <w:pStyle w:val="title2"/>
      </w:pPr>
      <w: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A7DF0BA" w14:textId="77777777" w:rsidR="00897886" w:rsidRDefault="001D703C">
      <w:pPr>
        <w:pStyle w:val="TOC1"/>
        <w:rPr>
          <w:rFonts w:eastAsiaTheme="minorEastAsia" w:cstheme="minorBidi"/>
          <w:b w:val="0"/>
          <w:szCs w:val="24"/>
          <w:lang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"2-3" \f \t "Heading 1,1,Heading 9,9" </w:instrText>
      </w:r>
      <w:r>
        <w:rPr>
          <w:b w:val="0"/>
          <w:caps w:val="0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</w:rPr>
        <w:id w:val="1809743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BDA68C" w14:textId="03E9A870" w:rsidR="00897886" w:rsidRDefault="00897886">
          <w:pPr>
            <w:pStyle w:val="TOCHeading"/>
          </w:pPr>
          <w:r>
            <w:t>Table of Contents</w:t>
          </w:r>
        </w:p>
        <w:p w14:paraId="16017802" w14:textId="77777777" w:rsidR="00897886" w:rsidRDefault="00897886">
          <w:pPr>
            <w:pStyle w:val="TOC1"/>
            <w:tabs>
              <w:tab w:val="left" w:pos="382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24032A">
            <w:rPr>
              <w:noProof/>
            </w:rPr>
            <w:t>1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5165B294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1.1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4580A70A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1.2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73950B36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1.3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Performance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37DC1BFE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1.4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Security Test and Evaluation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122A9F0A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1.5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System Compatibility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1-1</w:t>
          </w:r>
          <w:r>
            <w:rPr>
              <w:noProof/>
            </w:rPr>
            <w:fldChar w:fldCharType="end"/>
          </w:r>
        </w:p>
        <w:p w14:paraId="08240C37" w14:textId="77777777" w:rsidR="00897886" w:rsidRDefault="00897886">
          <w:pPr>
            <w:pStyle w:val="TOC1"/>
            <w:tabs>
              <w:tab w:val="left" w:pos="382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24032A">
            <w:rPr>
              <w:noProof/>
            </w:rPr>
            <w:t>2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REFERENCED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2-1</w:t>
          </w:r>
          <w:r>
            <w:rPr>
              <w:noProof/>
            </w:rPr>
            <w:fldChar w:fldCharType="end"/>
          </w:r>
        </w:p>
        <w:p w14:paraId="69F55BB1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2.1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Project Specific Document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2-1</w:t>
          </w:r>
          <w:r>
            <w:rPr>
              <w:noProof/>
            </w:rPr>
            <w:fldChar w:fldCharType="end"/>
          </w:r>
        </w:p>
        <w:p w14:paraId="04CB7A9C" w14:textId="77777777" w:rsidR="00897886" w:rsidRDefault="00897886">
          <w:pPr>
            <w:pStyle w:val="TOC1"/>
            <w:tabs>
              <w:tab w:val="left" w:pos="382"/>
              <w:tab w:val="right" w:leader="dot" w:pos="9350"/>
            </w:tabs>
            <w:rPr>
              <w:rFonts w:eastAsiaTheme="minorEastAsia" w:cstheme="minorBidi"/>
              <w:b w:val="0"/>
              <w:noProof/>
              <w:lang w:eastAsia="ja-JP"/>
            </w:rPr>
          </w:pPr>
          <w:r w:rsidRPr="0024032A">
            <w:rPr>
              <w:noProof/>
            </w:rPr>
            <w:t>3</w:t>
          </w:r>
          <w:r>
            <w:rPr>
              <w:rFonts w:eastAsiaTheme="minorEastAsia"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TEST SPECIFICATIONS AND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3-2</w:t>
          </w:r>
          <w:r>
            <w:rPr>
              <w:noProof/>
            </w:rPr>
            <w:fldChar w:fldCharType="end"/>
          </w:r>
        </w:p>
        <w:p w14:paraId="0D2B55F7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3.1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Features to be Tested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3-2</w:t>
          </w:r>
          <w:r>
            <w:rPr>
              <w:noProof/>
            </w:rPr>
            <w:fldChar w:fldCharType="end"/>
          </w:r>
        </w:p>
        <w:p w14:paraId="528DAD69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3.2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Feature Pass/Fail Criteria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3-2</w:t>
          </w:r>
          <w:r>
            <w:rPr>
              <w:noProof/>
            </w:rPr>
            <w:fldChar w:fldCharType="end"/>
          </w:r>
        </w:p>
        <w:p w14:paraId="20427654" w14:textId="77777777" w:rsidR="00897886" w:rsidRDefault="0089788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Input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30C23E8C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3.3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Output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26E64605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3.4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Environmental Needs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6B18FA64" w14:textId="77777777" w:rsidR="00897886" w:rsidRDefault="00897886">
          <w:pPr>
            <w:pStyle w:val="TOC3"/>
            <w:tabs>
              <w:tab w:val="left" w:pos="117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3.4.1</w:t>
          </w:r>
          <w:r>
            <w:rPr>
              <w:rFonts w:eastAsiaTheme="minorEastAsia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384AC098" w14:textId="77777777" w:rsidR="00897886" w:rsidRDefault="00897886">
          <w:pPr>
            <w:pStyle w:val="TOC3"/>
            <w:tabs>
              <w:tab w:val="left" w:pos="1176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3.4.2</w:t>
          </w:r>
          <w:r>
            <w:rPr>
              <w:rFonts w:eastAsiaTheme="minorEastAsia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 Needs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26CB6136" w14:textId="77777777" w:rsidR="00897886" w:rsidRDefault="00897886">
          <w:pPr>
            <w:pStyle w:val="TOC2"/>
            <w:tabs>
              <w:tab w:val="left" w:pos="792"/>
              <w:tab w:val="right" w:leader="dot" w:pos="9350"/>
            </w:tabs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</w:pPr>
          <w:r w:rsidRPr="0024032A">
            <w:rPr>
              <w:noProof/>
            </w:rPr>
            <w:t>3.5</w:t>
          </w:r>
          <w:r>
            <w:rPr>
              <w:rFonts w:eastAsiaTheme="minorEastAsia" w:cstheme="minorBidi"/>
              <w:b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 Specifications &amp; Procedures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_Toc288952910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3-3</w:t>
          </w:r>
          <w:r>
            <w:rPr>
              <w:noProof/>
            </w:rPr>
            <w:fldChar w:fldCharType="end"/>
          </w:r>
        </w:p>
        <w:p w14:paraId="22AB2373" w14:textId="635D0DDC" w:rsidR="00897886" w:rsidRDefault="00897886">
          <w:r>
            <w:rPr>
              <w:b/>
              <w:bCs/>
              <w:noProof/>
            </w:rPr>
            <w:fldChar w:fldCharType="end"/>
          </w:r>
        </w:p>
      </w:sdtContent>
    </w:sdt>
    <w:p w14:paraId="124FDA29" w14:textId="77777777" w:rsidR="001D703C" w:rsidRDefault="001D703C">
      <w:r>
        <w:fldChar w:fldCharType="end"/>
      </w:r>
    </w:p>
    <w:p w14:paraId="1C71195C" w14:textId="77777777" w:rsidR="001D703C" w:rsidRDefault="001D703C">
      <w:pPr>
        <w:pStyle w:val="title2"/>
      </w:pPr>
      <w:r>
        <w:t>LIST OF TABLES</w:t>
      </w:r>
    </w:p>
    <w:p w14:paraId="1C469433" w14:textId="77777777" w:rsidR="00897886" w:rsidRDefault="001D703C">
      <w:pPr>
        <w:pStyle w:val="TableofFigures"/>
        <w:tabs>
          <w:tab w:val="left" w:pos="101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\t "tablecaption" \c "Table" </w:instrText>
      </w:r>
      <w:r>
        <w:rPr>
          <w:b/>
          <w:caps/>
        </w:rPr>
        <w:fldChar w:fldCharType="separate"/>
      </w:r>
      <w:r w:rsidR="00897886">
        <w:t>Table 3-1</w:t>
      </w:r>
      <w:r w:rsidR="00897886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897886">
        <w:t>Severity Rankings for Discrepancies</w:t>
      </w:r>
      <w:r w:rsidR="00897886">
        <w:tab/>
      </w:r>
      <w:r w:rsidR="00897886">
        <w:fldChar w:fldCharType="begin"/>
      </w:r>
      <w:r w:rsidR="00897886">
        <w:instrText xml:space="preserve"> PAGEREF _Toc288952911 \h </w:instrText>
      </w:r>
      <w:r w:rsidR="00897886">
        <w:fldChar w:fldCharType="separate"/>
      </w:r>
      <w:r w:rsidR="00897886">
        <w:t>3-2</w:t>
      </w:r>
      <w:r w:rsidR="00897886">
        <w:fldChar w:fldCharType="end"/>
      </w:r>
    </w:p>
    <w:p w14:paraId="5AB0333B" w14:textId="77777777" w:rsidR="00897886" w:rsidRDefault="00897886">
      <w:pPr>
        <w:pStyle w:val="TableofFigures"/>
        <w:tabs>
          <w:tab w:val="left" w:pos="101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Table 3-2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Priority List for errors/bugs</w:t>
      </w:r>
      <w:r>
        <w:tab/>
      </w:r>
      <w:r>
        <w:fldChar w:fldCharType="begin"/>
      </w:r>
      <w:r>
        <w:instrText xml:space="preserve"> PAGEREF _Toc288952912 \h </w:instrText>
      </w:r>
      <w:r>
        <w:fldChar w:fldCharType="separate"/>
      </w:r>
      <w:r>
        <w:t>3-2</w:t>
      </w:r>
      <w:r>
        <w:fldChar w:fldCharType="end"/>
      </w:r>
    </w:p>
    <w:p w14:paraId="5E218E98" w14:textId="77777777" w:rsidR="001D703C" w:rsidRDefault="001D703C">
      <w:r>
        <w:fldChar w:fldCharType="end"/>
      </w:r>
    </w:p>
    <w:p w14:paraId="1D0811C1" w14:textId="77777777" w:rsidR="00CF58FB" w:rsidRDefault="00CF58FB">
      <w:pPr>
        <w:pStyle w:val="title2"/>
        <w:rPr>
          <w:u w:val="single"/>
        </w:rPr>
      </w:pPr>
      <w:bookmarkStart w:id="14" w:name="_Toc441653443"/>
      <w:bookmarkStart w:id="15" w:name="_Toc441993470"/>
      <w:bookmarkStart w:id="16" w:name="_Toc441994209"/>
      <w:bookmarkStart w:id="17" w:name="_Toc442152707"/>
      <w:bookmarkStart w:id="18" w:name="_Toc442501456"/>
      <w:bookmarkStart w:id="19" w:name="_Toc415883911"/>
      <w:bookmarkStart w:id="20" w:name="_Toc415896620"/>
      <w:bookmarkStart w:id="21" w:name="_Toc415897523"/>
      <w:bookmarkStart w:id="22" w:name="_Toc415910876"/>
      <w:bookmarkStart w:id="23" w:name="_Toc415910991"/>
      <w:bookmarkStart w:id="24" w:name="_Toc415911320"/>
    </w:p>
    <w:p w14:paraId="599DEC22" w14:textId="77777777" w:rsidR="00CF58FB" w:rsidRDefault="00CF58FB">
      <w:pPr>
        <w:pStyle w:val="title2"/>
        <w:rPr>
          <w:u w:val="single"/>
        </w:rPr>
      </w:pPr>
    </w:p>
    <w:p w14:paraId="1A78B815" w14:textId="77777777" w:rsidR="00CF58FB" w:rsidRDefault="00CF58FB">
      <w:pPr>
        <w:pStyle w:val="title2"/>
        <w:rPr>
          <w:u w:val="single"/>
        </w:rPr>
      </w:pPr>
    </w:p>
    <w:p w14:paraId="243ACE67" w14:textId="77777777" w:rsidR="00CF58FB" w:rsidRDefault="00CF58FB">
      <w:pPr>
        <w:pStyle w:val="title2"/>
        <w:rPr>
          <w:u w:val="single"/>
        </w:rPr>
      </w:pPr>
    </w:p>
    <w:p w14:paraId="7F0D17E9" w14:textId="77777777" w:rsidR="00CF58FB" w:rsidRDefault="00CF58FB">
      <w:pPr>
        <w:pStyle w:val="title2"/>
        <w:rPr>
          <w:u w:val="single"/>
        </w:rPr>
      </w:pPr>
    </w:p>
    <w:p w14:paraId="34AA3BF2" w14:textId="77777777" w:rsidR="00897886" w:rsidRDefault="00897886">
      <w:pPr>
        <w:pStyle w:val="title2"/>
        <w:rPr>
          <w:u w:val="single"/>
        </w:rPr>
      </w:pPr>
    </w:p>
    <w:p w14:paraId="01CA80C5" w14:textId="77777777" w:rsidR="00897886" w:rsidRDefault="00897886">
      <w:pPr>
        <w:pStyle w:val="title2"/>
        <w:rPr>
          <w:u w:val="single"/>
        </w:rPr>
      </w:pPr>
    </w:p>
    <w:p w14:paraId="0ADB5A6B" w14:textId="77777777" w:rsidR="001D703C" w:rsidRDefault="001D703C">
      <w:pPr>
        <w:pStyle w:val="title2"/>
      </w:pPr>
      <w:r>
        <w:rPr>
          <w:u w:val="single"/>
        </w:rPr>
        <w:fldChar w:fldCharType="begin"/>
      </w:r>
      <w:r>
        <w:rPr>
          <w:u w:val="single"/>
        </w:rPr>
        <w:instrText xml:space="preserve"> TC "</w:instrText>
      </w:r>
      <w:bookmarkStart w:id="25" w:name="_Toc442588660"/>
      <w:bookmarkStart w:id="26" w:name="_Toc444488905"/>
      <w:bookmarkStart w:id="27" w:name="_Toc288952862"/>
      <w:r>
        <w:instrText>Qualification Statement</w:instrText>
      </w:r>
      <w:bookmarkEnd w:id="25"/>
      <w:bookmarkEnd w:id="26"/>
      <w:bookmarkEnd w:id="27"/>
      <w:r>
        <w:rPr>
          <w:u w:val="single"/>
        </w:rPr>
        <w:instrText xml:space="preserve">" \l 1 </w:instrText>
      </w:r>
      <w:r>
        <w:rPr>
          <w:u w:val="single"/>
        </w:rPr>
        <w:fldChar w:fldCharType="end"/>
      </w:r>
      <w:r>
        <w:t>QUALIFICATION STATEMENT</w:t>
      </w:r>
      <w:bookmarkEnd w:id="14"/>
      <w:bookmarkEnd w:id="15"/>
      <w:bookmarkEnd w:id="16"/>
      <w:bookmarkEnd w:id="17"/>
      <w:bookmarkEnd w:id="18"/>
    </w:p>
    <w:p w14:paraId="567FD99B" w14:textId="77777777" w:rsidR="001D703C" w:rsidRDefault="001D703C">
      <w:pPr>
        <w:pStyle w:val="paragraph"/>
      </w:pPr>
      <w:bookmarkStart w:id="28" w:name="_Toc441994210"/>
      <w:bookmarkStart w:id="29" w:name="_Toc442152709"/>
      <w:bookmarkStart w:id="30" w:name="_Toc442501458"/>
      <w:bookmarkStart w:id="31" w:name="_Toc442594393"/>
      <w:bookmarkEnd w:id="19"/>
      <w:bookmarkEnd w:id="20"/>
      <w:bookmarkEnd w:id="21"/>
      <w:bookmarkEnd w:id="22"/>
      <w:bookmarkEnd w:id="23"/>
      <w:bookmarkEnd w:id="24"/>
      <w:r>
        <w:t>All product names and services identified throughout this document are trademarks or registered trademarks of their respective companies.</w:t>
      </w:r>
    </w:p>
    <w:p w14:paraId="01CBF60A" w14:textId="77777777" w:rsidR="001D703C" w:rsidRDefault="001D703C">
      <w:pPr>
        <w:pStyle w:val="paragraph"/>
      </w:pPr>
    </w:p>
    <w:p w14:paraId="08AA923C" w14:textId="77777777" w:rsidR="001D703C" w:rsidRDefault="001D703C">
      <w:pPr>
        <w:pStyle w:val="paragraph"/>
        <w:sectPr w:rsidR="001D703C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</w:p>
    <w:p w14:paraId="12B8CEE9" w14:textId="77777777" w:rsidR="001D703C" w:rsidRDefault="001D703C">
      <w:pPr>
        <w:pStyle w:val="Heading1"/>
      </w:pPr>
      <w:bookmarkStart w:id="32" w:name="_Toc444488906"/>
      <w:bookmarkStart w:id="33" w:name="_Toc288952894"/>
      <w:r>
        <w:t>SCOPE</w:t>
      </w:r>
      <w:bookmarkStart w:id="34" w:name="_Toc413224684"/>
      <w:bookmarkStart w:id="35" w:name="_Toc415883913"/>
      <w:bookmarkEnd w:id="28"/>
      <w:bookmarkEnd w:id="29"/>
      <w:bookmarkEnd w:id="30"/>
      <w:bookmarkEnd w:id="31"/>
      <w:bookmarkEnd w:id="32"/>
      <w:bookmarkEnd w:id="33"/>
      <w:r>
        <w:t xml:space="preserve"> </w:t>
      </w:r>
    </w:p>
    <w:p w14:paraId="56E67336" w14:textId="77777777" w:rsidR="001D703C" w:rsidRDefault="001D703C">
      <w:pPr>
        <w:pStyle w:val="Heading2"/>
      </w:pPr>
      <w:bookmarkStart w:id="36" w:name="_Toc415893805"/>
      <w:bookmarkStart w:id="37" w:name="_Toc415896622"/>
      <w:bookmarkStart w:id="38" w:name="_Toc415897525"/>
      <w:bookmarkStart w:id="39" w:name="_Toc415910878"/>
      <w:bookmarkStart w:id="40" w:name="_Toc415910993"/>
      <w:bookmarkStart w:id="41" w:name="_Toc415911322"/>
      <w:bookmarkStart w:id="42" w:name="_Toc415911564"/>
      <w:bookmarkStart w:id="43" w:name="_Toc415911828"/>
      <w:bookmarkStart w:id="44" w:name="_Toc415912037"/>
      <w:bookmarkStart w:id="45" w:name="_Toc415912523"/>
      <w:bookmarkStart w:id="46" w:name="_Toc415912822"/>
      <w:bookmarkStart w:id="47" w:name="_Toc415912937"/>
      <w:bookmarkStart w:id="48" w:name="_Toc418322498"/>
      <w:bookmarkStart w:id="49" w:name="_Toc418322555"/>
      <w:bookmarkStart w:id="50" w:name="_Toc418322632"/>
      <w:bookmarkStart w:id="51" w:name="_Toc418481527"/>
      <w:bookmarkStart w:id="52" w:name="_Toc418482459"/>
      <w:bookmarkStart w:id="53" w:name="_Toc418482967"/>
      <w:bookmarkStart w:id="54" w:name="_Toc418485216"/>
      <w:bookmarkStart w:id="55" w:name="_Toc418485308"/>
      <w:bookmarkStart w:id="56" w:name="_Toc418485424"/>
      <w:bookmarkStart w:id="57" w:name="_Toc418558434"/>
      <w:bookmarkStart w:id="58" w:name="_Toc422117329"/>
      <w:bookmarkStart w:id="59" w:name="_Toc422562547"/>
      <w:bookmarkStart w:id="60" w:name="_Toc422562771"/>
      <w:bookmarkStart w:id="61" w:name="_Toc422563845"/>
      <w:bookmarkStart w:id="62" w:name="_Toc424459614"/>
      <w:bookmarkStart w:id="63" w:name="_Toc424459737"/>
      <w:bookmarkStart w:id="64" w:name="_Toc424459879"/>
      <w:bookmarkStart w:id="65" w:name="_Toc424460011"/>
      <w:bookmarkStart w:id="66" w:name="_Toc424460674"/>
      <w:bookmarkStart w:id="67" w:name="_Toc424528922"/>
      <w:bookmarkStart w:id="68" w:name="_Toc424534575"/>
      <w:bookmarkStart w:id="69" w:name="_Toc424534618"/>
      <w:bookmarkStart w:id="70" w:name="_Toc424534682"/>
      <w:bookmarkStart w:id="71" w:name="_Toc424538963"/>
      <w:bookmarkStart w:id="72" w:name="_Toc424544931"/>
      <w:bookmarkStart w:id="73" w:name="_Toc424544975"/>
      <w:bookmarkStart w:id="74" w:name="_Toc441993473"/>
      <w:bookmarkStart w:id="75" w:name="_Toc441994211"/>
      <w:bookmarkStart w:id="76" w:name="_Toc442152710"/>
      <w:bookmarkStart w:id="77" w:name="_Toc442501459"/>
      <w:bookmarkStart w:id="78" w:name="_Toc442594394"/>
      <w:bookmarkStart w:id="79" w:name="_Toc444488907"/>
      <w:bookmarkStart w:id="80" w:name="_Toc288952863"/>
      <w:bookmarkStart w:id="81" w:name="_Toc288952895"/>
      <w:r>
        <w:t>System Overview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61DEC082" w14:textId="77777777" w:rsidR="001D703C" w:rsidRDefault="001D703C">
      <w:pPr>
        <w:pStyle w:val="paragraph"/>
      </w:pPr>
      <w:r>
        <w:t xml:space="preserve">The purpose </w:t>
      </w:r>
      <w:r w:rsidR="008F3FDB">
        <w:t xml:space="preserve">of this test specification of </w:t>
      </w:r>
      <w:proofErr w:type="spellStart"/>
      <w:r w:rsidR="008F3FDB">
        <w:t>SportLook</w:t>
      </w:r>
      <w:proofErr w:type="spellEnd"/>
      <w:r w:rsidR="008F3FDB">
        <w:t xml:space="preserve"> </w:t>
      </w:r>
      <w:r w:rsidR="00F13D81">
        <w:t>is</w:t>
      </w:r>
      <w:r>
        <w:t xml:space="preserve"> to enhance its existing system and further address customer needs</w:t>
      </w:r>
      <w:r w:rsidR="008F3FDB">
        <w:t xml:space="preserve">. </w:t>
      </w:r>
    </w:p>
    <w:p w14:paraId="398C3450" w14:textId="77777777" w:rsidR="001D703C" w:rsidRDefault="001D703C">
      <w:pPr>
        <w:pStyle w:val="Heading2"/>
      </w:pPr>
      <w:bookmarkStart w:id="82" w:name="_Toc411671479"/>
      <w:bookmarkStart w:id="83" w:name="_Toc411672095"/>
      <w:bookmarkStart w:id="84" w:name="_Toc413142990"/>
      <w:bookmarkStart w:id="85" w:name="_Toc413224685"/>
      <w:bookmarkStart w:id="86" w:name="_Toc415883914"/>
      <w:bookmarkStart w:id="87" w:name="_Toc415893806"/>
      <w:bookmarkStart w:id="88" w:name="_Toc415896623"/>
      <w:bookmarkStart w:id="89" w:name="_Toc415897526"/>
      <w:bookmarkStart w:id="90" w:name="_Toc415910879"/>
      <w:bookmarkStart w:id="91" w:name="_Toc415910994"/>
      <w:bookmarkStart w:id="92" w:name="_Toc415911323"/>
      <w:bookmarkStart w:id="93" w:name="_Toc415911565"/>
      <w:bookmarkStart w:id="94" w:name="_Toc415911829"/>
      <w:bookmarkStart w:id="95" w:name="_Toc415912038"/>
      <w:bookmarkStart w:id="96" w:name="_Toc415912524"/>
      <w:bookmarkStart w:id="97" w:name="_Toc415912823"/>
      <w:bookmarkStart w:id="98" w:name="_Toc415912938"/>
      <w:bookmarkStart w:id="99" w:name="_Toc418322499"/>
      <w:bookmarkStart w:id="100" w:name="_Toc418322556"/>
      <w:bookmarkStart w:id="101" w:name="_Toc418322633"/>
      <w:bookmarkStart w:id="102" w:name="_Toc418481528"/>
      <w:bookmarkStart w:id="103" w:name="_Toc418482460"/>
      <w:bookmarkStart w:id="104" w:name="_Toc418482968"/>
      <w:bookmarkStart w:id="105" w:name="_Toc418485217"/>
      <w:bookmarkStart w:id="106" w:name="_Toc418485309"/>
      <w:bookmarkStart w:id="107" w:name="_Toc418485425"/>
      <w:bookmarkStart w:id="108" w:name="_Toc418558435"/>
      <w:bookmarkStart w:id="109" w:name="_Toc422117330"/>
      <w:bookmarkStart w:id="110" w:name="_Toc422562548"/>
      <w:bookmarkStart w:id="111" w:name="_Toc422562772"/>
      <w:bookmarkStart w:id="112" w:name="_Toc422563846"/>
      <w:bookmarkStart w:id="113" w:name="_Toc424459615"/>
      <w:bookmarkStart w:id="114" w:name="_Toc424459738"/>
      <w:bookmarkStart w:id="115" w:name="_Toc424459880"/>
      <w:bookmarkStart w:id="116" w:name="_Toc424460012"/>
      <w:bookmarkStart w:id="117" w:name="_Toc424460675"/>
      <w:bookmarkStart w:id="118" w:name="_Toc424528923"/>
      <w:bookmarkStart w:id="119" w:name="_Toc424534576"/>
      <w:bookmarkStart w:id="120" w:name="_Toc424534619"/>
      <w:bookmarkStart w:id="121" w:name="_Toc424534683"/>
      <w:bookmarkStart w:id="122" w:name="_Toc424538964"/>
      <w:bookmarkStart w:id="123" w:name="_Toc424544932"/>
      <w:bookmarkStart w:id="124" w:name="_Toc424544976"/>
      <w:bookmarkStart w:id="125" w:name="_Toc441993474"/>
      <w:bookmarkStart w:id="126" w:name="_Toc441994212"/>
      <w:bookmarkStart w:id="127" w:name="_Toc442152711"/>
      <w:bookmarkStart w:id="128" w:name="_Toc442501460"/>
      <w:bookmarkStart w:id="129" w:name="_Toc442594395"/>
      <w:bookmarkStart w:id="130" w:name="_Toc444488908"/>
      <w:bookmarkStart w:id="131" w:name="_Toc288952864"/>
      <w:bookmarkStart w:id="132" w:name="_Toc288952896"/>
      <w:r>
        <w:t>Overview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52BFA8EB" w14:textId="77777777" w:rsidR="001D703C" w:rsidRDefault="008F3FDB">
      <w:pPr>
        <w:pStyle w:val="paragraph"/>
      </w:pPr>
      <w:r>
        <w:t>In this document the requirements</w:t>
      </w:r>
      <w:r w:rsidRPr="008F3FDB">
        <w:t xml:space="preserve"> </w:t>
      </w:r>
      <w:r>
        <w:t xml:space="preserve">from the Requirement Specification document of the project </w:t>
      </w:r>
      <w:proofErr w:type="spellStart"/>
      <w:r>
        <w:t>SportLook</w:t>
      </w:r>
      <w:proofErr w:type="spellEnd"/>
      <w:r>
        <w:t xml:space="preserve"> will be analyzed and written down to several structured test cases. </w:t>
      </w:r>
    </w:p>
    <w:p w14:paraId="1DC020A1" w14:textId="77777777" w:rsidR="001D703C" w:rsidRDefault="001D703C">
      <w:pPr>
        <w:pStyle w:val="Heading2"/>
      </w:pPr>
      <w:bookmarkStart w:id="133" w:name="_Toc288952865"/>
      <w:bookmarkStart w:id="134" w:name="_Toc288952897"/>
      <w:bookmarkStart w:id="135" w:name="_Toc435245359"/>
      <w:bookmarkStart w:id="136" w:name="_Toc440162011"/>
      <w:bookmarkStart w:id="137" w:name="_Toc421328311"/>
      <w:bookmarkStart w:id="138" w:name="_Toc440433170"/>
      <w:bookmarkStart w:id="139" w:name="_Toc440435210"/>
      <w:bookmarkStart w:id="140" w:name="_Toc441993479"/>
      <w:bookmarkStart w:id="141" w:name="_Toc441994217"/>
      <w:bookmarkStart w:id="142" w:name="_Toc442152716"/>
      <w:bookmarkStart w:id="143" w:name="_Toc442501465"/>
      <w:bookmarkStart w:id="144" w:name="_Toc442594400"/>
      <w:bookmarkStart w:id="145" w:name="_Toc444488910"/>
      <w:bookmarkStart w:id="146" w:name="_Toc411671480"/>
      <w:bookmarkStart w:id="147" w:name="_Toc411672096"/>
      <w:bookmarkStart w:id="148" w:name="_Toc413142991"/>
      <w:bookmarkStart w:id="149" w:name="_Toc413224686"/>
      <w:bookmarkStart w:id="150" w:name="_Toc415883915"/>
      <w:bookmarkStart w:id="151" w:name="_Toc415893807"/>
      <w:bookmarkStart w:id="152" w:name="_Toc415896624"/>
      <w:bookmarkStart w:id="153" w:name="_Toc415897527"/>
      <w:bookmarkStart w:id="154" w:name="_Toc415910880"/>
      <w:bookmarkStart w:id="155" w:name="_Toc415910995"/>
      <w:bookmarkStart w:id="156" w:name="_Toc415911324"/>
      <w:bookmarkStart w:id="157" w:name="_Toc415911566"/>
      <w:bookmarkStart w:id="158" w:name="_Toc415911830"/>
      <w:bookmarkStart w:id="159" w:name="_Toc415912039"/>
      <w:bookmarkStart w:id="160" w:name="_Toc415912525"/>
      <w:bookmarkStart w:id="161" w:name="_Toc415912824"/>
      <w:bookmarkStart w:id="162" w:name="_Toc415912939"/>
      <w:bookmarkStart w:id="163" w:name="_Toc418322500"/>
      <w:bookmarkStart w:id="164" w:name="_Toc418322557"/>
      <w:bookmarkStart w:id="165" w:name="_Toc418322634"/>
      <w:bookmarkStart w:id="166" w:name="_Toc418481529"/>
      <w:bookmarkStart w:id="167" w:name="_Toc418482461"/>
      <w:bookmarkStart w:id="168" w:name="_Toc418482969"/>
      <w:bookmarkStart w:id="169" w:name="_Toc418485218"/>
      <w:bookmarkStart w:id="170" w:name="_Toc418485310"/>
      <w:bookmarkStart w:id="171" w:name="_Toc418485426"/>
      <w:bookmarkStart w:id="172" w:name="_Toc418558436"/>
      <w:bookmarkStart w:id="173" w:name="_Toc422117332"/>
      <w:bookmarkStart w:id="174" w:name="_Toc422562550"/>
      <w:bookmarkStart w:id="175" w:name="_Toc422562774"/>
      <w:bookmarkStart w:id="176" w:name="_Toc422563848"/>
      <w:bookmarkStart w:id="177" w:name="_Toc424459620"/>
      <w:bookmarkStart w:id="178" w:name="_Toc424459743"/>
      <w:bookmarkStart w:id="179" w:name="_Toc424459885"/>
      <w:bookmarkStart w:id="180" w:name="_Toc424460017"/>
      <w:bookmarkStart w:id="181" w:name="_Toc424460680"/>
      <w:bookmarkStart w:id="182" w:name="_Toc424528928"/>
      <w:bookmarkStart w:id="183" w:name="_Toc424534581"/>
      <w:bookmarkStart w:id="184" w:name="_Toc424534624"/>
      <w:bookmarkStart w:id="185" w:name="_Toc424534688"/>
      <w:bookmarkStart w:id="186" w:name="_Toc424538969"/>
      <w:bookmarkStart w:id="187" w:name="_Toc424544937"/>
      <w:bookmarkStart w:id="188" w:name="_Toc424544981"/>
      <w:r>
        <w:t>Performance Testing</w:t>
      </w:r>
      <w:bookmarkEnd w:id="133"/>
      <w:bookmarkEnd w:id="134"/>
    </w:p>
    <w:p w14:paraId="6EB0917C" w14:textId="77777777" w:rsidR="001D703C" w:rsidRDefault="001D703C">
      <w:pPr>
        <w:pStyle w:val="paragraph"/>
      </w:pPr>
      <w:r>
        <w:t>This document does not a</w:t>
      </w:r>
      <w:r w:rsidR="008F3FDB">
        <w:t xml:space="preserve">ddress Performance Testing for </w:t>
      </w:r>
      <w:proofErr w:type="spellStart"/>
      <w:r w:rsidR="008F3FDB">
        <w:t>SportLook</w:t>
      </w:r>
      <w:proofErr w:type="spellEnd"/>
      <w:r w:rsidR="008F3FDB">
        <w:t>.</w:t>
      </w:r>
      <w:r>
        <w:t xml:space="preserve"> </w:t>
      </w:r>
    </w:p>
    <w:p w14:paraId="06CA2974" w14:textId="77777777" w:rsidR="001D703C" w:rsidRDefault="001D703C">
      <w:pPr>
        <w:pStyle w:val="Heading2"/>
      </w:pPr>
      <w:bookmarkStart w:id="189" w:name="_Toc288952866"/>
      <w:bookmarkStart w:id="190" w:name="_Toc288952898"/>
      <w:r>
        <w:t>Security Test and Evaluation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89"/>
      <w:bookmarkEnd w:id="190"/>
    </w:p>
    <w:p w14:paraId="14A4EDBB" w14:textId="77777777" w:rsidR="001D703C" w:rsidRDefault="001D703C">
      <w:pPr>
        <w:pStyle w:val="paragraph"/>
      </w:pPr>
      <w:r>
        <w:t>This document does not address Certification and Accreditation (C&amp;A) Security Test and</w:t>
      </w:r>
      <w:r w:rsidR="008F3FDB">
        <w:t xml:space="preserve"> Evaluation (ST&amp;E) testing for </w:t>
      </w:r>
      <w:proofErr w:type="spellStart"/>
      <w:r w:rsidR="008F3FDB">
        <w:t>SportLook</w:t>
      </w:r>
      <w:proofErr w:type="spellEnd"/>
      <w:r w:rsidR="008F3FDB">
        <w:t>.</w:t>
      </w:r>
    </w:p>
    <w:p w14:paraId="1640E751" w14:textId="77777777" w:rsidR="001D703C" w:rsidRDefault="001D703C">
      <w:pPr>
        <w:pStyle w:val="Heading2"/>
      </w:pPr>
      <w:bookmarkStart w:id="191" w:name="_Toc288952867"/>
      <w:bookmarkStart w:id="192" w:name="_Toc288952899"/>
      <w:r>
        <w:t>System Compatibility Testing</w:t>
      </w:r>
      <w:bookmarkEnd w:id="191"/>
      <w:bookmarkEnd w:id="192"/>
    </w:p>
    <w:p w14:paraId="52F6D3BC" w14:textId="77777777" w:rsidR="001D703C" w:rsidRDefault="001D703C">
      <w:pPr>
        <w:pStyle w:val="paragraph"/>
      </w:pPr>
      <w:r>
        <w:t xml:space="preserve">This document does not address System Compatibility Testing (SCT) for </w:t>
      </w:r>
      <w:proofErr w:type="spellStart"/>
      <w:r w:rsidR="008F3FDB">
        <w:t>SportLook</w:t>
      </w:r>
      <w:proofErr w:type="spellEnd"/>
    </w:p>
    <w:p w14:paraId="6225ADCF" w14:textId="77777777" w:rsidR="001D703C" w:rsidRDefault="001D703C">
      <w:pPr>
        <w:pStyle w:val="paragraph"/>
        <w:sectPr w:rsidR="001D703C"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bookmarkStart w:id="193" w:name="_Toc442152717"/>
      <w:bookmarkStart w:id="194" w:name="_Toc442501466"/>
      <w:bookmarkStart w:id="195" w:name="_Toc442594401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5A89C839" w14:textId="77777777" w:rsidR="001D703C" w:rsidRDefault="001D703C">
      <w:pPr>
        <w:pStyle w:val="Heading1"/>
      </w:pPr>
      <w:bookmarkStart w:id="196" w:name="_Toc444488911"/>
      <w:bookmarkStart w:id="197" w:name="_Toc288952900"/>
      <w:r>
        <w:t>REFERENCED DOCUMENTS</w:t>
      </w:r>
      <w:bookmarkEnd w:id="193"/>
      <w:bookmarkEnd w:id="194"/>
      <w:bookmarkEnd w:id="195"/>
      <w:bookmarkEnd w:id="196"/>
      <w:bookmarkEnd w:id="197"/>
    </w:p>
    <w:p w14:paraId="72D30D5E" w14:textId="77777777" w:rsidR="001D703C" w:rsidRDefault="001D703C">
      <w:pPr>
        <w:pStyle w:val="paragraph"/>
      </w:pPr>
      <w:bookmarkStart w:id="198" w:name="_Toc442588671"/>
      <w:bookmarkStart w:id="199" w:name="_Toc444488912"/>
      <w:r>
        <w:t>The following documents are either referenced in or were used in preparation of this document:</w:t>
      </w:r>
    </w:p>
    <w:p w14:paraId="25B4C71C" w14:textId="77777777" w:rsidR="001D703C" w:rsidRDefault="001D703C">
      <w:pPr>
        <w:pStyle w:val="Heading2"/>
      </w:pPr>
      <w:bookmarkStart w:id="200" w:name="_Toc442588672"/>
      <w:bookmarkStart w:id="201" w:name="_Toc444488913"/>
      <w:bookmarkStart w:id="202" w:name="_Toc288952868"/>
      <w:bookmarkStart w:id="203" w:name="_Toc288952901"/>
      <w:bookmarkEnd w:id="198"/>
      <w:bookmarkEnd w:id="199"/>
      <w:r>
        <w:t>Project Specific Document References</w:t>
      </w:r>
      <w:bookmarkEnd w:id="200"/>
      <w:bookmarkEnd w:id="201"/>
      <w:bookmarkEnd w:id="202"/>
      <w:bookmarkEnd w:id="203"/>
    </w:p>
    <w:p w14:paraId="23474FAC" w14:textId="77777777" w:rsidR="008F3FDB" w:rsidRDefault="001D703C">
      <w:pPr>
        <w:pStyle w:val="paragraph"/>
      </w:pPr>
      <w:r>
        <w:rPr>
          <w:rStyle w:val="Paragraph-Italicinside"/>
        </w:rPr>
        <w:t xml:space="preserve">Requirements Specification for </w:t>
      </w:r>
      <w:proofErr w:type="spellStart"/>
      <w:r w:rsidR="008F3FDB">
        <w:rPr>
          <w:rStyle w:val="Paragraph-Italicinside"/>
        </w:rPr>
        <w:t>SportLook</w:t>
      </w:r>
      <w:proofErr w:type="spellEnd"/>
      <w:r w:rsidR="008F3FDB">
        <w:rPr>
          <w:rStyle w:val="Paragraph-Italicinside"/>
        </w:rPr>
        <w:t xml:space="preserve"> </w:t>
      </w:r>
      <w:r w:rsidR="008F3FDB">
        <w:t>March</w:t>
      </w:r>
      <w:r w:rsidR="00426FAC">
        <w:t xml:space="preserve"> </w:t>
      </w:r>
      <w:r w:rsidR="008F3FDB">
        <w:t>10</w:t>
      </w:r>
      <w:r w:rsidR="00426FAC">
        <w:t xml:space="preserve">, </w:t>
      </w:r>
      <w:r w:rsidR="008F3FDB">
        <w:t>2015</w:t>
      </w:r>
      <w:r>
        <w:t>.</w:t>
      </w:r>
    </w:p>
    <w:p w14:paraId="01C82C71" w14:textId="77777777" w:rsidR="001D703C" w:rsidRDefault="001D703C">
      <w:pPr>
        <w:pStyle w:val="paragraph"/>
      </w:pPr>
    </w:p>
    <w:p w14:paraId="775D8BF1" w14:textId="77777777" w:rsidR="001D703C" w:rsidRDefault="001D703C">
      <w:pPr>
        <w:pStyle w:val="paragraph"/>
        <w:sectPr w:rsidR="001D703C"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  <w:bookmarkStart w:id="204" w:name="_Toc411671481"/>
      <w:bookmarkStart w:id="205" w:name="_Toc411672097"/>
      <w:bookmarkStart w:id="206" w:name="_Toc413142992"/>
      <w:bookmarkStart w:id="207" w:name="_Toc413224687"/>
      <w:bookmarkStart w:id="208" w:name="_Toc415883916"/>
      <w:bookmarkStart w:id="209" w:name="_Toc415893808"/>
      <w:bookmarkStart w:id="210" w:name="_Toc415896625"/>
      <w:bookmarkStart w:id="211" w:name="_Toc415897528"/>
      <w:bookmarkStart w:id="212" w:name="_Toc415910881"/>
      <w:bookmarkStart w:id="213" w:name="_Toc415910996"/>
      <w:bookmarkStart w:id="214" w:name="_Toc415911325"/>
      <w:bookmarkStart w:id="215" w:name="_Toc415911567"/>
      <w:bookmarkStart w:id="216" w:name="_Toc415911831"/>
      <w:bookmarkStart w:id="217" w:name="_Toc415912040"/>
      <w:bookmarkStart w:id="218" w:name="_Toc415912526"/>
      <w:bookmarkStart w:id="219" w:name="_Toc415912825"/>
      <w:bookmarkStart w:id="220" w:name="_Toc415912940"/>
      <w:bookmarkStart w:id="221" w:name="_Toc418322501"/>
      <w:bookmarkStart w:id="222" w:name="_Toc418322558"/>
      <w:bookmarkStart w:id="223" w:name="_Toc418322635"/>
      <w:bookmarkStart w:id="224" w:name="_Toc418481530"/>
      <w:bookmarkStart w:id="225" w:name="_Toc418482462"/>
      <w:bookmarkStart w:id="226" w:name="_Toc418482970"/>
      <w:bookmarkStart w:id="227" w:name="_Toc418485219"/>
      <w:bookmarkStart w:id="228" w:name="_Toc418485311"/>
      <w:bookmarkStart w:id="229" w:name="_Toc418485427"/>
      <w:bookmarkStart w:id="230" w:name="_Toc418558437"/>
      <w:bookmarkStart w:id="231" w:name="_Toc422117333"/>
      <w:bookmarkStart w:id="232" w:name="_Toc422562551"/>
      <w:bookmarkStart w:id="233" w:name="_Toc422562775"/>
      <w:bookmarkStart w:id="234" w:name="_Toc422563849"/>
      <w:bookmarkStart w:id="235" w:name="_Toc424459621"/>
      <w:bookmarkStart w:id="236" w:name="_Toc424459744"/>
      <w:bookmarkStart w:id="237" w:name="_Toc424459886"/>
      <w:bookmarkStart w:id="238" w:name="_Toc424460018"/>
      <w:bookmarkStart w:id="239" w:name="_Toc424460681"/>
      <w:bookmarkStart w:id="240" w:name="_Toc424528929"/>
      <w:bookmarkStart w:id="241" w:name="_Toc424534582"/>
      <w:bookmarkStart w:id="242" w:name="_Toc424534625"/>
      <w:bookmarkStart w:id="243" w:name="_Toc424534689"/>
      <w:bookmarkStart w:id="244" w:name="_Toc424538970"/>
      <w:bookmarkStart w:id="245" w:name="_Toc424544938"/>
      <w:bookmarkStart w:id="246" w:name="_Toc424544982"/>
      <w:bookmarkStart w:id="247" w:name="_Toc441993480"/>
      <w:bookmarkStart w:id="248" w:name="_Toc441994218"/>
      <w:bookmarkStart w:id="249" w:name="_Toc442152718"/>
      <w:bookmarkStart w:id="250" w:name="_Toc442501467"/>
      <w:bookmarkStart w:id="251" w:name="_Toc442594402"/>
    </w:p>
    <w:p w14:paraId="5ACE92CA" w14:textId="77777777" w:rsidR="001D703C" w:rsidRDefault="001D703C">
      <w:pPr>
        <w:pStyle w:val="Heading1"/>
      </w:pPr>
      <w:bookmarkStart w:id="252" w:name="_Toc444488915"/>
      <w:bookmarkStart w:id="253" w:name="_Toc288952902"/>
      <w:r>
        <w:t>TEST SPECIFICATIONS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t xml:space="preserve"> AND PROCEDURES</w:t>
      </w:r>
      <w:bookmarkEnd w:id="253"/>
    </w:p>
    <w:p w14:paraId="41E23210" w14:textId="77777777" w:rsidR="001D703C" w:rsidRDefault="001D703C">
      <w:pPr>
        <w:pStyle w:val="Heading2"/>
      </w:pPr>
      <w:bookmarkStart w:id="254" w:name="_Toc411671483"/>
      <w:bookmarkStart w:id="255" w:name="_Toc411672099"/>
      <w:bookmarkStart w:id="256" w:name="_Toc413224689"/>
      <w:bookmarkStart w:id="257" w:name="_Toc415883918"/>
      <w:bookmarkStart w:id="258" w:name="_Toc415893810"/>
      <w:bookmarkStart w:id="259" w:name="_Toc415896627"/>
      <w:bookmarkStart w:id="260" w:name="_Toc415897530"/>
      <w:bookmarkStart w:id="261" w:name="_Toc415910883"/>
      <w:bookmarkStart w:id="262" w:name="_Toc415910998"/>
      <w:bookmarkStart w:id="263" w:name="_Toc415911327"/>
      <w:bookmarkStart w:id="264" w:name="_Toc415911569"/>
      <w:bookmarkStart w:id="265" w:name="_Toc415911833"/>
      <w:bookmarkStart w:id="266" w:name="_Toc415912042"/>
      <w:bookmarkStart w:id="267" w:name="_Toc415912528"/>
      <w:bookmarkStart w:id="268" w:name="_Toc415912827"/>
      <w:bookmarkStart w:id="269" w:name="_Toc415912942"/>
      <w:bookmarkStart w:id="270" w:name="_Toc418322503"/>
      <w:bookmarkStart w:id="271" w:name="_Toc418322560"/>
      <w:bookmarkStart w:id="272" w:name="_Toc418322637"/>
      <w:bookmarkStart w:id="273" w:name="_Toc418481532"/>
      <w:bookmarkStart w:id="274" w:name="_Toc418482464"/>
      <w:bookmarkStart w:id="275" w:name="_Toc418482972"/>
      <w:bookmarkStart w:id="276" w:name="_Toc418485221"/>
      <w:bookmarkStart w:id="277" w:name="_Toc418485313"/>
      <w:bookmarkStart w:id="278" w:name="_Toc418485429"/>
      <w:bookmarkStart w:id="279" w:name="_Toc418558439"/>
      <w:bookmarkStart w:id="280" w:name="_Toc422117335"/>
      <w:bookmarkStart w:id="281" w:name="_Toc422562553"/>
      <w:bookmarkStart w:id="282" w:name="_Toc422562777"/>
      <w:bookmarkStart w:id="283" w:name="_Toc422563851"/>
      <w:bookmarkStart w:id="284" w:name="_Toc424459623"/>
      <w:bookmarkStart w:id="285" w:name="_Toc424459746"/>
      <w:bookmarkStart w:id="286" w:name="_Toc424459888"/>
      <w:bookmarkStart w:id="287" w:name="_Toc424460020"/>
      <w:bookmarkStart w:id="288" w:name="_Toc424460683"/>
      <w:bookmarkStart w:id="289" w:name="_Toc424528931"/>
      <w:bookmarkStart w:id="290" w:name="_Toc424534584"/>
      <w:bookmarkStart w:id="291" w:name="_Toc424534627"/>
      <w:bookmarkStart w:id="292" w:name="_Toc424534691"/>
      <w:bookmarkStart w:id="293" w:name="_Toc424538972"/>
      <w:bookmarkStart w:id="294" w:name="_Toc424544940"/>
      <w:bookmarkStart w:id="295" w:name="_Toc424544984"/>
      <w:bookmarkStart w:id="296" w:name="_Toc441993482"/>
      <w:bookmarkStart w:id="297" w:name="_Toc441994220"/>
      <w:bookmarkStart w:id="298" w:name="_Toc442152720"/>
      <w:bookmarkStart w:id="299" w:name="_Toc442501469"/>
      <w:bookmarkStart w:id="300" w:name="_Toc442594404"/>
      <w:bookmarkStart w:id="301" w:name="_Toc444488917"/>
      <w:bookmarkStart w:id="302" w:name="_Toc288952869"/>
      <w:bookmarkStart w:id="303" w:name="_Toc288952903"/>
      <w:r>
        <w:t xml:space="preserve">Features to be </w:t>
      </w:r>
      <w:proofErr w:type="gramStart"/>
      <w:r>
        <w:t>Tested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proofErr w:type="gramEnd"/>
    </w:p>
    <w:p w14:paraId="1DA7721F" w14:textId="511EC748" w:rsidR="001D703C" w:rsidRDefault="001D703C">
      <w:pPr>
        <w:pStyle w:val="paragraph"/>
        <w:rPr>
          <w:u w:val="single"/>
        </w:rPr>
      </w:pPr>
      <w:r>
        <w:t xml:space="preserve">Specific functionality and features of </w:t>
      </w:r>
      <w:proofErr w:type="spellStart"/>
      <w:r w:rsidR="00BE0D28">
        <w:t>SportLook</w:t>
      </w:r>
      <w:proofErr w:type="spellEnd"/>
      <w:r w:rsidR="00BE0D28">
        <w:t xml:space="preserve"> </w:t>
      </w:r>
      <w:r>
        <w:t xml:space="preserve">to be tested are included in Appendix B, </w:t>
      </w:r>
      <w:r w:rsidR="00BE0D28">
        <w:t>Requirements</w:t>
      </w:r>
      <w:r>
        <w:t xml:space="preserve"> To Test Allocation Matrix.</w:t>
      </w:r>
    </w:p>
    <w:p w14:paraId="4EE2D1CF" w14:textId="31A86A05" w:rsidR="001D703C" w:rsidRDefault="001D703C" w:rsidP="004354F7">
      <w:pPr>
        <w:pStyle w:val="paragraph"/>
      </w:pPr>
      <w:r>
        <w:t>The principal features to be tested are categorized into the following areas:</w:t>
      </w:r>
    </w:p>
    <w:p w14:paraId="6E97D0E8" w14:textId="2FC16C0A" w:rsidR="001D703C" w:rsidRDefault="004354F7">
      <w:pPr>
        <w:pStyle w:val="subpara1"/>
      </w:pPr>
      <w:r>
        <w:t>Functional requirements</w:t>
      </w:r>
    </w:p>
    <w:p w14:paraId="57CA7F62" w14:textId="77777777" w:rsidR="001D703C" w:rsidRDefault="001D703C">
      <w:pPr>
        <w:pStyle w:val="Heading2"/>
      </w:pPr>
      <w:bookmarkStart w:id="304" w:name="_Toc411671486"/>
      <w:bookmarkStart w:id="305" w:name="_Toc411672102"/>
      <w:bookmarkStart w:id="306" w:name="_Toc413224692"/>
      <w:bookmarkStart w:id="307" w:name="_Toc415883921"/>
      <w:bookmarkStart w:id="308" w:name="_Toc415893813"/>
      <w:bookmarkStart w:id="309" w:name="_Toc415896630"/>
      <w:bookmarkStart w:id="310" w:name="_Toc415897533"/>
      <w:bookmarkStart w:id="311" w:name="_Toc415910886"/>
      <w:bookmarkStart w:id="312" w:name="_Toc415911001"/>
      <w:bookmarkStart w:id="313" w:name="_Toc415911330"/>
      <w:bookmarkStart w:id="314" w:name="_Toc415911572"/>
      <w:bookmarkStart w:id="315" w:name="_Toc415911836"/>
      <w:bookmarkStart w:id="316" w:name="_Toc415912045"/>
      <w:bookmarkStart w:id="317" w:name="_Toc415912531"/>
      <w:bookmarkStart w:id="318" w:name="_Toc415912830"/>
      <w:bookmarkStart w:id="319" w:name="_Toc415912945"/>
      <w:bookmarkStart w:id="320" w:name="_Toc418322506"/>
      <w:bookmarkStart w:id="321" w:name="_Toc418322563"/>
      <w:bookmarkStart w:id="322" w:name="_Toc418322640"/>
      <w:bookmarkStart w:id="323" w:name="_Toc418481535"/>
      <w:bookmarkStart w:id="324" w:name="_Toc418482467"/>
      <w:bookmarkStart w:id="325" w:name="_Toc418482975"/>
      <w:bookmarkStart w:id="326" w:name="_Toc418485224"/>
      <w:bookmarkStart w:id="327" w:name="_Toc418485316"/>
      <w:bookmarkStart w:id="328" w:name="_Toc418485432"/>
      <w:bookmarkStart w:id="329" w:name="_Toc418558442"/>
      <w:bookmarkStart w:id="330" w:name="_Toc422117338"/>
      <w:bookmarkStart w:id="331" w:name="_Toc422562556"/>
      <w:bookmarkStart w:id="332" w:name="_Toc422562780"/>
      <w:bookmarkStart w:id="333" w:name="_Toc422563854"/>
      <w:bookmarkStart w:id="334" w:name="_Toc424459626"/>
      <w:bookmarkStart w:id="335" w:name="_Toc424459749"/>
      <w:bookmarkStart w:id="336" w:name="_Toc424459891"/>
      <w:bookmarkStart w:id="337" w:name="_Toc424460023"/>
      <w:bookmarkStart w:id="338" w:name="_Toc424460686"/>
      <w:bookmarkStart w:id="339" w:name="_Toc424528934"/>
      <w:bookmarkStart w:id="340" w:name="_Toc424534587"/>
      <w:bookmarkStart w:id="341" w:name="_Toc424534630"/>
      <w:bookmarkStart w:id="342" w:name="_Toc424534694"/>
      <w:bookmarkStart w:id="343" w:name="_Toc424538975"/>
      <w:bookmarkStart w:id="344" w:name="_Toc424544943"/>
      <w:bookmarkStart w:id="345" w:name="_Toc424544987"/>
      <w:bookmarkStart w:id="346" w:name="_Toc441993486"/>
      <w:bookmarkStart w:id="347" w:name="_Toc441994224"/>
      <w:bookmarkStart w:id="348" w:name="_Toc442152724"/>
      <w:bookmarkStart w:id="349" w:name="_Toc442501473"/>
      <w:bookmarkStart w:id="350" w:name="_Toc442594408"/>
      <w:bookmarkStart w:id="351" w:name="_Toc444488921"/>
      <w:bookmarkStart w:id="352" w:name="_Toc288952870"/>
      <w:bookmarkStart w:id="353" w:name="_Toc288952904"/>
      <w:r>
        <w:t>Feature Pass/Fail Criteria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0E85B6A2" w14:textId="77777777" w:rsidR="001D703C" w:rsidRDefault="001D703C">
      <w:pPr>
        <w:pStyle w:val="paragraph"/>
      </w:pPr>
      <w:r>
        <w:t>Any discrepancies identified are classified as one of three types defined in Table 3-1:</w:t>
      </w:r>
    </w:p>
    <w:p w14:paraId="3ABC2B23" w14:textId="77777777" w:rsidR="001D703C" w:rsidRDefault="001D703C">
      <w:pPr>
        <w:pStyle w:val="tablecaption"/>
      </w:pPr>
      <w:bookmarkStart w:id="354" w:name="_Toc442588731"/>
      <w:bookmarkStart w:id="355" w:name="_Toc288952911"/>
      <w:r>
        <w:t>Table 3-1</w:t>
      </w:r>
      <w:r>
        <w:tab/>
        <w:t>Severity Rankings for Discrepancies</w:t>
      </w:r>
      <w:bookmarkEnd w:id="354"/>
      <w:bookmarkEnd w:id="355"/>
    </w:p>
    <w:tbl>
      <w:tblPr>
        <w:tblStyle w:val="TableGrid"/>
        <w:tblW w:w="9464" w:type="dxa"/>
        <w:tblLayout w:type="fixed"/>
        <w:tblLook w:val="0000" w:firstRow="0" w:lastRow="0" w:firstColumn="0" w:lastColumn="0" w:noHBand="0" w:noVBand="0"/>
      </w:tblPr>
      <w:tblGrid>
        <w:gridCol w:w="1526"/>
        <w:gridCol w:w="1188"/>
        <w:gridCol w:w="6750"/>
      </w:tblGrid>
      <w:tr w:rsidR="008F6167" w14:paraId="55E120E5" w14:textId="77777777" w:rsidTr="00BE0D28">
        <w:tc>
          <w:tcPr>
            <w:tcW w:w="1526" w:type="dxa"/>
            <w:shd w:val="clear" w:color="auto" w:fill="BFBFBF" w:themeFill="background1" w:themeFillShade="BF"/>
          </w:tcPr>
          <w:p w14:paraId="5FCF9FBA" w14:textId="77777777" w:rsidR="008F6167" w:rsidRDefault="008F6167" w:rsidP="00BE0D28">
            <w:pPr>
              <w:pStyle w:val="TableText-HeaderRow"/>
              <w:ind w:left="-1604" w:firstLine="1604"/>
            </w:pPr>
            <w:r>
              <w:t>Severity ID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3B2F7D62" w14:textId="77777777" w:rsidR="008F6167" w:rsidRDefault="008F6167" w:rsidP="00BE0D28">
            <w:pPr>
              <w:pStyle w:val="TableText-HeaderRow"/>
              <w:ind w:left="-1604" w:firstLine="1604"/>
            </w:pPr>
            <w:r>
              <w:t>Severity</w:t>
            </w:r>
          </w:p>
        </w:tc>
        <w:tc>
          <w:tcPr>
            <w:tcW w:w="6750" w:type="dxa"/>
            <w:shd w:val="clear" w:color="auto" w:fill="BFBFBF" w:themeFill="background1" w:themeFillShade="BF"/>
          </w:tcPr>
          <w:p w14:paraId="27E9F823" w14:textId="77777777" w:rsidR="008F6167" w:rsidRDefault="008F6167" w:rsidP="00BE0D28">
            <w:pPr>
              <w:pStyle w:val="TableText-HeaderRow"/>
              <w:ind w:left="-1604" w:firstLine="1604"/>
            </w:pPr>
            <w:r>
              <w:t>Description</w:t>
            </w:r>
          </w:p>
        </w:tc>
      </w:tr>
      <w:tr w:rsidR="008F6167" w14:paraId="17264096" w14:textId="77777777" w:rsidTr="00BE0D28">
        <w:tc>
          <w:tcPr>
            <w:tcW w:w="1526" w:type="dxa"/>
          </w:tcPr>
          <w:p w14:paraId="38B7C44A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1</w:t>
            </w:r>
          </w:p>
        </w:tc>
        <w:tc>
          <w:tcPr>
            <w:tcW w:w="1188" w:type="dxa"/>
          </w:tcPr>
          <w:p w14:paraId="7CF20F37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Critical</w:t>
            </w:r>
          </w:p>
        </w:tc>
        <w:tc>
          <w:tcPr>
            <w:tcW w:w="6750" w:type="dxa"/>
          </w:tcPr>
          <w:p w14:paraId="6D3EA3FE" w14:textId="77777777" w:rsidR="008F6167" w:rsidRDefault="008F6167" w:rsidP="00BE0D28">
            <w:pPr>
              <w:pStyle w:val="TableText"/>
              <w:spacing w:before="60" w:after="60"/>
              <w:ind w:left="-1604" w:firstLine="1604"/>
            </w:pPr>
            <w:r>
              <w:t>The App crashes</w:t>
            </w:r>
          </w:p>
        </w:tc>
      </w:tr>
      <w:tr w:rsidR="008F6167" w14:paraId="2B15A98E" w14:textId="77777777" w:rsidTr="00BE0D28">
        <w:tc>
          <w:tcPr>
            <w:tcW w:w="1526" w:type="dxa"/>
          </w:tcPr>
          <w:p w14:paraId="318870F7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2</w:t>
            </w:r>
          </w:p>
        </w:tc>
        <w:tc>
          <w:tcPr>
            <w:tcW w:w="1188" w:type="dxa"/>
          </w:tcPr>
          <w:p w14:paraId="5A628F97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Major</w:t>
            </w:r>
          </w:p>
        </w:tc>
        <w:tc>
          <w:tcPr>
            <w:tcW w:w="6750" w:type="dxa"/>
          </w:tcPr>
          <w:p w14:paraId="122B8839" w14:textId="77777777" w:rsidR="008F6167" w:rsidRDefault="008F6167" w:rsidP="00BE0D28">
            <w:pPr>
              <w:pStyle w:val="TableText"/>
              <w:spacing w:before="60" w:after="60"/>
              <w:ind w:left="-1604" w:firstLine="1604"/>
            </w:pPr>
            <w:r>
              <w:t>Unexpected values, errors in the layout, non functioning buttons</w:t>
            </w:r>
          </w:p>
        </w:tc>
      </w:tr>
      <w:tr w:rsidR="008F6167" w14:paraId="72897F7D" w14:textId="77777777" w:rsidTr="00BE0D28">
        <w:tc>
          <w:tcPr>
            <w:tcW w:w="1526" w:type="dxa"/>
          </w:tcPr>
          <w:p w14:paraId="791684EC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3</w:t>
            </w:r>
          </w:p>
        </w:tc>
        <w:tc>
          <w:tcPr>
            <w:tcW w:w="1188" w:type="dxa"/>
          </w:tcPr>
          <w:p w14:paraId="6FF657DA" w14:textId="77777777" w:rsidR="008F6167" w:rsidRDefault="008F6167" w:rsidP="00BE0D28">
            <w:pPr>
              <w:pStyle w:val="TableText-Centered"/>
              <w:spacing w:before="60"/>
              <w:ind w:left="-1604" w:firstLine="1604"/>
            </w:pPr>
            <w:r>
              <w:t>Minor</w:t>
            </w:r>
          </w:p>
        </w:tc>
        <w:tc>
          <w:tcPr>
            <w:tcW w:w="6750" w:type="dxa"/>
          </w:tcPr>
          <w:p w14:paraId="58954BCB" w14:textId="77777777" w:rsidR="008F6167" w:rsidRDefault="008F6167" w:rsidP="00BE0D28">
            <w:pPr>
              <w:pStyle w:val="TableText"/>
              <w:spacing w:before="60" w:after="60"/>
              <w:ind w:left="-1604" w:firstLine="1604"/>
            </w:pPr>
            <w:r>
              <w:t>Misspellings, misplaced views</w:t>
            </w:r>
          </w:p>
        </w:tc>
      </w:tr>
    </w:tbl>
    <w:p w14:paraId="1FECC8F6" w14:textId="77777777" w:rsidR="008F6167" w:rsidRDefault="008F6167" w:rsidP="008F6167">
      <w:pPr>
        <w:pStyle w:val="Heading2"/>
        <w:numPr>
          <w:ilvl w:val="0"/>
          <w:numId w:val="0"/>
        </w:numPr>
      </w:pPr>
      <w:bookmarkStart w:id="356" w:name="_Toc411671488"/>
      <w:bookmarkStart w:id="357" w:name="_Toc411672104"/>
      <w:bookmarkStart w:id="358" w:name="_Toc413224694"/>
      <w:bookmarkStart w:id="359" w:name="_Toc415883923"/>
      <w:bookmarkStart w:id="360" w:name="_Toc415893815"/>
      <w:bookmarkStart w:id="361" w:name="_Toc415896632"/>
      <w:bookmarkStart w:id="362" w:name="_Toc415897535"/>
      <w:bookmarkStart w:id="363" w:name="_Toc415910888"/>
      <w:bookmarkStart w:id="364" w:name="_Toc415911003"/>
      <w:bookmarkStart w:id="365" w:name="_Toc415911332"/>
      <w:bookmarkStart w:id="366" w:name="_Toc415911574"/>
      <w:bookmarkStart w:id="367" w:name="_Toc415911838"/>
      <w:bookmarkStart w:id="368" w:name="_Toc415912047"/>
      <w:bookmarkStart w:id="369" w:name="_Toc415912533"/>
      <w:bookmarkStart w:id="370" w:name="_Toc415912832"/>
      <w:bookmarkStart w:id="371" w:name="_Toc415912947"/>
      <w:bookmarkStart w:id="372" w:name="_Toc418322508"/>
      <w:bookmarkStart w:id="373" w:name="_Toc418322565"/>
      <w:bookmarkStart w:id="374" w:name="_Toc418322642"/>
      <w:bookmarkStart w:id="375" w:name="_Toc418481537"/>
      <w:bookmarkStart w:id="376" w:name="_Toc418482469"/>
      <w:bookmarkStart w:id="377" w:name="_Toc418482977"/>
      <w:bookmarkStart w:id="378" w:name="_Toc418485226"/>
      <w:bookmarkStart w:id="379" w:name="_Toc418485318"/>
      <w:bookmarkStart w:id="380" w:name="_Toc418485434"/>
      <w:bookmarkStart w:id="381" w:name="_Toc418558444"/>
      <w:bookmarkStart w:id="382" w:name="_Toc422117340"/>
      <w:bookmarkStart w:id="383" w:name="_Toc422562558"/>
      <w:bookmarkStart w:id="384" w:name="_Toc422562782"/>
      <w:bookmarkStart w:id="385" w:name="_Toc422563856"/>
      <w:bookmarkStart w:id="386" w:name="_Toc424459628"/>
      <w:bookmarkStart w:id="387" w:name="_Toc424459751"/>
      <w:bookmarkStart w:id="388" w:name="_Toc424459893"/>
      <w:bookmarkStart w:id="389" w:name="_Toc424460025"/>
      <w:bookmarkStart w:id="390" w:name="_Toc424460688"/>
      <w:bookmarkStart w:id="391" w:name="_Toc424528936"/>
      <w:bookmarkStart w:id="392" w:name="_Toc424534589"/>
      <w:bookmarkStart w:id="393" w:name="_Toc424534632"/>
      <w:bookmarkStart w:id="394" w:name="_Toc424534696"/>
      <w:bookmarkStart w:id="395" w:name="_Toc424538977"/>
      <w:bookmarkStart w:id="396" w:name="_Toc424544945"/>
      <w:bookmarkStart w:id="397" w:name="_Toc424544989"/>
      <w:bookmarkStart w:id="398" w:name="_Toc441993488"/>
      <w:bookmarkStart w:id="399" w:name="_Toc441994226"/>
      <w:bookmarkStart w:id="400" w:name="_Toc442152726"/>
      <w:bookmarkStart w:id="401" w:name="_Toc442501475"/>
      <w:bookmarkStart w:id="402" w:name="_Toc442594410"/>
      <w:bookmarkStart w:id="403" w:name="_Toc444488924"/>
    </w:p>
    <w:p w14:paraId="59E6443B" w14:textId="77777777" w:rsidR="008F6167" w:rsidRDefault="008F6167" w:rsidP="008F6167">
      <w:pPr>
        <w:pStyle w:val="tablecaption"/>
      </w:pPr>
      <w:bookmarkStart w:id="404" w:name="_Toc288952912"/>
      <w:r>
        <w:t>Table 3-2</w:t>
      </w:r>
      <w:r>
        <w:tab/>
        <w:t>Priority List for errors/bugs</w:t>
      </w:r>
      <w:bookmarkEnd w:id="404"/>
    </w:p>
    <w:tbl>
      <w:tblPr>
        <w:tblStyle w:val="TableGrid"/>
        <w:tblW w:w="9890" w:type="dxa"/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6521"/>
      </w:tblGrid>
      <w:tr w:rsidR="00BE0D28" w14:paraId="5CAA5F13" w14:textId="77777777" w:rsidTr="00BE0D28">
        <w:tc>
          <w:tcPr>
            <w:tcW w:w="1526" w:type="dxa"/>
            <w:shd w:val="clear" w:color="auto" w:fill="BFBFBF" w:themeFill="background1" w:themeFillShade="BF"/>
          </w:tcPr>
          <w:p w14:paraId="71D4747B" w14:textId="77777777" w:rsidR="008F6167" w:rsidRDefault="008F6167" w:rsidP="00BE0D28">
            <w:pPr>
              <w:pStyle w:val="TableText-HeaderRow"/>
            </w:pPr>
            <w:r>
              <w:t>Priority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E8585D8" w14:textId="77777777" w:rsidR="008F6167" w:rsidRDefault="008F6167" w:rsidP="00BE0D28">
            <w:pPr>
              <w:pStyle w:val="TableText-HeaderRow"/>
            </w:pPr>
            <w:r>
              <w:t>Priority Level</w:t>
            </w:r>
          </w:p>
        </w:tc>
        <w:tc>
          <w:tcPr>
            <w:tcW w:w="6521" w:type="dxa"/>
            <w:shd w:val="clear" w:color="auto" w:fill="BFBFBF" w:themeFill="background1" w:themeFillShade="BF"/>
          </w:tcPr>
          <w:p w14:paraId="636CB6B6" w14:textId="77777777" w:rsidR="008F6167" w:rsidRDefault="008F6167" w:rsidP="00BE0D28">
            <w:pPr>
              <w:pStyle w:val="TableText-HeaderRow"/>
            </w:pPr>
            <w:r>
              <w:t>Priority Description</w:t>
            </w:r>
          </w:p>
        </w:tc>
      </w:tr>
      <w:tr w:rsidR="00BE0D28" w14:paraId="69124FD0" w14:textId="77777777" w:rsidTr="00BE0D28">
        <w:tc>
          <w:tcPr>
            <w:tcW w:w="1526" w:type="dxa"/>
          </w:tcPr>
          <w:p w14:paraId="0F0E3884" w14:textId="77777777" w:rsidR="008F6167" w:rsidRDefault="008F6167" w:rsidP="00BE0D28">
            <w:pPr>
              <w:pStyle w:val="TableText-Centered"/>
              <w:spacing w:before="60"/>
            </w:pPr>
            <w:r>
              <w:t>5</w:t>
            </w:r>
          </w:p>
        </w:tc>
        <w:tc>
          <w:tcPr>
            <w:tcW w:w="1843" w:type="dxa"/>
          </w:tcPr>
          <w:p w14:paraId="2F9AE6E9" w14:textId="77777777" w:rsidR="008F6167" w:rsidRDefault="008F6167" w:rsidP="00BE0D28">
            <w:pPr>
              <w:pStyle w:val="TableText-Centered"/>
              <w:spacing w:before="60"/>
            </w:pPr>
            <w:r>
              <w:t>Must Fix</w:t>
            </w:r>
          </w:p>
        </w:tc>
        <w:tc>
          <w:tcPr>
            <w:tcW w:w="6521" w:type="dxa"/>
          </w:tcPr>
          <w:p w14:paraId="64995302" w14:textId="77777777" w:rsidR="008F6167" w:rsidRPr="008F6167" w:rsidRDefault="008F6167" w:rsidP="008F6167">
            <w:pPr>
              <w:rPr>
                <w:rFonts w:ascii="Times" w:hAnsi="Times"/>
                <w:sz w:val="20"/>
              </w:rPr>
            </w:pPr>
            <w:r w:rsidRPr="008F6167">
              <w:rPr>
                <w:rFonts w:ascii="Times" w:hAnsi="Times"/>
                <w:color w:val="000000"/>
                <w:sz w:val="27"/>
                <w:szCs w:val="27"/>
              </w:rPr>
              <w:t>This bug must be fixed immediately; the product cannot ship with this bug.</w:t>
            </w:r>
          </w:p>
        </w:tc>
      </w:tr>
      <w:tr w:rsidR="00BE0D28" w14:paraId="1EF71618" w14:textId="77777777" w:rsidTr="00BE0D28">
        <w:tc>
          <w:tcPr>
            <w:tcW w:w="1526" w:type="dxa"/>
          </w:tcPr>
          <w:p w14:paraId="7E8CC177" w14:textId="77777777" w:rsidR="008F6167" w:rsidRDefault="008F6167" w:rsidP="00BE0D28">
            <w:pPr>
              <w:pStyle w:val="TableText-Centered"/>
              <w:spacing w:before="60"/>
            </w:pPr>
            <w:r>
              <w:t>4</w:t>
            </w:r>
          </w:p>
        </w:tc>
        <w:tc>
          <w:tcPr>
            <w:tcW w:w="1843" w:type="dxa"/>
          </w:tcPr>
          <w:p w14:paraId="78E6E970" w14:textId="77777777" w:rsidR="008F6167" w:rsidRDefault="008F6167" w:rsidP="00BE0D28">
            <w:pPr>
              <w:pStyle w:val="TableText-Centered"/>
              <w:spacing w:before="60"/>
            </w:pPr>
            <w:r>
              <w:t>Should Fix</w:t>
            </w:r>
          </w:p>
        </w:tc>
        <w:tc>
          <w:tcPr>
            <w:tcW w:w="6521" w:type="dxa"/>
          </w:tcPr>
          <w:p w14:paraId="4D966D97" w14:textId="77777777" w:rsidR="008F6167" w:rsidRPr="008F6167" w:rsidRDefault="008F6167" w:rsidP="008F6167">
            <w:pPr>
              <w:rPr>
                <w:rFonts w:ascii="Times" w:hAnsi="Times"/>
                <w:sz w:val="20"/>
              </w:rPr>
            </w:pPr>
            <w:r w:rsidRPr="008F6167">
              <w:rPr>
                <w:rFonts w:ascii="Times" w:hAnsi="Times"/>
                <w:color w:val="000000"/>
                <w:sz w:val="27"/>
                <w:szCs w:val="27"/>
              </w:rPr>
              <w:t>These are important problems that should be fixed as soon as possible. It would be an embarrassment to the company if this bug shipped.</w:t>
            </w:r>
          </w:p>
        </w:tc>
      </w:tr>
      <w:tr w:rsidR="00BE0D28" w14:paraId="2452ECD4" w14:textId="77777777" w:rsidTr="00BE0D28">
        <w:tc>
          <w:tcPr>
            <w:tcW w:w="1526" w:type="dxa"/>
          </w:tcPr>
          <w:p w14:paraId="08176134" w14:textId="77777777" w:rsidR="008F6167" w:rsidRDefault="008F6167" w:rsidP="00BE0D28">
            <w:pPr>
              <w:pStyle w:val="TableText-Centered"/>
              <w:spacing w:before="60"/>
            </w:pPr>
            <w:r>
              <w:t>3</w:t>
            </w:r>
          </w:p>
        </w:tc>
        <w:tc>
          <w:tcPr>
            <w:tcW w:w="1843" w:type="dxa"/>
          </w:tcPr>
          <w:p w14:paraId="03F8AA23" w14:textId="77777777" w:rsidR="008F6167" w:rsidRDefault="008F6167" w:rsidP="00BE0D28">
            <w:pPr>
              <w:pStyle w:val="TableText-Centered"/>
              <w:spacing w:before="60"/>
            </w:pPr>
            <w:r>
              <w:t>Fix when have time</w:t>
            </w:r>
          </w:p>
        </w:tc>
        <w:tc>
          <w:tcPr>
            <w:tcW w:w="6521" w:type="dxa"/>
          </w:tcPr>
          <w:p w14:paraId="75A3B490" w14:textId="77777777" w:rsidR="008F6167" w:rsidRPr="008F6167" w:rsidRDefault="008F6167" w:rsidP="008F6167">
            <w:pPr>
              <w:rPr>
                <w:rFonts w:ascii="Times" w:hAnsi="Times"/>
                <w:sz w:val="20"/>
              </w:rPr>
            </w:pPr>
            <w:r w:rsidRPr="008F6167">
              <w:rPr>
                <w:rFonts w:ascii="Times" w:hAnsi="Times"/>
                <w:color w:val="000000"/>
                <w:sz w:val="27"/>
                <w:szCs w:val="27"/>
              </w:rPr>
              <w:t>The problem should be fixed within the time available. If the bug does not delay shipping date, then fix it.</w:t>
            </w:r>
          </w:p>
        </w:tc>
      </w:tr>
      <w:tr w:rsidR="008F6167" w14:paraId="55D7611A" w14:textId="77777777" w:rsidTr="00BE0D28">
        <w:tc>
          <w:tcPr>
            <w:tcW w:w="1526" w:type="dxa"/>
          </w:tcPr>
          <w:p w14:paraId="1C5445E1" w14:textId="77777777" w:rsidR="008F6167" w:rsidRDefault="008F6167" w:rsidP="00BE0D28">
            <w:pPr>
              <w:pStyle w:val="TableText-Centered"/>
              <w:spacing w:before="60"/>
            </w:pPr>
            <w:r>
              <w:t>2</w:t>
            </w:r>
          </w:p>
        </w:tc>
        <w:tc>
          <w:tcPr>
            <w:tcW w:w="1843" w:type="dxa"/>
          </w:tcPr>
          <w:p w14:paraId="68097971" w14:textId="77777777" w:rsidR="008F6167" w:rsidRDefault="008F6167" w:rsidP="008F6167">
            <w:pPr>
              <w:pStyle w:val="TableText-Centered"/>
              <w:spacing w:before="60"/>
            </w:pPr>
            <w:r>
              <w:t>Low Priority</w:t>
            </w:r>
          </w:p>
        </w:tc>
        <w:tc>
          <w:tcPr>
            <w:tcW w:w="6521" w:type="dxa"/>
          </w:tcPr>
          <w:p w14:paraId="4E84C070" w14:textId="77777777" w:rsidR="008F6167" w:rsidRPr="008F6167" w:rsidRDefault="008F6167" w:rsidP="008F6167">
            <w:pPr>
              <w:rPr>
                <w:rFonts w:ascii="Times" w:hAnsi="Times"/>
                <w:sz w:val="20"/>
              </w:rPr>
            </w:pPr>
            <w:r w:rsidRPr="008F6167">
              <w:rPr>
                <w:rFonts w:ascii="Times" w:hAnsi="Times"/>
                <w:color w:val="000000"/>
                <w:sz w:val="27"/>
                <w:szCs w:val="27"/>
              </w:rPr>
              <w:t>It is not important (at this time) that these bugs be addressed. Fix these bugs after all other bugs have been fixed.</w:t>
            </w:r>
          </w:p>
        </w:tc>
      </w:tr>
      <w:tr w:rsidR="008F6167" w14:paraId="1C4013E7" w14:textId="77777777" w:rsidTr="00BE0D28">
        <w:tc>
          <w:tcPr>
            <w:tcW w:w="1526" w:type="dxa"/>
          </w:tcPr>
          <w:p w14:paraId="42B5092C" w14:textId="77777777" w:rsidR="008F6167" w:rsidRDefault="008F6167" w:rsidP="00BE0D28">
            <w:pPr>
              <w:pStyle w:val="TableText-Centered"/>
              <w:spacing w:before="60"/>
            </w:pPr>
            <w:r>
              <w:t>1</w:t>
            </w:r>
          </w:p>
        </w:tc>
        <w:tc>
          <w:tcPr>
            <w:tcW w:w="1843" w:type="dxa"/>
          </w:tcPr>
          <w:p w14:paraId="362DB7F3" w14:textId="77777777" w:rsidR="008F6167" w:rsidRDefault="008F6167" w:rsidP="008F6167">
            <w:pPr>
              <w:pStyle w:val="TableText-Centered"/>
              <w:spacing w:before="60"/>
            </w:pPr>
            <w:r>
              <w:t>Trivial</w:t>
            </w:r>
          </w:p>
        </w:tc>
        <w:tc>
          <w:tcPr>
            <w:tcW w:w="6521" w:type="dxa"/>
          </w:tcPr>
          <w:p w14:paraId="12F6AC63" w14:textId="77777777" w:rsidR="008F6167" w:rsidRPr="008F6167" w:rsidRDefault="008F6167" w:rsidP="008F6167">
            <w:pPr>
              <w:rPr>
                <w:rFonts w:ascii="Times" w:hAnsi="Times"/>
                <w:sz w:val="20"/>
              </w:rPr>
            </w:pPr>
            <w:r w:rsidRPr="008F6167">
              <w:rPr>
                <w:rFonts w:ascii="Times" w:hAnsi="Times"/>
                <w:color w:val="000000"/>
                <w:sz w:val="27"/>
                <w:szCs w:val="27"/>
              </w:rPr>
              <w:t>Enhancements/ Good to have features incorporated- just are out of the current scope.</w:t>
            </w:r>
          </w:p>
        </w:tc>
      </w:tr>
    </w:tbl>
    <w:p w14:paraId="614858C3" w14:textId="77777777" w:rsidR="008F6167" w:rsidRDefault="008F6167" w:rsidP="008F6167">
      <w:pPr>
        <w:pStyle w:val="Heading2"/>
        <w:numPr>
          <w:ilvl w:val="0"/>
          <w:numId w:val="0"/>
        </w:numPr>
      </w:pPr>
    </w:p>
    <w:p w14:paraId="2F82147F" w14:textId="77777777" w:rsidR="001D703C" w:rsidRDefault="001D703C" w:rsidP="008F6167">
      <w:pPr>
        <w:pStyle w:val="Heading2"/>
        <w:numPr>
          <w:ilvl w:val="0"/>
          <w:numId w:val="0"/>
        </w:numPr>
      </w:pPr>
      <w:bookmarkStart w:id="405" w:name="_Toc288952871"/>
      <w:bookmarkStart w:id="406" w:name="_Toc288952905"/>
      <w:r>
        <w:t>Input Specifications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5"/>
      <w:bookmarkEnd w:id="406"/>
    </w:p>
    <w:p w14:paraId="2C5915F1" w14:textId="77777777" w:rsidR="001D703C" w:rsidRDefault="001D703C">
      <w:pPr>
        <w:pStyle w:val="paragraph"/>
      </w:pPr>
      <w:r>
        <w:t>See the Operator Action column for the detailed input specifications in Section 3.8.</w:t>
      </w:r>
    </w:p>
    <w:p w14:paraId="70AB952A" w14:textId="77777777" w:rsidR="001D703C" w:rsidRDefault="001D703C">
      <w:pPr>
        <w:pStyle w:val="Heading2"/>
      </w:pPr>
      <w:bookmarkStart w:id="407" w:name="_Toc411671489"/>
      <w:bookmarkStart w:id="408" w:name="_Toc411672105"/>
      <w:bookmarkStart w:id="409" w:name="_Toc413224695"/>
      <w:bookmarkStart w:id="410" w:name="_Toc415883924"/>
      <w:bookmarkStart w:id="411" w:name="_Toc415893816"/>
      <w:bookmarkStart w:id="412" w:name="_Toc415896633"/>
      <w:bookmarkStart w:id="413" w:name="_Toc415897536"/>
      <w:bookmarkStart w:id="414" w:name="_Toc415910889"/>
      <w:bookmarkStart w:id="415" w:name="_Toc415911004"/>
      <w:bookmarkStart w:id="416" w:name="_Toc415911333"/>
      <w:bookmarkStart w:id="417" w:name="_Toc415911575"/>
      <w:bookmarkStart w:id="418" w:name="_Toc415911839"/>
      <w:bookmarkStart w:id="419" w:name="_Toc415912048"/>
      <w:bookmarkStart w:id="420" w:name="_Toc415912534"/>
      <w:bookmarkStart w:id="421" w:name="_Toc415912833"/>
      <w:bookmarkStart w:id="422" w:name="_Toc415912948"/>
      <w:bookmarkStart w:id="423" w:name="_Toc418322509"/>
      <w:bookmarkStart w:id="424" w:name="_Toc418322566"/>
      <w:bookmarkStart w:id="425" w:name="_Toc418322643"/>
      <w:bookmarkStart w:id="426" w:name="_Toc418481538"/>
      <w:bookmarkStart w:id="427" w:name="_Toc418482470"/>
      <w:bookmarkStart w:id="428" w:name="_Toc418482978"/>
      <w:bookmarkStart w:id="429" w:name="_Toc418485227"/>
      <w:bookmarkStart w:id="430" w:name="_Toc418485319"/>
      <w:bookmarkStart w:id="431" w:name="_Toc418485435"/>
      <w:bookmarkStart w:id="432" w:name="_Toc418558445"/>
      <w:bookmarkStart w:id="433" w:name="_Toc422117341"/>
      <w:bookmarkStart w:id="434" w:name="_Toc422562559"/>
      <w:bookmarkStart w:id="435" w:name="_Toc422562783"/>
      <w:bookmarkStart w:id="436" w:name="_Toc422563857"/>
      <w:bookmarkStart w:id="437" w:name="_Toc424459629"/>
      <w:bookmarkStart w:id="438" w:name="_Toc424459752"/>
      <w:bookmarkStart w:id="439" w:name="_Toc424459894"/>
      <w:bookmarkStart w:id="440" w:name="_Toc424460026"/>
      <w:bookmarkStart w:id="441" w:name="_Toc424460689"/>
      <w:bookmarkStart w:id="442" w:name="_Toc424528937"/>
      <w:bookmarkStart w:id="443" w:name="_Toc424534590"/>
      <w:bookmarkStart w:id="444" w:name="_Toc424534633"/>
      <w:bookmarkStart w:id="445" w:name="_Toc424534697"/>
      <w:bookmarkStart w:id="446" w:name="_Toc424538978"/>
      <w:bookmarkStart w:id="447" w:name="_Toc424544946"/>
      <w:bookmarkStart w:id="448" w:name="_Toc424544990"/>
      <w:bookmarkStart w:id="449" w:name="_Toc441993489"/>
      <w:bookmarkStart w:id="450" w:name="_Toc441994227"/>
      <w:bookmarkStart w:id="451" w:name="_Toc442152727"/>
      <w:bookmarkStart w:id="452" w:name="_Toc442501476"/>
      <w:bookmarkStart w:id="453" w:name="_Toc442594411"/>
      <w:bookmarkStart w:id="454" w:name="_Toc444488925"/>
      <w:bookmarkStart w:id="455" w:name="_Toc288952872"/>
      <w:bookmarkStart w:id="456" w:name="_Toc288952906"/>
      <w:r>
        <w:t>Output Specifications</w:t>
      </w:r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</w:p>
    <w:p w14:paraId="01866B91" w14:textId="77777777" w:rsidR="001D703C" w:rsidRDefault="001D703C">
      <w:pPr>
        <w:pStyle w:val="paragraph"/>
      </w:pPr>
      <w:bookmarkStart w:id="457" w:name="_Toc411671490"/>
      <w:bookmarkStart w:id="458" w:name="_Toc411672106"/>
      <w:bookmarkStart w:id="459" w:name="_Toc413224696"/>
      <w:bookmarkStart w:id="460" w:name="_Toc415883925"/>
      <w:bookmarkStart w:id="461" w:name="_Toc415893817"/>
      <w:bookmarkStart w:id="462" w:name="_Toc415896634"/>
      <w:bookmarkStart w:id="463" w:name="_Toc415897537"/>
      <w:bookmarkStart w:id="464" w:name="_Toc415910890"/>
      <w:bookmarkStart w:id="465" w:name="_Toc415911005"/>
      <w:bookmarkStart w:id="466" w:name="_Toc415911334"/>
      <w:bookmarkStart w:id="467" w:name="_Toc415911576"/>
      <w:bookmarkStart w:id="468" w:name="_Toc415911840"/>
      <w:bookmarkStart w:id="469" w:name="_Toc415912049"/>
      <w:bookmarkStart w:id="470" w:name="_Toc415912535"/>
      <w:bookmarkStart w:id="471" w:name="_Toc415912834"/>
      <w:bookmarkStart w:id="472" w:name="_Toc415912949"/>
      <w:bookmarkStart w:id="473" w:name="_Toc418322510"/>
      <w:bookmarkStart w:id="474" w:name="_Toc418322567"/>
      <w:bookmarkStart w:id="475" w:name="_Toc418322644"/>
      <w:bookmarkStart w:id="476" w:name="_Toc418481539"/>
      <w:bookmarkStart w:id="477" w:name="_Toc418482471"/>
      <w:bookmarkStart w:id="478" w:name="_Toc418482979"/>
      <w:bookmarkStart w:id="479" w:name="_Toc418485228"/>
      <w:bookmarkStart w:id="480" w:name="_Toc418485320"/>
      <w:bookmarkStart w:id="481" w:name="_Toc418485436"/>
      <w:bookmarkStart w:id="482" w:name="_Toc418558446"/>
      <w:bookmarkStart w:id="483" w:name="_Toc422117342"/>
      <w:bookmarkStart w:id="484" w:name="_Toc422562560"/>
      <w:bookmarkStart w:id="485" w:name="_Toc422562784"/>
      <w:bookmarkStart w:id="486" w:name="_Toc422563858"/>
      <w:bookmarkStart w:id="487" w:name="_Toc424459630"/>
      <w:bookmarkStart w:id="488" w:name="_Toc424459753"/>
      <w:bookmarkStart w:id="489" w:name="_Toc424459895"/>
      <w:bookmarkStart w:id="490" w:name="_Toc424460027"/>
      <w:bookmarkStart w:id="491" w:name="_Toc424460690"/>
      <w:bookmarkStart w:id="492" w:name="_Toc424528938"/>
      <w:bookmarkStart w:id="493" w:name="_Toc424534591"/>
      <w:bookmarkStart w:id="494" w:name="_Toc424534634"/>
      <w:bookmarkStart w:id="495" w:name="_Toc424534698"/>
      <w:bookmarkStart w:id="496" w:name="_Toc424538979"/>
      <w:bookmarkStart w:id="497" w:name="_Toc424544947"/>
      <w:bookmarkStart w:id="498" w:name="_Toc424544991"/>
      <w:bookmarkStart w:id="499" w:name="_Toc441993490"/>
      <w:bookmarkStart w:id="500" w:name="_Toc441994228"/>
      <w:bookmarkStart w:id="501" w:name="_Toc442152728"/>
      <w:bookmarkStart w:id="502" w:name="_Toc442501477"/>
      <w:bookmarkStart w:id="503" w:name="_Toc442594412"/>
      <w:bookmarkStart w:id="504" w:name="_Toc444488926"/>
      <w:r>
        <w:t>See the Expected Results column for the expected outputs of each operator action in Section 3.8.</w:t>
      </w:r>
    </w:p>
    <w:p w14:paraId="1CD93E2B" w14:textId="77777777" w:rsidR="001D703C" w:rsidRDefault="001D703C">
      <w:pPr>
        <w:pStyle w:val="Heading2"/>
      </w:pPr>
      <w:bookmarkStart w:id="505" w:name="_Toc288952873"/>
      <w:bookmarkStart w:id="506" w:name="_Toc288952907"/>
      <w:r>
        <w:t>Environmental Needs</w:t>
      </w:r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</w:p>
    <w:p w14:paraId="5532BCB5" w14:textId="77777777" w:rsidR="001D703C" w:rsidRDefault="000A24E4">
      <w:pPr>
        <w:pStyle w:val="paragraph"/>
      </w:pPr>
      <w:r>
        <w:t>S</w:t>
      </w:r>
      <w:r w:rsidR="008F6167">
        <w:t>DL</w:t>
      </w:r>
      <w:r w:rsidR="001D703C">
        <w:t xml:space="preserve"> will supply the test environment and is responsible for building the test database.  </w:t>
      </w:r>
    </w:p>
    <w:p w14:paraId="167E3CDE" w14:textId="77777777" w:rsidR="001D703C" w:rsidRDefault="001D703C">
      <w:pPr>
        <w:pStyle w:val="Heading3"/>
      </w:pPr>
      <w:bookmarkStart w:id="507" w:name="_Toc288952874"/>
      <w:bookmarkStart w:id="508" w:name="_Toc288952908"/>
      <w:r>
        <w:t>Hardware</w:t>
      </w:r>
      <w:bookmarkEnd w:id="507"/>
      <w:bookmarkEnd w:id="508"/>
    </w:p>
    <w:p w14:paraId="03F1C900" w14:textId="77777777" w:rsidR="000A24E4" w:rsidRDefault="000A24E4" w:rsidP="000A24E4">
      <w:pPr>
        <w:pStyle w:val="ListParagraph"/>
        <w:numPr>
          <w:ilvl w:val="0"/>
          <w:numId w:val="20"/>
        </w:numPr>
      </w:pPr>
      <w:proofErr w:type="gramStart"/>
      <w:r>
        <w:t>iPhone</w:t>
      </w:r>
      <w:proofErr w:type="gramEnd"/>
      <w:r>
        <w:t xml:space="preserve"> (iOS version 8+)</w:t>
      </w:r>
    </w:p>
    <w:p w14:paraId="6DB8A8E3" w14:textId="77777777" w:rsidR="000A24E4" w:rsidRPr="000A24E4" w:rsidRDefault="000A24E4" w:rsidP="000A24E4">
      <w:pPr>
        <w:pStyle w:val="ListParagraph"/>
      </w:pPr>
    </w:p>
    <w:p w14:paraId="47DF6D8E" w14:textId="77777777" w:rsidR="001D703C" w:rsidRDefault="001D703C">
      <w:pPr>
        <w:pStyle w:val="Heading3"/>
      </w:pPr>
      <w:bookmarkStart w:id="509" w:name="_Toc288952875"/>
      <w:bookmarkStart w:id="510" w:name="_Toc288952909"/>
      <w:r>
        <w:t>Other Needs</w:t>
      </w:r>
      <w:bookmarkEnd w:id="509"/>
      <w:bookmarkEnd w:id="510"/>
    </w:p>
    <w:p w14:paraId="617ABB8C" w14:textId="77777777" w:rsidR="001D703C" w:rsidRDefault="001D703C">
      <w:pPr>
        <w:pStyle w:val="TOC5"/>
        <w:numPr>
          <w:ilvl w:val="0"/>
          <w:numId w:val="5"/>
        </w:numPr>
      </w:pPr>
      <w:r>
        <w:t>System IDs and passwords.</w:t>
      </w:r>
    </w:p>
    <w:p w14:paraId="3C79D755" w14:textId="77777777" w:rsidR="000A24E4" w:rsidRDefault="000A24E4" w:rsidP="000A24E4">
      <w:pPr>
        <w:pStyle w:val="TOC5"/>
        <w:numPr>
          <w:ilvl w:val="0"/>
          <w:numId w:val="5"/>
        </w:numPr>
      </w:pPr>
      <w:r>
        <w:t>Facebook account</w:t>
      </w:r>
    </w:p>
    <w:p w14:paraId="294699D1" w14:textId="77777777" w:rsidR="000A24E4" w:rsidRDefault="000A24E4" w:rsidP="000A24E4"/>
    <w:p w14:paraId="1487BAC6" w14:textId="77777777" w:rsidR="000A24E4" w:rsidRDefault="008F6167" w:rsidP="008F6167">
      <w:pPr>
        <w:pStyle w:val="Heading2"/>
      </w:pPr>
      <w:bookmarkStart w:id="511" w:name="_Toc288952876"/>
      <w:bookmarkStart w:id="512" w:name="_Toc288952910"/>
      <w:r>
        <w:t>Test Specifications &amp; Procedures</w:t>
      </w:r>
      <w:bookmarkEnd w:id="511"/>
      <w:bookmarkEnd w:id="512"/>
    </w:p>
    <w:p w14:paraId="3614FB39" w14:textId="77777777" w:rsidR="008F6167" w:rsidRDefault="008F6167" w:rsidP="008F6167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0ADFF556" w14:textId="77777777" w:rsidTr="00A13C93">
        <w:tc>
          <w:tcPr>
            <w:tcW w:w="2178" w:type="dxa"/>
          </w:tcPr>
          <w:p w14:paraId="781F365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607530DA" w14:textId="77777777" w:rsidR="00CF58FB" w:rsidRDefault="00CF58FB" w:rsidP="00A13C93">
            <w:pPr>
              <w:pStyle w:val="TableText"/>
            </w:pPr>
            <w:r>
              <w:t>Test Case 1: Login test case with email</w:t>
            </w:r>
          </w:p>
        </w:tc>
      </w:tr>
      <w:tr w:rsidR="00CF58FB" w14:paraId="73984D96" w14:textId="77777777" w:rsidTr="00A13C93">
        <w:tc>
          <w:tcPr>
            <w:tcW w:w="2178" w:type="dxa"/>
          </w:tcPr>
          <w:p w14:paraId="4CD3AB6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bookmarkStart w:id="513" w:name="_Toc415910902"/>
            <w:bookmarkStart w:id="514" w:name="_Toc415911017"/>
            <w:bookmarkStart w:id="515" w:name="_Toc415911346"/>
            <w:bookmarkStart w:id="516" w:name="_Toc415911588"/>
            <w:bookmarkStart w:id="517" w:name="_Toc415911852"/>
            <w:bookmarkStart w:id="518" w:name="_Toc415912061"/>
            <w:bookmarkStart w:id="519" w:name="_Toc415912547"/>
            <w:bookmarkStart w:id="520" w:name="_Toc415912846"/>
            <w:bookmarkStart w:id="521" w:name="_Toc415912961"/>
            <w:bookmarkStart w:id="522" w:name="_Toc418322522"/>
            <w:bookmarkStart w:id="523" w:name="_Toc418322579"/>
            <w:bookmarkStart w:id="524" w:name="_Toc418322656"/>
            <w:bookmarkStart w:id="525" w:name="_Toc418481547"/>
            <w:bookmarkStart w:id="526" w:name="_Toc418482479"/>
            <w:bookmarkStart w:id="527" w:name="_Toc418482987"/>
            <w:bookmarkStart w:id="528" w:name="_Toc418485237"/>
            <w:bookmarkStart w:id="529" w:name="_Toc418485330"/>
            <w:bookmarkStart w:id="530" w:name="_Toc418485446"/>
            <w:bookmarkStart w:id="531" w:name="_Toc418558455"/>
            <w:bookmarkStart w:id="532" w:name="_Toc422117354"/>
            <w:bookmarkStart w:id="533" w:name="_Toc422562572"/>
            <w:bookmarkStart w:id="534" w:name="_Toc422562796"/>
            <w:bookmarkStart w:id="535" w:name="_Toc422563867"/>
            <w:bookmarkStart w:id="536" w:name="_Toc424460699"/>
            <w:bookmarkStart w:id="537" w:name="_Toc424528947"/>
            <w:bookmarkStart w:id="538" w:name="_Toc424534643"/>
            <w:bookmarkStart w:id="539" w:name="_Toc424534707"/>
            <w:bookmarkStart w:id="540" w:name="_Toc424538988"/>
            <w:bookmarkStart w:id="541" w:name="_Toc424544956"/>
            <w:bookmarkStart w:id="542" w:name="_Toc424545000"/>
            <w:bookmarkStart w:id="543" w:name="_Toc441993517"/>
            <w:bookmarkStart w:id="544" w:name="_Toc442152755"/>
            <w:r>
              <w:rPr>
                <w:rStyle w:val="TableText-Boldinside"/>
              </w:rPr>
              <w:t>Description:</w:t>
            </w:r>
          </w:p>
        </w:tc>
        <w:bookmarkEnd w:id="513"/>
        <w:bookmarkEnd w:id="514"/>
        <w:bookmarkEnd w:id="515"/>
        <w:bookmarkEnd w:id="516"/>
        <w:bookmarkEnd w:id="517"/>
        <w:bookmarkEnd w:id="518"/>
        <w:bookmarkEnd w:id="519"/>
        <w:bookmarkEnd w:id="520"/>
        <w:bookmarkEnd w:id="521"/>
        <w:bookmarkEnd w:id="522"/>
        <w:bookmarkEnd w:id="523"/>
        <w:bookmarkEnd w:id="524"/>
        <w:bookmarkEnd w:id="525"/>
        <w:bookmarkEnd w:id="526"/>
        <w:bookmarkEnd w:id="527"/>
        <w:bookmarkEnd w:id="528"/>
        <w:bookmarkEnd w:id="529"/>
        <w:bookmarkEnd w:id="530"/>
        <w:bookmarkEnd w:id="531"/>
        <w:bookmarkEnd w:id="532"/>
        <w:bookmarkEnd w:id="533"/>
        <w:bookmarkEnd w:id="534"/>
        <w:bookmarkEnd w:id="535"/>
        <w:bookmarkEnd w:id="536"/>
        <w:bookmarkEnd w:id="537"/>
        <w:bookmarkEnd w:id="538"/>
        <w:bookmarkEnd w:id="539"/>
        <w:bookmarkEnd w:id="540"/>
        <w:bookmarkEnd w:id="541"/>
        <w:bookmarkEnd w:id="542"/>
        <w:bookmarkEnd w:id="543"/>
        <w:bookmarkEnd w:id="544"/>
        <w:tc>
          <w:tcPr>
            <w:tcW w:w="7745" w:type="dxa"/>
          </w:tcPr>
          <w:p w14:paraId="6F643D80" w14:textId="77777777" w:rsidR="00CF58FB" w:rsidRDefault="00CF58FB" w:rsidP="00A13C93">
            <w:pPr>
              <w:pStyle w:val="TableText"/>
            </w:pPr>
            <w:r>
              <w:t>The user will be able to login with an existing account.</w:t>
            </w:r>
          </w:p>
        </w:tc>
      </w:tr>
      <w:tr w:rsidR="00CF58FB" w14:paraId="18CC269E" w14:textId="77777777" w:rsidTr="00A13C93">
        <w:tc>
          <w:tcPr>
            <w:tcW w:w="2178" w:type="dxa"/>
          </w:tcPr>
          <w:p w14:paraId="34E5578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5D5B7609" w14:textId="77777777" w:rsidR="00CF58FB" w:rsidRDefault="00CF58FB" w:rsidP="00A13C93">
            <w:pPr>
              <w:pStyle w:val="TableText"/>
            </w:pPr>
            <w:r>
              <w:t>BR-03</w:t>
            </w:r>
          </w:p>
        </w:tc>
      </w:tr>
      <w:tr w:rsidR="00CF58FB" w14:paraId="5C295B57" w14:textId="77777777" w:rsidTr="00A13C93">
        <w:tc>
          <w:tcPr>
            <w:tcW w:w="2178" w:type="dxa"/>
          </w:tcPr>
          <w:p w14:paraId="6AF22BB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7845E7A" w14:textId="77777777" w:rsidR="00CF58FB" w:rsidRDefault="00CF58FB" w:rsidP="00A13C93">
            <w:pPr>
              <w:pStyle w:val="TableText"/>
            </w:pPr>
            <w:r>
              <w:t>Active internet connection, user has created the account on beforehand.</w:t>
            </w:r>
          </w:p>
        </w:tc>
      </w:tr>
      <w:tr w:rsidR="00CF58FB" w14:paraId="0C8815A3" w14:textId="77777777" w:rsidTr="00A13C93">
        <w:tc>
          <w:tcPr>
            <w:tcW w:w="2178" w:type="dxa"/>
          </w:tcPr>
          <w:p w14:paraId="39A1FD7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16855E14" w14:textId="77777777" w:rsidR="00CF58FB" w:rsidRDefault="00CF58FB" w:rsidP="00A13C93">
            <w:pPr>
              <w:pStyle w:val="TableText"/>
            </w:pPr>
            <w:r>
              <w:t>The user downloaded the app, but haven’t logged in.</w:t>
            </w:r>
          </w:p>
          <w:p w14:paraId="1576E050" w14:textId="77777777" w:rsidR="00CF58FB" w:rsidRDefault="00CF58FB" w:rsidP="00A13C93">
            <w:pPr>
              <w:ind w:firstLine="720"/>
            </w:pPr>
          </w:p>
        </w:tc>
      </w:tr>
    </w:tbl>
    <w:p w14:paraId="5BB2C702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D5E0D80" w14:textId="77777777" w:rsidTr="00A13C93">
        <w:trPr>
          <w:cantSplit/>
          <w:tblHeader/>
        </w:trPr>
        <w:tc>
          <w:tcPr>
            <w:tcW w:w="1170" w:type="dxa"/>
          </w:tcPr>
          <w:p w14:paraId="74898BCA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5BC4AC15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230A8A75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666E6266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3C1D03A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15B2073F" w14:textId="77777777" w:rsidTr="00A13C93">
        <w:trPr>
          <w:cantSplit/>
        </w:trPr>
        <w:tc>
          <w:tcPr>
            <w:tcW w:w="1170" w:type="dxa"/>
          </w:tcPr>
          <w:p w14:paraId="0C38A578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430A862" w14:textId="77777777" w:rsidR="00CF58FB" w:rsidRDefault="00CF58FB" w:rsidP="00A13C93">
            <w:pPr>
              <w:pStyle w:val="TableText"/>
            </w:pPr>
            <w:r>
              <w:t>Open the app</w:t>
            </w:r>
          </w:p>
        </w:tc>
        <w:tc>
          <w:tcPr>
            <w:tcW w:w="3870" w:type="dxa"/>
          </w:tcPr>
          <w:p w14:paraId="09B8B5DC" w14:textId="77777777" w:rsidR="00CF58FB" w:rsidRDefault="00CF58FB" w:rsidP="00A13C93">
            <w:pPr>
              <w:pStyle w:val="TableText"/>
            </w:pPr>
            <w:r>
              <w:t>Display the home screen</w:t>
            </w:r>
          </w:p>
        </w:tc>
        <w:tc>
          <w:tcPr>
            <w:tcW w:w="1658" w:type="dxa"/>
          </w:tcPr>
          <w:p w14:paraId="0E256EF3" w14:textId="6A989071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D1E1254" w14:textId="378073EF" w:rsidR="00CF58FB" w:rsidRDefault="00407AB6" w:rsidP="00A13C93">
            <w:pPr>
              <w:pStyle w:val="TableText-Centered"/>
            </w:pPr>
            <w:r>
              <w:t>Pass</w:t>
            </w:r>
          </w:p>
        </w:tc>
      </w:tr>
      <w:tr w:rsidR="00CF58FB" w14:paraId="2CD685B3" w14:textId="77777777" w:rsidTr="00A13C93">
        <w:trPr>
          <w:cantSplit/>
        </w:trPr>
        <w:tc>
          <w:tcPr>
            <w:tcW w:w="1170" w:type="dxa"/>
          </w:tcPr>
          <w:p w14:paraId="69CCB07C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6C9B7284" w14:textId="77777777" w:rsidR="00CF58FB" w:rsidRDefault="00CF58FB" w:rsidP="00A13C93">
            <w:pPr>
              <w:pStyle w:val="TableText"/>
            </w:pPr>
            <w:r>
              <w:t>Click login</w:t>
            </w:r>
          </w:p>
        </w:tc>
        <w:tc>
          <w:tcPr>
            <w:tcW w:w="3870" w:type="dxa"/>
          </w:tcPr>
          <w:p w14:paraId="22851A41" w14:textId="77777777" w:rsidR="00CF58FB" w:rsidRDefault="00CF58FB" w:rsidP="00A13C93">
            <w:pPr>
              <w:pStyle w:val="TableText"/>
            </w:pPr>
            <w:r>
              <w:t>Display the login screen</w:t>
            </w:r>
          </w:p>
        </w:tc>
        <w:tc>
          <w:tcPr>
            <w:tcW w:w="1658" w:type="dxa"/>
          </w:tcPr>
          <w:p w14:paraId="674D0375" w14:textId="690E7482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08A8329" w14:textId="55EC6BF8" w:rsidR="00CF58FB" w:rsidRDefault="00407AB6" w:rsidP="00A13C93">
            <w:pPr>
              <w:pStyle w:val="TableText-Centered"/>
            </w:pPr>
            <w:r>
              <w:t>Pass</w:t>
            </w:r>
          </w:p>
        </w:tc>
      </w:tr>
      <w:tr w:rsidR="00CF58FB" w14:paraId="1DC3C68E" w14:textId="77777777" w:rsidTr="00A13C93">
        <w:trPr>
          <w:cantSplit/>
        </w:trPr>
        <w:tc>
          <w:tcPr>
            <w:tcW w:w="1170" w:type="dxa"/>
          </w:tcPr>
          <w:p w14:paraId="3CD3FAA5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2B4364E2" w14:textId="77777777" w:rsidR="00CF58FB" w:rsidRDefault="00CF58FB" w:rsidP="00A13C93">
            <w:pPr>
              <w:pStyle w:val="TableText"/>
            </w:pPr>
            <w:r>
              <w:t>Enter email &amp; password</w:t>
            </w:r>
          </w:p>
        </w:tc>
        <w:tc>
          <w:tcPr>
            <w:tcW w:w="3870" w:type="dxa"/>
          </w:tcPr>
          <w:p w14:paraId="5381FCE1" w14:textId="77777777" w:rsidR="00CF58FB" w:rsidRDefault="00CF58FB" w:rsidP="00A13C93">
            <w:pPr>
              <w:pStyle w:val="TableText"/>
            </w:pPr>
            <w:r>
              <w:t>Show the input values in the text fields. Password is secure text entry</w:t>
            </w:r>
          </w:p>
        </w:tc>
        <w:tc>
          <w:tcPr>
            <w:tcW w:w="1658" w:type="dxa"/>
          </w:tcPr>
          <w:p w14:paraId="3CCF2838" w14:textId="3F52DDA9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246B612" w14:textId="79EA2A7F" w:rsidR="00CF58FB" w:rsidRDefault="00407AB6" w:rsidP="00A13C93">
            <w:pPr>
              <w:pStyle w:val="TableText-Centered"/>
            </w:pPr>
            <w:r>
              <w:t>Pass</w:t>
            </w:r>
          </w:p>
        </w:tc>
      </w:tr>
      <w:tr w:rsidR="00CF58FB" w14:paraId="5464271A" w14:textId="77777777" w:rsidTr="00A13C93">
        <w:trPr>
          <w:cantSplit/>
        </w:trPr>
        <w:tc>
          <w:tcPr>
            <w:tcW w:w="1170" w:type="dxa"/>
          </w:tcPr>
          <w:p w14:paraId="7AA4EC5B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240C56CC" w14:textId="77777777" w:rsidR="00CF58FB" w:rsidRDefault="00CF58FB" w:rsidP="00A13C93">
            <w:pPr>
              <w:pStyle w:val="TableText"/>
            </w:pPr>
            <w:r>
              <w:t>Tap login</w:t>
            </w:r>
          </w:p>
        </w:tc>
        <w:tc>
          <w:tcPr>
            <w:tcW w:w="3870" w:type="dxa"/>
          </w:tcPr>
          <w:p w14:paraId="086A8DC7" w14:textId="77777777" w:rsidR="00CF58FB" w:rsidRDefault="00CF58FB" w:rsidP="00A13C93">
            <w:pPr>
              <w:pStyle w:val="TableText"/>
            </w:pPr>
            <w:r>
              <w:t>Loading is displayed</w:t>
            </w:r>
          </w:p>
          <w:p w14:paraId="7ACDD193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 xml:space="preserve">Success: </w:t>
            </w:r>
            <w:r>
              <w:t>User logged in show My Events screen</w:t>
            </w:r>
          </w:p>
          <w:p w14:paraId="44EDDCC7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>Failure:</w:t>
            </w:r>
            <w:r>
              <w:t xml:space="preserve"> Error message shown to the user</w:t>
            </w:r>
          </w:p>
          <w:p w14:paraId="743B992E" w14:textId="77777777" w:rsidR="00CF58FB" w:rsidRDefault="00CF58FB" w:rsidP="00A13C93">
            <w:pPr>
              <w:pStyle w:val="TableText"/>
            </w:pPr>
          </w:p>
        </w:tc>
        <w:tc>
          <w:tcPr>
            <w:tcW w:w="1658" w:type="dxa"/>
          </w:tcPr>
          <w:p w14:paraId="2D706037" w14:textId="276D361C" w:rsidR="00CF58FB" w:rsidRDefault="00407AB6" w:rsidP="00A13C93">
            <w:pPr>
              <w:pStyle w:val="TableText-Centered"/>
              <w:jc w:val="left"/>
            </w:pPr>
            <w:proofErr w:type="spellStart"/>
            <w:r>
              <w:t>Succesfully</w:t>
            </w:r>
            <w:proofErr w:type="spellEnd"/>
            <w:r>
              <w:t xml:space="preserve"> logged in.</w:t>
            </w:r>
          </w:p>
        </w:tc>
        <w:tc>
          <w:tcPr>
            <w:tcW w:w="1260" w:type="dxa"/>
          </w:tcPr>
          <w:p w14:paraId="4B27E40A" w14:textId="23C1A046" w:rsidR="00CF58FB" w:rsidRDefault="00407AB6" w:rsidP="00A13C93">
            <w:pPr>
              <w:pStyle w:val="TableText-Centered"/>
            </w:pPr>
            <w:r>
              <w:t>Pass</w:t>
            </w:r>
          </w:p>
        </w:tc>
      </w:tr>
    </w:tbl>
    <w:p w14:paraId="213CF7A0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64A19B1E" w14:textId="77777777" w:rsidTr="00A13C93">
        <w:tc>
          <w:tcPr>
            <w:tcW w:w="2178" w:type="dxa"/>
          </w:tcPr>
          <w:p w14:paraId="3AF46D2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4E0D05BA" w14:textId="77777777" w:rsidR="00CF58FB" w:rsidRDefault="00CF58FB" w:rsidP="00A13C93">
            <w:pPr>
              <w:pStyle w:val="TableText"/>
            </w:pPr>
            <w:r>
              <w:t>Test Case 2: Login test case with Facebook</w:t>
            </w:r>
          </w:p>
        </w:tc>
      </w:tr>
      <w:tr w:rsidR="00CF58FB" w14:paraId="617BD4DE" w14:textId="77777777" w:rsidTr="00A13C93">
        <w:tc>
          <w:tcPr>
            <w:tcW w:w="2178" w:type="dxa"/>
          </w:tcPr>
          <w:p w14:paraId="26C8B2F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7C86FBEE" w14:textId="77777777" w:rsidR="00CF58FB" w:rsidRDefault="00CF58FB" w:rsidP="00A13C93">
            <w:pPr>
              <w:pStyle w:val="TableText"/>
            </w:pPr>
            <w:r>
              <w:t>The user will be able to login with an existing Facebook account.</w:t>
            </w:r>
          </w:p>
        </w:tc>
      </w:tr>
      <w:tr w:rsidR="00CF58FB" w14:paraId="79F5A8D5" w14:textId="77777777" w:rsidTr="00A13C93">
        <w:tc>
          <w:tcPr>
            <w:tcW w:w="2178" w:type="dxa"/>
          </w:tcPr>
          <w:p w14:paraId="66A228C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6035C37" w14:textId="77777777" w:rsidR="00CF58FB" w:rsidRDefault="00CF58FB" w:rsidP="00A13C93">
            <w:pPr>
              <w:pStyle w:val="TableText"/>
            </w:pPr>
            <w:r>
              <w:t>BR-04</w:t>
            </w:r>
          </w:p>
        </w:tc>
      </w:tr>
      <w:tr w:rsidR="00CF58FB" w14:paraId="5096ECA1" w14:textId="77777777" w:rsidTr="00A13C93">
        <w:tc>
          <w:tcPr>
            <w:tcW w:w="2178" w:type="dxa"/>
          </w:tcPr>
          <w:p w14:paraId="605AE12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197C4CB1" w14:textId="77777777" w:rsidR="00CF58FB" w:rsidRDefault="00CF58FB" w:rsidP="00A13C93">
            <w:pPr>
              <w:pStyle w:val="TableText"/>
            </w:pPr>
            <w:r>
              <w:t>Active internet connection, user has signed up with</w:t>
            </w:r>
            <w:bookmarkStart w:id="545" w:name="_GoBack"/>
            <w:bookmarkEnd w:id="545"/>
            <w:r>
              <w:t xml:space="preserve"> Facebook beforehand.</w:t>
            </w:r>
          </w:p>
        </w:tc>
      </w:tr>
      <w:tr w:rsidR="00CF58FB" w14:paraId="457C7EB5" w14:textId="77777777" w:rsidTr="00A13C93">
        <w:tc>
          <w:tcPr>
            <w:tcW w:w="2178" w:type="dxa"/>
          </w:tcPr>
          <w:p w14:paraId="4900BD8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3C7379C6" w14:textId="77777777" w:rsidR="00CF58FB" w:rsidRDefault="00CF58FB" w:rsidP="00A13C93">
            <w:pPr>
              <w:pStyle w:val="TableText"/>
            </w:pPr>
            <w:r>
              <w:t>The user downloaded the app, but haven’t logged in.</w:t>
            </w:r>
          </w:p>
          <w:p w14:paraId="35136E55" w14:textId="77777777" w:rsidR="00CF58FB" w:rsidRDefault="00CF58FB" w:rsidP="00A13C93">
            <w:pPr>
              <w:ind w:firstLine="720"/>
            </w:pPr>
          </w:p>
        </w:tc>
      </w:tr>
    </w:tbl>
    <w:p w14:paraId="5415B8B3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7C212FE0" w14:textId="77777777" w:rsidTr="00A13C93">
        <w:trPr>
          <w:cantSplit/>
          <w:tblHeader/>
        </w:trPr>
        <w:tc>
          <w:tcPr>
            <w:tcW w:w="1170" w:type="dxa"/>
          </w:tcPr>
          <w:p w14:paraId="605B87C9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2752547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5323E6EA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35E7BD9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7AC1E954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4A6ABEF5" w14:textId="77777777" w:rsidTr="00A13C93">
        <w:trPr>
          <w:cantSplit/>
        </w:trPr>
        <w:tc>
          <w:tcPr>
            <w:tcW w:w="1170" w:type="dxa"/>
          </w:tcPr>
          <w:p w14:paraId="2036A80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6BD8CD90" w14:textId="77777777" w:rsidR="00CF58FB" w:rsidRDefault="00CF58FB" w:rsidP="00A13C93">
            <w:pPr>
              <w:pStyle w:val="TableText"/>
            </w:pPr>
            <w:r>
              <w:t>Open the app</w:t>
            </w:r>
          </w:p>
        </w:tc>
        <w:tc>
          <w:tcPr>
            <w:tcW w:w="3870" w:type="dxa"/>
          </w:tcPr>
          <w:p w14:paraId="7752EFEA" w14:textId="77777777" w:rsidR="00CF58FB" w:rsidRDefault="00CF58FB" w:rsidP="00A13C93">
            <w:pPr>
              <w:pStyle w:val="TableText"/>
            </w:pPr>
            <w:r>
              <w:t>Display the home screen</w:t>
            </w:r>
          </w:p>
        </w:tc>
        <w:tc>
          <w:tcPr>
            <w:tcW w:w="1658" w:type="dxa"/>
          </w:tcPr>
          <w:p w14:paraId="43CAE5B5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9DB3AC7" w14:textId="77777777" w:rsidR="00CF58FB" w:rsidRDefault="00CF58FB" w:rsidP="00A13C93">
            <w:pPr>
              <w:pStyle w:val="TableText-Centered"/>
            </w:pPr>
          </w:p>
        </w:tc>
      </w:tr>
      <w:tr w:rsidR="00CF58FB" w14:paraId="54497B44" w14:textId="77777777" w:rsidTr="00A13C93">
        <w:trPr>
          <w:cantSplit/>
        </w:trPr>
        <w:tc>
          <w:tcPr>
            <w:tcW w:w="1170" w:type="dxa"/>
          </w:tcPr>
          <w:p w14:paraId="7C2C8E99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54677C5E" w14:textId="77777777" w:rsidR="00CF58FB" w:rsidRDefault="00CF58FB" w:rsidP="00A13C93">
            <w:pPr>
              <w:pStyle w:val="TableText"/>
            </w:pPr>
            <w:r>
              <w:t>Click login</w:t>
            </w:r>
          </w:p>
        </w:tc>
        <w:tc>
          <w:tcPr>
            <w:tcW w:w="3870" w:type="dxa"/>
          </w:tcPr>
          <w:p w14:paraId="211AF47F" w14:textId="77777777" w:rsidR="00CF58FB" w:rsidRDefault="00CF58FB" w:rsidP="00A13C93">
            <w:pPr>
              <w:pStyle w:val="TableText"/>
            </w:pPr>
            <w:r>
              <w:t>Display the login screen</w:t>
            </w:r>
          </w:p>
        </w:tc>
        <w:tc>
          <w:tcPr>
            <w:tcW w:w="1658" w:type="dxa"/>
          </w:tcPr>
          <w:p w14:paraId="2222778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F4FD274" w14:textId="77777777" w:rsidR="00CF58FB" w:rsidRDefault="00CF58FB" w:rsidP="00A13C93">
            <w:pPr>
              <w:pStyle w:val="TableText-Centered"/>
            </w:pPr>
          </w:p>
        </w:tc>
      </w:tr>
      <w:tr w:rsidR="00CF58FB" w14:paraId="02ACB7AD" w14:textId="77777777" w:rsidTr="00A13C93">
        <w:trPr>
          <w:cantSplit/>
        </w:trPr>
        <w:tc>
          <w:tcPr>
            <w:tcW w:w="1170" w:type="dxa"/>
          </w:tcPr>
          <w:p w14:paraId="220AB25A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0F68E796" w14:textId="77777777" w:rsidR="00CF58FB" w:rsidRDefault="00CF58FB" w:rsidP="00A13C93">
            <w:pPr>
              <w:pStyle w:val="TableText"/>
            </w:pPr>
            <w:r>
              <w:t>Click “Login with Facebook”</w:t>
            </w:r>
          </w:p>
        </w:tc>
        <w:tc>
          <w:tcPr>
            <w:tcW w:w="3870" w:type="dxa"/>
          </w:tcPr>
          <w:p w14:paraId="46892482" w14:textId="77777777" w:rsidR="00CF58FB" w:rsidRDefault="00CF58FB" w:rsidP="00A13C93">
            <w:pPr>
              <w:pStyle w:val="TableText"/>
            </w:pPr>
            <w:r>
              <w:t>Take user to Facebook app/website to validate login</w:t>
            </w:r>
          </w:p>
        </w:tc>
        <w:tc>
          <w:tcPr>
            <w:tcW w:w="1658" w:type="dxa"/>
          </w:tcPr>
          <w:p w14:paraId="164A5FD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E4BF2C1" w14:textId="77777777" w:rsidR="00CF58FB" w:rsidRDefault="00CF58FB" w:rsidP="00A13C93">
            <w:pPr>
              <w:pStyle w:val="TableText-Centered"/>
            </w:pPr>
          </w:p>
        </w:tc>
      </w:tr>
      <w:tr w:rsidR="00CF58FB" w14:paraId="28F1FE55" w14:textId="77777777" w:rsidTr="00A13C93">
        <w:trPr>
          <w:cantSplit/>
        </w:trPr>
        <w:tc>
          <w:tcPr>
            <w:tcW w:w="1170" w:type="dxa"/>
          </w:tcPr>
          <w:p w14:paraId="370F07FE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56B27231" w14:textId="77777777" w:rsidR="00CF58FB" w:rsidRDefault="00CF58FB" w:rsidP="00A13C93">
            <w:pPr>
              <w:pStyle w:val="TableText"/>
            </w:pPr>
            <w:r>
              <w:t>Validate Facebook to get user data/use Facebook with the app</w:t>
            </w:r>
          </w:p>
        </w:tc>
        <w:tc>
          <w:tcPr>
            <w:tcW w:w="3870" w:type="dxa"/>
          </w:tcPr>
          <w:p w14:paraId="16D3A742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 xml:space="preserve">Success: </w:t>
            </w:r>
            <w:r>
              <w:t>Get to My events page</w:t>
            </w:r>
          </w:p>
          <w:p w14:paraId="50C44034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>Failure:</w:t>
            </w:r>
            <w:r>
              <w:t xml:space="preserve"> Error message shown to the user</w:t>
            </w:r>
          </w:p>
          <w:p w14:paraId="13DFF1B2" w14:textId="77777777" w:rsidR="00CF58FB" w:rsidRDefault="00CF58FB" w:rsidP="00A13C93">
            <w:pPr>
              <w:pStyle w:val="TableText"/>
            </w:pPr>
          </w:p>
        </w:tc>
        <w:tc>
          <w:tcPr>
            <w:tcW w:w="1658" w:type="dxa"/>
          </w:tcPr>
          <w:p w14:paraId="1147F53C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1097C1C9" w14:textId="77777777" w:rsidR="00CF58FB" w:rsidRDefault="00CF58FB" w:rsidP="00A13C93">
            <w:pPr>
              <w:pStyle w:val="TableText-Centered"/>
            </w:pPr>
          </w:p>
        </w:tc>
      </w:tr>
    </w:tbl>
    <w:p w14:paraId="66B6D333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CFB8172" w14:textId="77777777" w:rsidTr="00A13C93">
        <w:tc>
          <w:tcPr>
            <w:tcW w:w="2178" w:type="dxa"/>
          </w:tcPr>
          <w:p w14:paraId="0ED140F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0CB5293B" w14:textId="77777777" w:rsidR="00CF58FB" w:rsidRDefault="00CF58FB" w:rsidP="00A13C93">
            <w:pPr>
              <w:pStyle w:val="TableText"/>
            </w:pPr>
            <w:r>
              <w:t>Test Case 3: Create a new account with email</w:t>
            </w:r>
          </w:p>
        </w:tc>
      </w:tr>
      <w:tr w:rsidR="00CF58FB" w14:paraId="0350C2AD" w14:textId="77777777" w:rsidTr="00A13C93">
        <w:tc>
          <w:tcPr>
            <w:tcW w:w="2178" w:type="dxa"/>
          </w:tcPr>
          <w:p w14:paraId="77A1B10D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11123A3C" w14:textId="77777777" w:rsidR="00CF58FB" w:rsidRDefault="00CF58FB" w:rsidP="00A13C93">
            <w:pPr>
              <w:pStyle w:val="TableText"/>
            </w:pPr>
            <w:r>
              <w:t>The user will be able to create an account and select the favorite sport categories.</w:t>
            </w:r>
          </w:p>
        </w:tc>
      </w:tr>
      <w:tr w:rsidR="00CF58FB" w14:paraId="1F9F515A" w14:textId="77777777" w:rsidTr="00A13C93">
        <w:tc>
          <w:tcPr>
            <w:tcW w:w="2178" w:type="dxa"/>
          </w:tcPr>
          <w:p w14:paraId="4C49272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D6F3DB7" w14:textId="77777777" w:rsidR="00CF58FB" w:rsidRDefault="00CF58FB" w:rsidP="00A13C93">
            <w:pPr>
              <w:pStyle w:val="TableText"/>
            </w:pPr>
            <w:r>
              <w:t>BR-01</w:t>
            </w:r>
          </w:p>
        </w:tc>
      </w:tr>
      <w:tr w:rsidR="00CF58FB" w14:paraId="749B2718" w14:textId="77777777" w:rsidTr="00A13C93">
        <w:tc>
          <w:tcPr>
            <w:tcW w:w="2178" w:type="dxa"/>
          </w:tcPr>
          <w:p w14:paraId="3E00A23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395B09FE" w14:textId="77777777" w:rsidR="00CF58FB" w:rsidRDefault="00CF58FB" w:rsidP="00A13C93">
            <w:pPr>
              <w:pStyle w:val="TableText"/>
            </w:pPr>
            <w:r>
              <w:t>Active internet connection, user does not have a account with the email</w:t>
            </w:r>
          </w:p>
        </w:tc>
      </w:tr>
      <w:tr w:rsidR="00CF58FB" w14:paraId="1629B5A8" w14:textId="77777777" w:rsidTr="00A13C93">
        <w:tc>
          <w:tcPr>
            <w:tcW w:w="2178" w:type="dxa"/>
          </w:tcPr>
          <w:p w14:paraId="7F37AB0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15A9B16C" w14:textId="77777777" w:rsidR="00CF58FB" w:rsidRDefault="00CF58FB" w:rsidP="00A13C93">
            <w:pPr>
              <w:pStyle w:val="TableText"/>
            </w:pPr>
            <w:r>
              <w:t>The user downloaded the app, but does not have an account.</w:t>
            </w:r>
          </w:p>
          <w:p w14:paraId="2A08296B" w14:textId="77777777" w:rsidR="00CF58FB" w:rsidRDefault="00CF58FB" w:rsidP="00A13C93">
            <w:pPr>
              <w:ind w:firstLine="720"/>
            </w:pPr>
          </w:p>
        </w:tc>
      </w:tr>
    </w:tbl>
    <w:p w14:paraId="592AA1F5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43C9C2A6" w14:textId="77777777" w:rsidTr="00A13C93">
        <w:trPr>
          <w:cantSplit/>
          <w:tblHeader/>
        </w:trPr>
        <w:tc>
          <w:tcPr>
            <w:tcW w:w="1170" w:type="dxa"/>
          </w:tcPr>
          <w:p w14:paraId="5394091F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712ED149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2C1FD45B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5C228431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336438A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32FD17D5" w14:textId="77777777" w:rsidTr="00A13C93">
        <w:trPr>
          <w:cantSplit/>
        </w:trPr>
        <w:tc>
          <w:tcPr>
            <w:tcW w:w="1170" w:type="dxa"/>
          </w:tcPr>
          <w:p w14:paraId="2E3D3904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DC118B4" w14:textId="77777777" w:rsidR="00CF58FB" w:rsidRDefault="00CF58FB" w:rsidP="00A13C93">
            <w:pPr>
              <w:pStyle w:val="TableText"/>
            </w:pPr>
            <w:r>
              <w:t>Open the app</w:t>
            </w:r>
          </w:p>
        </w:tc>
        <w:tc>
          <w:tcPr>
            <w:tcW w:w="3870" w:type="dxa"/>
          </w:tcPr>
          <w:p w14:paraId="73DDB1D1" w14:textId="77777777" w:rsidR="00CF58FB" w:rsidRDefault="00CF58FB" w:rsidP="00A13C93">
            <w:pPr>
              <w:pStyle w:val="TableText"/>
            </w:pPr>
            <w:r>
              <w:t>Display the home screen</w:t>
            </w:r>
          </w:p>
        </w:tc>
        <w:tc>
          <w:tcPr>
            <w:tcW w:w="1658" w:type="dxa"/>
          </w:tcPr>
          <w:p w14:paraId="1AFB85A8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E4332B5" w14:textId="77777777" w:rsidR="00CF58FB" w:rsidRDefault="00CF58FB" w:rsidP="00A13C93">
            <w:pPr>
              <w:pStyle w:val="TableText-Centered"/>
            </w:pPr>
          </w:p>
        </w:tc>
      </w:tr>
      <w:tr w:rsidR="00CF58FB" w14:paraId="75B529D6" w14:textId="77777777" w:rsidTr="00A13C93">
        <w:trPr>
          <w:cantSplit/>
        </w:trPr>
        <w:tc>
          <w:tcPr>
            <w:tcW w:w="1170" w:type="dxa"/>
          </w:tcPr>
          <w:p w14:paraId="32880432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2715C663" w14:textId="77777777" w:rsidR="00CF58FB" w:rsidRDefault="00CF58FB" w:rsidP="00A13C93">
            <w:pPr>
              <w:pStyle w:val="TableText"/>
            </w:pPr>
            <w:r>
              <w:t>Click signup</w:t>
            </w:r>
          </w:p>
        </w:tc>
        <w:tc>
          <w:tcPr>
            <w:tcW w:w="3870" w:type="dxa"/>
          </w:tcPr>
          <w:p w14:paraId="09687DBD" w14:textId="77777777" w:rsidR="00CF58FB" w:rsidRDefault="00CF58FB" w:rsidP="00A13C93">
            <w:pPr>
              <w:pStyle w:val="TableText"/>
            </w:pPr>
            <w:r>
              <w:t>Display the signup screen</w:t>
            </w:r>
          </w:p>
        </w:tc>
        <w:tc>
          <w:tcPr>
            <w:tcW w:w="1658" w:type="dxa"/>
          </w:tcPr>
          <w:p w14:paraId="08AC70D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A728069" w14:textId="77777777" w:rsidR="00CF58FB" w:rsidRDefault="00CF58FB" w:rsidP="00A13C93">
            <w:pPr>
              <w:pStyle w:val="TableText-Centered"/>
            </w:pPr>
          </w:p>
        </w:tc>
      </w:tr>
      <w:tr w:rsidR="00CF58FB" w14:paraId="53F661CE" w14:textId="77777777" w:rsidTr="00A13C93">
        <w:trPr>
          <w:cantSplit/>
        </w:trPr>
        <w:tc>
          <w:tcPr>
            <w:tcW w:w="1170" w:type="dxa"/>
          </w:tcPr>
          <w:p w14:paraId="4212F3F3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6C2578D5" w14:textId="77777777" w:rsidR="00CF58FB" w:rsidRDefault="00CF58FB" w:rsidP="00A13C93">
            <w:pPr>
              <w:pStyle w:val="TableText"/>
            </w:pPr>
            <w:r>
              <w:t>Enter name, email, location &amp; password information</w:t>
            </w:r>
          </w:p>
        </w:tc>
        <w:tc>
          <w:tcPr>
            <w:tcW w:w="3870" w:type="dxa"/>
          </w:tcPr>
          <w:p w14:paraId="74996F1F" w14:textId="77777777" w:rsidR="00CF58FB" w:rsidRDefault="00CF58FB" w:rsidP="00A13C93">
            <w:pPr>
              <w:pStyle w:val="TableText"/>
            </w:pPr>
            <w:r>
              <w:t>Show the input values in the text fields. Password is secure text entry</w:t>
            </w:r>
          </w:p>
        </w:tc>
        <w:tc>
          <w:tcPr>
            <w:tcW w:w="1658" w:type="dxa"/>
          </w:tcPr>
          <w:p w14:paraId="3D490042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49BB187" w14:textId="77777777" w:rsidR="00CF58FB" w:rsidRDefault="00CF58FB" w:rsidP="00A13C93">
            <w:pPr>
              <w:pStyle w:val="TableText-Centered"/>
            </w:pPr>
          </w:p>
        </w:tc>
      </w:tr>
      <w:tr w:rsidR="00CF58FB" w14:paraId="05BF772A" w14:textId="77777777" w:rsidTr="00A13C93">
        <w:trPr>
          <w:cantSplit/>
        </w:trPr>
        <w:tc>
          <w:tcPr>
            <w:tcW w:w="1170" w:type="dxa"/>
          </w:tcPr>
          <w:p w14:paraId="2E130CE7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2BE2D76E" w14:textId="77777777" w:rsidR="00CF58FB" w:rsidRDefault="00CF58FB" w:rsidP="00A13C93">
            <w:pPr>
              <w:pStyle w:val="TableText"/>
            </w:pPr>
            <w:r>
              <w:t>Select profile photo from photo gallery</w:t>
            </w:r>
          </w:p>
        </w:tc>
        <w:tc>
          <w:tcPr>
            <w:tcW w:w="3870" w:type="dxa"/>
          </w:tcPr>
          <w:p w14:paraId="386F64D0" w14:textId="77777777" w:rsidR="00CF58FB" w:rsidRDefault="00CF58FB" w:rsidP="00A13C93">
            <w:pPr>
              <w:pStyle w:val="TableText"/>
            </w:pPr>
            <w:r>
              <w:t>Show profile picture in the signup screen</w:t>
            </w:r>
          </w:p>
        </w:tc>
        <w:tc>
          <w:tcPr>
            <w:tcW w:w="1658" w:type="dxa"/>
          </w:tcPr>
          <w:p w14:paraId="247B4ED7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298C4854" w14:textId="77777777" w:rsidR="00CF58FB" w:rsidRDefault="00CF58FB" w:rsidP="00A13C93">
            <w:pPr>
              <w:pStyle w:val="TableText-Centered"/>
            </w:pPr>
          </w:p>
        </w:tc>
      </w:tr>
      <w:tr w:rsidR="00CF58FB" w14:paraId="03F7BE9A" w14:textId="77777777" w:rsidTr="00A13C93">
        <w:trPr>
          <w:cantSplit/>
        </w:trPr>
        <w:tc>
          <w:tcPr>
            <w:tcW w:w="1170" w:type="dxa"/>
          </w:tcPr>
          <w:p w14:paraId="1D4B4606" w14:textId="77777777" w:rsidR="00CF58FB" w:rsidRDefault="00CF58FB" w:rsidP="00A13C93">
            <w:pPr>
              <w:pStyle w:val="TableText-numbered0"/>
            </w:pPr>
            <w:r>
              <w:t>5.</w:t>
            </w:r>
          </w:p>
        </w:tc>
        <w:tc>
          <w:tcPr>
            <w:tcW w:w="2517" w:type="dxa"/>
          </w:tcPr>
          <w:p w14:paraId="6BCA1DC2" w14:textId="77777777" w:rsidR="00CF58FB" w:rsidRDefault="00CF58FB" w:rsidP="00A13C93">
            <w:pPr>
              <w:pStyle w:val="TableText"/>
            </w:pPr>
            <w:r>
              <w:t>Click next</w:t>
            </w:r>
          </w:p>
        </w:tc>
        <w:tc>
          <w:tcPr>
            <w:tcW w:w="3870" w:type="dxa"/>
          </w:tcPr>
          <w:p w14:paraId="43E4838D" w14:textId="77777777" w:rsidR="00CF58FB" w:rsidRDefault="00CF58FB" w:rsidP="00A13C93">
            <w:pPr>
              <w:pStyle w:val="TableText"/>
            </w:pPr>
            <w:r>
              <w:t>Go to select favorite categories screen</w:t>
            </w:r>
          </w:p>
        </w:tc>
        <w:tc>
          <w:tcPr>
            <w:tcW w:w="1658" w:type="dxa"/>
          </w:tcPr>
          <w:p w14:paraId="30979D9A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4385ED91" w14:textId="77777777" w:rsidR="00CF58FB" w:rsidRDefault="00CF58FB" w:rsidP="00A13C93">
            <w:pPr>
              <w:pStyle w:val="TableText-Centered"/>
            </w:pPr>
          </w:p>
        </w:tc>
      </w:tr>
      <w:tr w:rsidR="00CF58FB" w14:paraId="400D5D5A" w14:textId="77777777" w:rsidTr="00A13C93">
        <w:trPr>
          <w:cantSplit/>
        </w:trPr>
        <w:tc>
          <w:tcPr>
            <w:tcW w:w="1170" w:type="dxa"/>
          </w:tcPr>
          <w:p w14:paraId="5257D523" w14:textId="77777777" w:rsidR="00CF58FB" w:rsidRDefault="00CF58FB" w:rsidP="00A13C93">
            <w:pPr>
              <w:pStyle w:val="TableText-numbered0"/>
            </w:pPr>
            <w:r>
              <w:t>6.</w:t>
            </w:r>
          </w:p>
        </w:tc>
        <w:tc>
          <w:tcPr>
            <w:tcW w:w="2517" w:type="dxa"/>
          </w:tcPr>
          <w:p w14:paraId="0E988C97" w14:textId="77777777" w:rsidR="00CF58FB" w:rsidRDefault="00CF58FB" w:rsidP="00A13C93">
            <w:pPr>
              <w:pStyle w:val="TableText"/>
            </w:pPr>
            <w:r>
              <w:t>Select favorite categories</w:t>
            </w:r>
          </w:p>
        </w:tc>
        <w:tc>
          <w:tcPr>
            <w:tcW w:w="3870" w:type="dxa"/>
          </w:tcPr>
          <w:p w14:paraId="0D562D6A" w14:textId="77777777" w:rsidR="00CF58FB" w:rsidRDefault="00CF58FB" w:rsidP="00A13C93">
            <w:pPr>
              <w:pStyle w:val="TableText"/>
            </w:pPr>
            <w:r>
              <w:t>Selected categories highlighted in bold and bigger text</w:t>
            </w:r>
          </w:p>
        </w:tc>
        <w:tc>
          <w:tcPr>
            <w:tcW w:w="1658" w:type="dxa"/>
          </w:tcPr>
          <w:p w14:paraId="3E18E398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5BE01EE0" w14:textId="77777777" w:rsidR="00CF58FB" w:rsidRDefault="00CF58FB" w:rsidP="00A13C93">
            <w:pPr>
              <w:pStyle w:val="TableText-Centered"/>
            </w:pPr>
          </w:p>
        </w:tc>
      </w:tr>
      <w:tr w:rsidR="00CF58FB" w14:paraId="42DC8B22" w14:textId="77777777" w:rsidTr="00A13C93">
        <w:trPr>
          <w:cantSplit/>
        </w:trPr>
        <w:tc>
          <w:tcPr>
            <w:tcW w:w="1170" w:type="dxa"/>
          </w:tcPr>
          <w:p w14:paraId="5BC327B3" w14:textId="77777777" w:rsidR="00CF58FB" w:rsidRDefault="00CF58FB" w:rsidP="00A13C93">
            <w:pPr>
              <w:pStyle w:val="TableText-numbered0"/>
            </w:pPr>
            <w:r>
              <w:t>7.</w:t>
            </w:r>
          </w:p>
        </w:tc>
        <w:tc>
          <w:tcPr>
            <w:tcW w:w="2517" w:type="dxa"/>
          </w:tcPr>
          <w:p w14:paraId="68D6EE58" w14:textId="77777777" w:rsidR="00CF58FB" w:rsidRDefault="00CF58FB" w:rsidP="00A13C93">
            <w:pPr>
              <w:pStyle w:val="TableText"/>
            </w:pPr>
            <w:r>
              <w:t>Click finish</w:t>
            </w:r>
          </w:p>
        </w:tc>
        <w:tc>
          <w:tcPr>
            <w:tcW w:w="3870" w:type="dxa"/>
          </w:tcPr>
          <w:p w14:paraId="18828A86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 xml:space="preserve">Success: </w:t>
            </w:r>
            <w:r>
              <w:t>Get to My events page</w:t>
            </w:r>
          </w:p>
          <w:p w14:paraId="63090760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>Failure:</w:t>
            </w:r>
            <w:r>
              <w:t xml:space="preserve"> Error (create user) message shown to the user</w:t>
            </w:r>
          </w:p>
          <w:p w14:paraId="6C6CDFC3" w14:textId="77777777" w:rsidR="00CF58FB" w:rsidRDefault="00CF58FB" w:rsidP="00A13C93">
            <w:pPr>
              <w:pStyle w:val="TableText"/>
            </w:pPr>
          </w:p>
        </w:tc>
        <w:tc>
          <w:tcPr>
            <w:tcW w:w="1658" w:type="dxa"/>
          </w:tcPr>
          <w:p w14:paraId="27D13FA4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21833D8A" w14:textId="77777777" w:rsidR="00CF58FB" w:rsidRDefault="00CF58FB" w:rsidP="00A13C93">
            <w:pPr>
              <w:pStyle w:val="TableText-Centered"/>
            </w:pPr>
          </w:p>
        </w:tc>
      </w:tr>
    </w:tbl>
    <w:p w14:paraId="21D27371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620C1FA3" w14:textId="77777777" w:rsidTr="00A13C93">
        <w:tc>
          <w:tcPr>
            <w:tcW w:w="2178" w:type="dxa"/>
          </w:tcPr>
          <w:p w14:paraId="21A3729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16700212" w14:textId="77777777" w:rsidR="00CF58FB" w:rsidRDefault="00CF58FB" w:rsidP="00A13C93">
            <w:pPr>
              <w:pStyle w:val="TableText"/>
            </w:pPr>
            <w:r>
              <w:t>Test Case 4: Create a new account with Facebook</w:t>
            </w:r>
          </w:p>
        </w:tc>
      </w:tr>
      <w:tr w:rsidR="00CF58FB" w14:paraId="3C3B6AAA" w14:textId="77777777" w:rsidTr="00A13C93">
        <w:tc>
          <w:tcPr>
            <w:tcW w:w="2178" w:type="dxa"/>
          </w:tcPr>
          <w:p w14:paraId="0626ABC7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14989290" w14:textId="77777777" w:rsidR="00CF58FB" w:rsidRDefault="00CF58FB" w:rsidP="00A13C93">
            <w:pPr>
              <w:pStyle w:val="TableText"/>
            </w:pPr>
            <w:r>
              <w:t xml:space="preserve">The user will be able to create a </w:t>
            </w:r>
            <w:proofErr w:type="spellStart"/>
            <w:r>
              <w:t>SportLook</w:t>
            </w:r>
            <w:proofErr w:type="spellEnd"/>
            <w:r>
              <w:t xml:space="preserve"> account with existing Facebook account and select the favorite sport categories.</w:t>
            </w:r>
          </w:p>
        </w:tc>
      </w:tr>
      <w:tr w:rsidR="00CF58FB" w14:paraId="03B1A7DE" w14:textId="77777777" w:rsidTr="00A13C93">
        <w:tc>
          <w:tcPr>
            <w:tcW w:w="2178" w:type="dxa"/>
          </w:tcPr>
          <w:p w14:paraId="4E77D91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66D13A2C" w14:textId="77777777" w:rsidR="00CF58FB" w:rsidRDefault="00CF58FB" w:rsidP="00A13C93">
            <w:pPr>
              <w:pStyle w:val="TableText"/>
            </w:pPr>
            <w:r>
              <w:t>BR-02</w:t>
            </w:r>
          </w:p>
        </w:tc>
      </w:tr>
      <w:tr w:rsidR="00CF58FB" w14:paraId="54ED5840" w14:textId="77777777" w:rsidTr="00A13C93">
        <w:tc>
          <w:tcPr>
            <w:tcW w:w="2178" w:type="dxa"/>
          </w:tcPr>
          <w:p w14:paraId="5181A91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7641C9F3" w14:textId="77777777" w:rsidR="00CF58FB" w:rsidRDefault="00CF58FB" w:rsidP="00A13C93">
            <w:pPr>
              <w:pStyle w:val="TableText"/>
            </w:pPr>
            <w:r>
              <w:t>Active internet connection, user has not signed up with Facebook</w:t>
            </w:r>
          </w:p>
        </w:tc>
      </w:tr>
      <w:tr w:rsidR="00CF58FB" w14:paraId="2F6E52EE" w14:textId="77777777" w:rsidTr="00A13C93">
        <w:tc>
          <w:tcPr>
            <w:tcW w:w="2178" w:type="dxa"/>
          </w:tcPr>
          <w:p w14:paraId="305F7B8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A128936" w14:textId="77777777" w:rsidR="00CF58FB" w:rsidRDefault="00CF58FB" w:rsidP="00A13C93">
            <w:pPr>
              <w:pStyle w:val="TableText"/>
            </w:pPr>
            <w:r>
              <w:t>The user downloaded the app, but does not have an account.</w:t>
            </w:r>
          </w:p>
          <w:p w14:paraId="1426CC0A" w14:textId="77777777" w:rsidR="00CF58FB" w:rsidRDefault="00CF58FB" w:rsidP="00A13C93">
            <w:pPr>
              <w:ind w:firstLine="720"/>
            </w:pPr>
          </w:p>
        </w:tc>
      </w:tr>
    </w:tbl>
    <w:p w14:paraId="36705040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4685C1C8" w14:textId="77777777" w:rsidTr="00A13C93">
        <w:trPr>
          <w:cantSplit/>
          <w:tblHeader/>
        </w:trPr>
        <w:tc>
          <w:tcPr>
            <w:tcW w:w="1170" w:type="dxa"/>
          </w:tcPr>
          <w:p w14:paraId="0DC36E49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1D6AA17E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1EC21061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15FB1628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5C8DC9DB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2600460B" w14:textId="77777777" w:rsidTr="00A13C93">
        <w:trPr>
          <w:cantSplit/>
        </w:trPr>
        <w:tc>
          <w:tcPr>
            <w:tcW w:w="1170" w:type="dxa"/>
          </w:tcPr>
          <w:p w14:paraId="1467ECBA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1F15197" w14:textId="77777777" w:rsidR="00CF58FB" w:rsidRDefault="00CF58FB" w:rsidP="00A13C93">
            <w:pPr>
              <w:pStyle w:val="TableText"/>
            </w:pPr>
            <w:r>
              <w:t>Open the app</w:t>
            </w:r>
          </w:p>
        </w:tc>
        <w:tc>
          <w:tcPr>
            <w:tcW w:w="3870" w:type="dxa"/>
          </w:tcPr>
          <w:p w14:paraId="51D40CA2" w14:textId="77777777" w:rsidR="00CF58FB" w:rsidRDefault="00CF58FB" w:rsidP="00A13C93">
            <w:pPr>
              <w:pStyle w:val="TableText"/>
            </w:pPr>
            <w:r>
              <w:t>Display the home screen</w:t>
            </w:r>
          </w:p>
        </w:tc>
        <w:tc>
          <w:tcPr>
            <w:tcW w:w="1658" w:type="dxa"/>
          </w:tcPr>
          <w:p w14:paraId="4EF5899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CABCDBB" w14:textId="77777777" w:rsidR="00CF58FB" w:rsidRDefault="00CF58FB" w:rsidP="00A13C93">
            <w:pPr>
              <w:pStyle w:val="TableText-Centered"/>
            </w:pPr>
          </w:p>
        </w:tc>
      </w:tr>
      <w:tr w:rsidR="00CF58FB" w14:paraId="61E33D2B" w14:textId="77777777" w:rsidTr="00A13C93">
        <w:trPr>
          <w:cantSplit/>
        </w:trPr>
        <w:tc>
          <w:tcPr>
            <w:tcW w:w="1170" w:type="dxa"/>
          </w:tcPr>
          <w:p w14:paraId="738BD5EE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569B05AB" w14:textId="77777777" w:rsidR="00CF58FB" w:rsidRDefault="00CF58FB" w:rsidP="00A13C93">
            <w:pPr>
              <w:pStyle w:val="TableText"/>
            </w:pPr>
            <w:r>
              <w:t>Click signup</w:t>
            </w:r>
          </w:p>
        </w:tc>
        <w:tc>
          <w:tcPr>
            <w:tcW w:w="3870" w:type="dxa"/>
          </w:tcPr>
          <w:p w14:paraId="143554DB" w14:textId="77777777" w:rsidR="00CF58FB" w:rsidRDefault="00CF58FB" w:rsidP="00A13C93">
            <w:pPr>
              <w:pStyle w:val="TableText"/>
            </w:pPr>
            <w:r>
              <w:t>Display the signup screen</w:t>
            </w:r>
          </w:p>
        </w:tc>
        <w:tc>
          <w:tcPr>
            <w:tcW w:w="1658" w:type="dxa"/>
          </w:tcPr>
          <w:p w14:paraId="5D04FFF7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3DC9F98" w14:textId="77777777" w:rsidR="00CF58FB" w:rsidRDefault="00CF58FB" w:rsidP="00A13C93">
            <w:pPr>
              <w:pStyle w:val="TableText-Centered"/>
            </w:pPr>
          </w:p>
        </w:tc>
      </w:tr>
      <w:tr w:rsidR="00CF58FB" w14:paraId="5353D770" w14:textId="77777777" w:rsidTr="00A13C93">
        <w:trPr>
          <w:cantSplit/>
        </w:trPr>
        <w:tc>
          <w:tcPr>
            <w:tcW w:w="1170" w:type="dxa"/>
          </w:tcPr>
          <w:p w14:paraId="65AE883D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73AD8265" w14:textId="77777777" w:rsidR="00CF58FB" w:rsidRDefault="00CF58FB" w:rsidP="00A13C93">
            <w:pPr>
              <w:pStyle w:val="TableText"/>
            </w:pPr>
            <w:r>
              <w:t>Click signup with Facebook</w:t>
            </w:r>
          </w:p>
        </w:tc>
        <w:tc>
          <w:tcPr>
            <w:tcW w:w="3870" w:type="dxa"/>
          </w:tcPr>
          <w:p w14:paraId="62704EA8" w14:textId="77777777" w:rsidR="00CF58FB" w:rsidRDefault="00CF58FB" w:rsidP="00A13C93">
            <w:pPr>
              <w:pStyle w:val="TableText"/>
            </w:pPr>
            <w:r>
              <w:t>Go to the Facebook app/website to authorize the app to get information</w:t>
            </w:r>
          </w:p>
        </w:tc>
        <w:tc>
          <w:tcPr>
            <w:tcW w:w="1658" w:type="dxa"/>
          </w:tcPr>
          <w:p w14:paraId="0986678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43DD653" w14:textId="77777777" w:rsidR="00CF58FB" w:rsidRDefault="00CF58FB" w:rsidP="00A13C93">
            <w:pPr>
              <w:pStyle w:val="TableText-Centered"/>
            </w:pPr>
          </w:p>
        </w:tc>
      </w:tr>
      <w:tr w:rsidR="00CF58FB" w14:paraId="17F5CC1D" w14:textId="77777777" w:rsidTr="00A13C93">
        <w:trPr>
          <w:cantSplit/>
        </w:trPr>
        <w:tc>
          <w:tcPr>
            <w:tcW w:w="1170" w:type="dxa"/>
          </w:tcPr>
          <w:p w14:paraId="527CC0BF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16FB5028" w14:textId="77777777" w:rsidR="00CF58FB" w:rsidRDefault="00CF58FB" w:rsidP="00A13C93">
            <w:pPr>
              <w:pStyle w:val="TableText"/>
            </w:pPr>
            <w:r>
              <w:t>Click authorize in Facebook</w:t>
            </w:r>
          </w:p>
        </w:tc>
        <w:tc>
          <w:tcPr>
            <w:tcW w:w="3870" w:type="dxa"/>
          </w:tcPr>
          <w:p w14:paraId="423ED02B" w14:textId="77777777" w:rsidR="00CF58FB" w:rsidRDefault="00CF58FB" w:rsidP="00A13C93">
            <w:pPr>
              <w:pStyle w:val="TableText"/>
            </w:pPr>
            <w:r>
              <w:t>Go to select favorite sport categories screen</w:t>
            </w:r>
          </w:p>
        </w:tc>
        <w:tc>
          <w:tcPr>
            <w:tcW w:w="1658" w:type="dxa"/>
          </w:tcPr>
          <w:p w14:paraId="7EC4DFF4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61D087C7" w14:textId="77777777" w:rsidR="00CF58FB" w:rsidRDefault="00CF58FB" w:rsidP="00A13C93">
            <w:pPr>
              <w:pStyle w:val="TableText-Centered"/>
            </w:pPr>
          </w:p>
        </w:tc>
      </w:tr>
      <w:tr w:rsidR="00CF58FB" w14:paraId="02F9B5F8" w14:textId="77777777" w:rsidTr="00A13C93">
        <w:trPr>
          <w:cantSplit/>
        </w:trPr>
        <w:tc>
          <w:tcPr>
            <w:tcW w:w="1170" w:type="dxa"/>
          </w:tcPr>
          <w:p w14:paraId="4BA440D0" w14:textId="77777777" w:rsidR="00CF58FB" w:rsidRDefault="00CF58FB" w:rsidP="00A13C93">
            <w:pPr>
              <w:pStyle w:val="TableText-numbered0"/>
            </w:pPr>
            <w:r>
              <w:t>5.</w:t>
            </w:r>
          </w:p>
        </w:tc>
        <w:tc>
          <w:tcPr>
            <w:tcW w:w="2517" w:type="dxa"/>
          </w:tcPr>
          <w:p w14:paraId="775741F4" w14:textId="77777777" w:rsidR="00CF58FB" w:rsidRDefault="00CF58FB" w:rsidP="00A13C93">
            <w:pPr>
              <w:pStyle w:val="TableText"/>
            </w:pPr>
            <w:r>
              <w:t>Select favorite categories</w:t>
            </w:r>
          </w:p>
        </w:tc>
        <w:tc>
          <w:tcPr>
            <w:tcW w:w="3870" w:type="dxa"/>
          </w:tcPr>
          <w:p w14:paraId="698A1809" w14:textId="77777777" w:rsidR="00CF58FB" w:rsidRDefault="00CF58FB" w:rsidP="00A13C93">
            <w:pPr>
              <w:pStyle w:val="TableText"/>
            </w:pPr>
            <w:r>
              <w:t>Selected categories highlighted in bold and bigger text</w:t>
            </w:r>
          </w:p>
        </w:tc>
        <w:tc>
          <w:tcPr>
            <w:tcW w:w="1658" w:type="dxa"/>
          </w:tcPr>
          <w:p w14:paraId="71C90EC6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4948A549" w14:textId="77777777" w:rsidR="00CF58FB" w:rsidRDefault="00CF58FB" w:rsidP="00A13C93">
            <w:pPr>
              <w:pStyle w:val="TableText-Centered"/>
            </w:pPr>
          </w:p>
        </w:tc>
      </w:tr>
      <w:tr w:rsidR="00CF58FB" w14:paraId="42ACD41E" w14:textId="77777777" w:rsidTr="00A13C93">
        <w:trPr>
          <w:cantSplit/>
        </w:trPr>
        <w:tc>
          <w:tcPr>
            <w:tcW w:w="1170" w:type="dxa"/>
          </w:tcPr>
          <w:p w14:paraId="40C69368" w14:textId="77777777" w:rsidR="00CF58FB" w:rsidRDefault="00CF58FB" w:rsidP="00A13C93">
            <w:pPr>
              <w:pStyle w:val="TableText-numbered0"/>
            </w:pPr>
            <w:r>
              <w:t>6.</w:t>
            </w:r>
          </w:p>
        </w:tc>
        <w:tc>
          <w:tcPr>
            <w:tcW w:w="2517" w:type="dxa"/>
          </w:tcPr>
          <w:p w14:paraId="1D11CBFC" w14:textId="77777777" w:rsidR="00CF58FB" w:rsidRDefault="00CF58FB" w:rsidP="00A13C93">
            <w:pPr>
              <w:pStyle w:val="TableText"/>
            </w:pPr>
            <w:r>
              <w:t>Click finish</w:t>
            </w:r>
          </w:p>
        </w:tc>
        <w:tc>
          <w:tcPr>
            <w:tcW w:w="3870" w:type="dxa"/>
          </w:tcPr>
          <w:p w14:paraId="4ECB4CCD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 xml:space="preserve">Success: </w:t>
            </w:r>
            <w:r>
              <w:t>Get to My events page</w:t>
            </w:r>
          </w:p>
          <w:p w14:paraId="684E2E89" w14:textId="77777777" w:rsidR="00CF58FB" w:rsidRDefault="00CF58FB" w:rsidP="00A13C93">
            <w:pPr>
              <w:pStyle w:val="TableText"/>
            </w:pPr>
            <w:r w:rsidRPr="00B70417">
              <w:rPr>
                <w:b/>
              </w:rPr>
              <w:t>Failure:</w:t>
            </w:r>
            <w:r>
              <w:t xml:space="preserve"> Error (create user) message shown to the user</w:t>
            </w:r>
          </w:p>
          <w:p w14:paraId="1A5C2459" w14:textId="77777777" w:rsidR="00CF58FB" w:rsidRDefault="00CF58FB" w:rsidP="00A13C93">
            <w:pPr>
              <w:pStyle w:val="TableText"/>
            </w:pPr>
          </w:p>
        </w:tc>
        <w:tc>
          <w:tcPr>
            <w:tcW w:w="1658" w:type="dxa"/>
          </w:tcPr>
          <w:p w14:paraId="5BEB375B" w14:textId="77777777" w:rsidR="00CF58FB" w:rsidRDefault="00CF58FB" w:rsidP="00A13C93">
            <w:pPr>
              <w:pStyle w:val="TableText-Centered"/>
              <w:jc w:val="left"/>
            </w:pPr>
          </w:p>
        </w:tc>
        <w:tc>
          <w:tcPr>
            <w:tcW w:w="1260" w:type="dxa"/>
          </w:tcPr>
          <w:p w14:paraId="69B793C5" w14:textId="77777777" w:rsidR="00CF58FB" w:rsidRDefault="00CF58FB" w:rsidP="00A13C93">
            <w:pPr>
              <w:pStyle w:val="TableText-Centered"/>
            </w:pPr>
          </w:p>
        </w:tc>
      </w:tr>
    </w:tbl>
    <w:p w14:paraId="7B525DC8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1301622" w14:textId="77777777" w:rsidTr="00A13C93">
        <w:tc>
          <w:tcPr>
            <w:tcW w:w="2178" w:type="dxa"/>
          </w:tcPr>
          <w:p w14:paraId="21E4CE8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61D3B0BC" w14:textId="77777777" w:rsidR="00CF58FB" w:rsidRDefault="00CF58FB" w:rsidP="00A13C93">
            <w:pPr>
              <w:pStyle w:val="TableText"/>
            </w:pPr>
            <w:r>
              <w:t>Test Case 5: Show nearby events on a map</w:t>
            </w:r>
          </w:p>
        </w:tc>
      </w:tr>
      <w:tr w:rsidR="00CF58FB" w14:paraId="278B28DE" w14:textId="77777777" w:rsidTr="00A13C93">
        <w:tc>
          <w:tcPr>
            <w:tcW w:w="2178" w:type="dxa"/>
          </w:tcPr>
          <w:p w14:paraId="7CCDD729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7FC444AA" w14:textId="77777777" w:rsidR="00CF58FB" w:rsidRDefault="00CF58FB" w:rsidP="00A13C93">
            <w:pPr>
              <w:pStyle w:val="TableText"/>
            </w:pPr>
            <w:r>
              <w:t>The user will be able to see nearby events on map.</w:t>
            </w:r>
          </w:p>
        </w:tc>
      </w:tr>
      <w:tr w:rsidR="00CF58FB" w14:paraId="4F906D82" w14:textId="77777777" w:rsidTr="00A13C93">
        <w:tc>
          <w:tcPr>
            <w:tcW w:w="2178" w:type="dxa"/>
          </w:tcPr>
          <w:p w14:paraId="20AB90E9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0E30053" w14:textId="77777777" w:rsidR="00CF58FB" w:rsidRDefault="00CF58FB" w:rsidP="00A13C93">
            <w:pPr>
              <w:pStyle w:val="TableText"/>
            </w:pPr>
            <w:r>
              <w:t>BR-06</w:t>
            </w:r>
          </w:p>
        </w:tc>
      </w:tr>
      <w:tr w:rsidR="00CF58FB" w14:paraId="0BBA0791" w14:textId="77777777" w:rsidTr="00A13C93">
        <w:tc>
          <w:tcPr>
            <w:tcW w:w="2178" w:type="dxa"/>
          </w:tcPr>
          <w:p w14:paraId="72C5E9B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2DA41B5A" w14:textId="77777777" w:rsidR="00CF58FB" w:rsidRDefault="00CF58FB" w:rsidP="00A13C93">
            <w:pPr>
              <w:pStyle w:val="TableText"/>
            </w:pPr>
            <w:r>
              <w:t>Active internet connection, user is logged in.</w:t>
            </w:r>
          </w:p>
        </w:tc>
      </w:tr>
      <w:tr w:rsidR="00CF58FB" w14:paraId="0AB96ED2" w14:textId="77777777" w:rsidTr="00A13C93">
        <w:tc>
          <w:tcPr>
            <w:tcW w:w="2178" w:type="dxa"/>
          </w:tcPr>
          <w:p w14:paraId="7AC0FE2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8E3B62C" w14:textId="77777777" w:rsidR="00CF58FB" w:rsidRDefault="00CF58FB" w:rsidP="00A13C93">
            <w:pPr>
              <w:pStyle w:val="TableText"/>
            </w:pPr>
            <w:r>
              <w:t>The user is logged in and has selected at least one favorite sport type.</w:t>
            </w:r>
          </w:p>
          <w:p w14:paraId="32D0AE3F" w14:textId="77777777" w:rsidR="00CF58FB" w:rsidRDefault="00CF58FB" w:rsidP="00A13C93">
            <w:pPr>
              <w:ind w:firstLine="720"/>
            </w:pPr>
          </w:p>
        </w:tc>
      </w:tr>
    </w:tbl>
    <w:p w14:paraId="06DD3028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108B023F" w14:textId="77777777" w:rsidTr="00A13C93">
        <w:trPr>
          <w:cantSplit/>
          <w:tblHeader/>
        </w:trPr>
        <w:tc>
          <w:tcPr>
            <w:tcW w:w="1170" w:type="dxa"/>
          </w:tcPr>
          <w:p w14:paraId="6E8D150B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56D2EC6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38A82B6F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697226F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0F10BF63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74CB5C4D" w14:textId="77777777" w:rsidTr="00A13C93">
        <w:trPr>
          <w:cantSplit/>
        </w:trPr>
        <w:tc>
          <w:tcPr>
            <w:tcW w:w="1170" w:type="dxa"/>
          </w:tcPr>
          <w:p w14:paraId="3FE1F71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5AD0FCC7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1E7E4CD1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6E559E5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5A7E364" w14:textId="77777777" w:rsidR="00CF58FB" w:rsidRDefault="00CF58FB" w:rsidP="00A13C93">
            <w:pPr>
              <w:pStyle w:val="TableText-Centered"/>
            </w:pPr>
          </w:p>
        </w:tc>
      </w:tr>
    </w:tbl>
    <w:p w14:paraId="38A0E22B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44248C57" w14:textId="77777777" w:rsidTr="00A13C93">
        <w:tc>
          <w:tcPr>
            <w:tcW w:w="2178" w:type="dxa"/>
          </w:tcPr>
          <w:p w14:paraId="0F11708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2B179E67" w14:textId="77777777" w:rsidR="00CF58FB" w:rsidRDefault="00CF58FB" w:rsidP="00A13C93">
            <w:pPr>
              <w:pStyle w:val="TableText"/>
            </w:pPr>
            <w:r>
              <w:t>Test Case 6: Filter events on map by type</w:t>
            </w:r>
            <w:r>
              <w:softHyphen/>
              <w:t>/category</w:t>
            </w:r>
          </w:p>
        </w:tc>
      </w:tr>
      <w:tr w:rsidR="00CF58FB" w14:paraId="5E4C3966" w14:textId="77777777" w:rsidTr="00A13C93">
        <w:tc>
          <w:tcPr>
            <w:tcW w:w="2178" w:type="dxa"/>
          </w:tcPr>
          <w:p w14:paraId="4928C4E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3C1720A5" w14:textId="77777777" w:rsidR="00CF58FB" w:rsidRDefault="00CF58FB" w:rsidP="00A13C93">
            <w:pPr>
              <w:pStyle w:val="TableText"/>
            </w:pPr>
            <w:r>
              <w:t>The user will be able to see selected categories on map.</w:t>
            </w:r>
          </w:p>
        </w:tc>
      </w:tr>
      <w:tr w:rsidR="00CF58FB" w14:paraId="3B51FDB7" w14:textId="77777777" w:rsidTr="00A13C93">
        <w:tc>
          <w:tcPr>
            <w:tcW w:w="2178" w:type="dxa"/>
          </w:tcPr>
          <w:p w14:paraId="2D42E7A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ABCE2B4" w14:textId="77777777" w:rsidR="00CF58FB" w:rsidRDefault="00CF58FB" w:rsidP="00A13C93">
            <w:pPr>
              <w:pStyle w:val="TableText"/>
            </w:pPr>
            <w:r>
              <w:t>BR-08</w:t>
            </w:r>
          </w:p>
        </w:tc>
      </w:tr>
      <w:tr w:rsidR="00CF58FB" w14:paraId="0F994C41" w14:textId="77777777" w:rsidTr="00A13C93">
        <w:tc>
          <w:tcPr>
            <w:tcW w:w="2178" w:type="dxa"/>
          </w:tcPr>
          <w:p w14:paraId="537F25B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4FD73F04" w14:textId="77777777" w:rsidR="00CF58FB" w:rsidRDefault="00CF58FB" w:rsidP="00A13C93">
            <w:pPr>
              <w:pStyle w:val="TableText"/>
            </w:pPr>
            <w:r>
              <w:t>Active internet connection. There are created events in the server, user is logged in</w:t>
            </w:r>
          </w:p>
        </w:tc>
      </w:tr>
      <w:tr w:rsidR="00CF58FB" w14:paraId="0CEB337C" w14:textId="77777777" w:rsidTr="00A13C93">
        <w:tc>
          <w:tcPr>
            <w:tcW w:w="2178" w:type="dxa"/>
          </w:tcPr>
          <w:p w14:paraId="070F1E4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6A083F69" w14:textId="77777777" w:rsidR="00CF58FB" w:rsidRDefault="00CF58FB" w:rsidP="00A13C93">
            <w:pPr>
              <w:pStyle w:val="TableText"/>
            </w:pPr>
            <w:r>
              <w:t>The user is logged in and has selected at least one favorite sport type.</w:t>
            </w:r>
          </w:p>
          <w:p w14:paraId="597587E5" w14:textId="77777777" w:rsidR="00CF58FB" w:rsidRDefault="00CF58FB" w:rsidP="00A13C93">
            <w:pPr>
              <w:ind w:firstLine="720"/>
            </w:pPr>
          </w:p>
        </w:tc>
      </w:tr>
    </w:tbl>
    <w:p w14:paraId="3622E6FA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59717CD2" w14:textId="77777777" w:rsidTr="00A13C93">
        <w:trPr>
          <w:cantSplit/>
          <w:tblHeader/>
        </w:trPr>
        <w:tc>
          <w:tcPr>
            <w:tcW w:w="1170" w:type="dxa"/>
          </w:tcPr>
          <w:p w14:paraId="7403D0DF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5170E2DD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2BC08D5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32ABB756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00A51DB6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0F2B84DC" w14:textId="77777777" w:rsidTr="00A13C93">
        <w:trPr>
          <w:cantSplit/>
        </w:trPr>
        <w:tc>
          <w:tcPr>
            <w:tcW w:w="1170" w:type="dxa"/>
          </w:tcPr>
          <w:p w14:paraId="71CE7CD9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1998801A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0A77353F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1A42768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2C9B4D8" w14:textId="77777777" w:rsidR="00CF58FB" w:rsidRDefault="00CF58FB" w:rsidP="00A13C93">
            <w:pPr>
              <w:pStyle w:val="TableText-Centered"/>
            </w:pPr>
          </w:p>
        </w:tc>
      </w:tr>
      <w:tr w:rsidR="00CF58FB" w14:paraId="35A3D1E6" w14:textId="77777777" w:rsidTr="00A13C93">
        <w:trPr>
          <w:cantSplit/>
        </w:trPr>
        <w:tc>
          <w:tcPr>
            <w:tcW w:w="1170" w:type="dxa"/>
          </w:tcPr>
          <w:p w14:paraId="13949CDB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47523920" w14:textId="77777777" w:rsidR="00CF58FB" w:rsidRDefault="00CF58FB" w:rsidP="00A13C93">
            <w:pPr>
              <w:pStyle w:val="TableText"/>
            </w:pPr>
            <w:r>
              <w:t>Click Filter</w:t>
            </w:r>
          </w:p>
        </w:tc>
        <w:tc>
          <w:tcPr>
            <w:tcW w:w="3870" w:type="dxa"/>
          </w:tcPr>
          <w:p w14:paraId="386669FA" w14:textId="77777777" w:rsidR="00CF58FB" w:rsidRDefault="00CF58FB" w:rsidP="00A13C93">
            <w:pPr>
              <w:pStyle w:val="TableText"/>
            </w:pPr>
            <w:r>
              <w:t>Show filter screen</w:t>
            </w:r>
          </w:p>
        </w:tc>
        <w:tc>
          <w:tcPr>
            <w:tcW w:w="1658" w:type="dxa"/>
          </w:tcPr>
          <w:p w14:paraId="4BFC5E22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BB40EAD" w14:textId="77777777" w:rsidR="00CF58FB" w:rsidRDefault="00CF58FB" w:rsidP="00A13C93">
            <w:pPr>
              <w:pStyle w:val="TableText-Centered"/>
            </w:pPr>
          </w:p>
        </w:tc>
      </w:tr>
      <w:tr w:rsidR="00CF58FB" w14:paraId="37E67F31" w14:textId="77777777" w:rsidTr="00A13C93">
        <w:trPr>
          <w:cantSplit/>
        </w:trPr>
        <w:tc>
          <w:tcPr>
            <w:tcW w:w="1170" w:type="dxa"/>
          </w:tcPr>
          <w:p w14:paraId="68B8303B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7D1F32CD" w14:textId="77777777" w:rsidR="00CF58FB" w:rsidRDefault="00CF58FB" w:rsidP="00A13C93">
            <w:pPr>
              <w:pStyle w:val="TableText"/>
            </w:pPr>
            <w:r>
              <w:t>Select the desired types of sport events the user wants to see</w:t>
            </w:r>
          </w:p>
        </w:tc>
        <w:tc>
          <w:tcPr>
            <w:tcW w:w="3870" w:type="dxa"/>
          </w:tcPr>
          <w:p w14:paraId="30ECEDD7" w14:textId="77777777" w:rsidR="00CF58FB" w:rsidRDefault="00CF58FB" w:rsidP="00A13C93">
            <w:pPr>
              <w:pStyle w:val="TableText"/>
            </w:pPr>
            <w:r>
              <w:t>The selected events get highlighted</w:t>
            </w:r>
          </w:p>
        </w:tc>
        <w:tc>
          <w:tcPr>
            <w:tcW w:w="1658" w:type="dxa"/>
          </w:tcPr>
          <w:p w14:paraId="0C6D2541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23AE16A" w14:textId="77777777" w:rsidR="00CF58FB" w:rsidRDefault="00CF58FB" w:rsidP="00A13C93">
            <w:pPr>
              <w:pStyle w:val="TableText-Centered"/>
            </w:pPr>
          </w:p>
        </w:tc>
      </w:tr>
      <w:tr w:rsidR="00CF58FB" w14:paraId="5B7CBDFC" w14:textId="77777777" w:rsidTr="00A13C93">
        <w:trPr>
          <w:cantSplit/>
        </w:trPr>
        <w:tc>
          <w:tcPr>
            <w:tcW w:w="1170" w:type="dxa"/>
          </w:tcPr>
          <w:p w14:paraId="20AA52EB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413BCC3A" w14:textId="77777777" w:rsidR="00CF58FB" w:rsidRDefault="00CF58FB" w:rsidP="00A13C93">
            <w:pPr>
              <w:pStyle w:val="TableText"/>
            </w:pPr>
            <w:r>
              <w:t>Click Apply</w:t>
            </w:r>
          </w:p>
        </w:tc>
        <w:tc>
          <w:tcPr>
            <w:tcW w:w="3870" w:type="dxa"/>
          </w:tcPr>
          <w:p w14:paraId="2E169228" w14:textId="77777777" w:rsidR="00CF58FB" w:rsidRDefault="00CF58FB" w:rsidP="00A13C93">
            <w:pPr>
              <w:pStyle w:val="TableText"/>
            </w:pPr>
            <w:r>
              <w:t>Go back to Search events, which now displays the filtered results</w:t>
            </w:r>
          </w:p>
        </w:tc>
        <w:tc>
          <w:tcPr>
            <w:tcW w:w="1658" w:type="dxa"/>
          </w:tcPr>
          <w:p w14:paraId="32F1CE2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17E0B1B" w14:textId="77777777" w:rsidR="00CF58FB" w:rsidRDefault="00CF58FB" w:rsidP="00A13C93">
            <w:pPr>
              <w:pStyle w:val="TableText-Centered"/>
            </w:pPr>
          </w:p>
        </w:tc>
      </w:tr>
    </w:tbl>
    <w:p w14:paraId="5B9148B5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4ECF32B" w14:textId="77777777" w:rsidTr="00A13C93">
        <w:tc>
          <w:tcPr>
            <w:tcW w:w="2178" w:type="dxa"/>
          </w:tcPr>
          <w:p w14:paraId="6F9F3D17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4AF7866D" w14:textId="77777777" w:rsidR="00CF58FB" w:rsidRDefault="00CF58FB" w:rsidP="00A13C93">
            <w:pPr>
              <w:pStyle w:val="TableText"/>
            </w:pPr>
            <w:r>
              <w:t>Test Case 7: Viewing sport event information on map pins</w:t>
            </w:r>
          </w:p>
        </w:tc>
      </w:tr>
      <w:tr w:rsidR="00CF58FB" w14:paraId="4B8FE997" w14:textId="77777777" w:rsidTr="00A13C93">
        <w:tc>
          <w:tcPr>
            <w:tcW w:w="2178" w:type="dxa"/>
          </w:tcPr>
          <w:p w14:paraId="61397DD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759E0E1A" w14:textId="77777777" w:rsidR="00CF58FB" w:rsidRDefault="00CF58FB" w:rsidP="00A13C93">
            <w:pPr>
              <w:pStyle w:val="TableText"/>
            </w:pPr>
            <w:r>
              <w:t>The user will be able to view basic information about an event on a map pin</w:t>
            </w:r>
          </w:p>
        </w:tc>
      </w:tr>
      <w:tr w:rsidR="00CF58FB" w14:paraId="401E28E8" w14:textId="77777777" w:rsidTr="00A13C93">
        <w:tc>
          <w:tcPr>
            <w:tcW w:w="2178" w:type="dxa"/>
          </w:tcPr>
          <w:p w14:paraId="6B01204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540C04E" w14:textId="77777777" w:rsidR="00CF58FB" w:rsidRDefault="00CF58FB" w:rsidP="00A13C93">
            <w:pPr>
              <w:pStyle w:val="TableText"/>
            </w:pPr>
            <w:r>
              <w:t>BR-09</w:t>
            </w:r>
          </w:p>
        </w:tc>
      </w:tr>
      <w:tr w:rsidR="00CF58FB" w14:paraId="4773BC73" w14:textId="77777777" w:rsidTr="00A13C93">
        <w:tc>
          <w:tcPr>
            <w:tcW w:w="2178" w:type="dxa"/>
          </w:tcPr>
          <w:p w14:paraId="60142B7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00D35BC1" w14:textId="77777777" w:rsidR="00CF58FB" w:rsidRDefault="00CF58FB" w:rsidP="00A13C93">
            <w:pPr>
              <w:pStyle w:val="TableText"/>
            </w:pPr>
            <w:r>
              <w:t>Active internet connection. There are created events in the server, user is logged in</w:t>
            </w:r>
          </w:p>
        </w:tc>
      </w:tr>
      <w:tr w:rsidR="00CF58FB" w14:paraId="79B58582" w14:textId="77777777" w:rsidTr="00A13C93">
        <w:tc>
          <w:tcPr>
            <w:tcW w:w="2178" w:type="dxa"/>
          </w:tcPr>
          <w:p w14:paraId="3E11709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3E19ADAB" w14:textId="77777777" w:rsidR="00CF58FB" w:rsidRDefault="00CF58FB" w:rsidP="00A13C93">
            <w:pPr>
              <w:pStyle w:val="TableText"/>
            </w:pPr>
            <w:r>
              <w:t>The user is logged in and has tapped ‘Search events’ (test case 5)</w:t>
            </w:r>
          </w:p>
          <w:p w14:paraId="7A285E45" w14:textId="77777777" w:rsidR="00CF58FB" w:rsidRDefault="00CF58FB" w:rsidP="00A13C93">
            <w:pPr>
              <w:ind w:firstLine="720"/>
            </w:pPr>
          </w:p>
        </w:tc>
      </w:tr>
    </w:tbl>
    <w:p w14:paraId="43CFC396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0B330FAC" w14:textId="77777777" w:rsidTr="00A13C93">
        <w:trPr>
          <w:cantSplit/>
          <w:tblHeader/>
        </w:trPr>
        <w:tc>
          <w:tcPr>
            <w:tcW w:w="1170" w:type="dxa"/>
          </w:tcPr>
          <w:p w14:paraId="148F38F9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55895603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10B59BB7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223812A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471EFF40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2A4D6562" w14:textId="77777777" w:rsidTr="00A13C93">
        <w:trPr>
          <w:cantSplit/>
        </w:trPr>
        <w:tc>
          <w:tcPr>
            <w:tcW w:w="1170" w:type="dxa"/>
          </w:tcPr>
          <w:p w14:paraId="40ECEFA8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5CB2E662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563D1C16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016B53B5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D7706D2" w14:textId="77777777" w:rsidR="00CF58FB" w:rsidRDefault="00CF58FB" w:rsidP="00A13C93">
            <w:pPr>
              <w:pStyle w:val="TableText-Centered"/>
            </w:pPr>
          </w:p>
        </w:tc>
      </w:tr>
      <w:tr w:rsidR="00CF58FB" w14:paraId="29ABAA92" w14:textId="77777777" w:rsidTr="00A13C93">
        <w:trPr>
          <w:cantSplit/>
        </w:trPr>
        <w:tc>
          <w:tcPr>
            <w:tcW w:w="1170" w:type="dxa"/>
          </w:tcPr>
          <w:p w14:paraId="76371D54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3B6D14F7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62CA2A1C" w14:textId="77777777" w:rsidR="00CF58FB" w:rsidRDefault="00CF58FB" w:rsidP="00A13C93">
            <w:pPr>
              <w:pStyle w:val="TableText"/>
            </w:pPr>
            <w:r>
              <w:t>Show annotation with basic event information, containing name, type, date</w:t>
            </w:r>
          </w:p>
        </w:tc>
        <w:tc>
          <w:tcPr>
            <w:tcW w:w="1658" w:type="dxa"/>
          </w:tcPr>
          <w:p w14:paraId="00BE60F9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29ADA0B" w14:textId="77777777" w:rsidR="00CF58FB" w:rsidRDefault="00CF58FB" w:rsidP="00A13C93">
            <w:pPr>
              <w:pStyle w:val="TableText-Centered"/>
            </w:pPr>
          </w:p>
        </w:tc>
      </w:tr>
    </w:tbl>
    <w:p w14:paraId="39BB6876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271CA4CF" w14:textId="77777777" w:rsidTr="00A13C93">
        <w:tc>
          <w:tcPr>
            <w:tcW w:w="2178" w:type="dxa"/>
          </w:tcPr>
          <w:p w14:paraId="65A348A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4426FF4A" w14:textId="77777777" w:rsidR="00CF58FB" w:rsidRDefault="00CF58FB" w:rsidP="00A13C93">
            <w:pPr>
              <w:pStyle w:val="TableText"/>
            </w:pPr>
            <w:r>
              <w:t>Test Case 8: Viewing sport event information</w:t>
            </w:r>
          </w:p>
        </w:tc>
      </w:tr>
      <w:tr w:rsidR="00CF58FB" w14:paraId="4A971472" w14:textId="77777777" w:rsidTr="00A13C93">
        <w:tc>
          <w:tcPr>
            <w:tcW w:w="2178" w:type="dxa"/>
          </w:tcPr>
          <w:p w14:paraId="10EB546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F116D33" w14:textId="77777777" w:rsidR="00CF58FB" w:rsidRDefault="00CF58FB" w:rsidP="00A13C93">
            <w:pPr>
              <w:pStyle w:val="TableText"/>
            </w:pPr>
            <w:r>
              <w:t>The user will be able to view detailed event information</w:t>
            </w:r>
          </w:p>
        </w:tc>
      </w:tr>
      <w:tr w:rsidR="00CF58FB" w14:paraId="7F3BE886" w14:textId="77777777" w:rsidTr="00A13C93">
        <w:tc>
          <w:tcPr>
            <w:tcW w:w="2178" w:type="dxa"/>
          </w:tcPr>
          <w:p w14:paraId="20F827D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6B1E29F1" w14:textId="77777777" w:rsidR="00CF58FB" w:rsidRDefault="00CF58FB" w:rsidP="00A13C93">
            <w:pPr>
              <w:pStyle w:val="TableText"/>
            </w:pPr>
            <w:r>
              <w:t>BR-09</w:t>
            </w:r>
          </w:p>
        </w:tc>
      </w:tr>
      <w:tr w:rsidR="00CF58FB" w14:paraId="7186B429" w14:textId="77777777" w:rsidTr="00A13C93">
        <w:tc>
          <w:tcPr>
            <w:tcW w:w="2178" w:type="dxa"/>
          </w:tcPr>
          <w:p w14:paraId="3854652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18B84DA0" w14:textId="77777777" w:rsidR="00CF58FB" w:rsidRDefault="00CF58FB" w:rsidP="00A13C93">
            <w:pPr>
              <w:pStyle w:val="TableText"/>
            </w:pPr>
            <w:r>
              <w:t>Active internet connection. The event has been created beforehand, user is logged in</w:t>
            </w:r>
          </w:p>
        </w:tc>
      </w:tr>
      <w:tr w:rsidR="00CF58FB" w14:paraId="2A88F81B" w14:textId="77777777" w:rsidTr="00A13C93">
        <w:tc>
          <w:tcPr>
            <w:tcW w:w="2178" w:type="dxa"/>
          </w:tcPr>
          <w:p w14:paraId="57BA7C3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283BEC13" w14:textId="77777777" w:rsidR="00CF58FB" w:rsidRDefault="00CF58FB" w:rsidP="00A13C93">
            <w:pPr>
              <w:pStyle w:val="TableText"/>
            </w:pPr>
            <w:r>
              <w:t>The user is logged in and has tapped ‘Search events’ (test case 5)</w:t>
            </w:r>
          </w:p>
          <w:p w14:paraId="1DDC612F" w14:textId="77777777" w:rsidR="00CF58FB" w:rsidRDefault="00CF58FB" w:rsidP="00A13C93">
            <w:pPr>
              <w:ind w:firstLine="720"/>
            </w:pPr>
          </w:p>
        </w:tc>
      </w:tr>
    </w:tbl>
    <w:p w14:paraId="63A2E7D7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0214E0EB" w14:textId="77777777" w:rsidTr="00A13C93">
        <w:trPr>
          <w:cantSplit/>
          <w:tblHeader/>
        </w:trPr>
        <w:tc>
          <w:tcPr>
            <w:tcW w:w="1170" w:type="dxa"/>
          </w:tcPr>
          <w:p w14:paraId="7BA5209B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08E0E408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3698B4FD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1B641C96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6AA975B0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051082C1" w14:textId="77777777" w:rsidTr="00A13C93">
        <w:trPr>
          <w:cantSplit/>
        </w:trPr>
        <w:tc>
          <w:tcPr>
            <w:tcW w:w="1170" w:type="dxa"/>
          </w:tcPr>
          <w:p w14:paraId="76055423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4579A878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6740E7C5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40086B2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E0370F1" w14:textId="77777777" w:rsidR="00CF58FB" w:rsidRDefault="00CF58FB" w:rsidP="00A13C93">
            <w:pPr>
              <w:pStyle w:val="TableText-Centered"/>
            </w:pPr>
          </w:p>
        </w:tc>
      </w:tr>
      <w:tr w:rsidR="00CF58FB" w14:paraId="3EC5957B" w14:textId="77777777" w:rsidTr="00A13C93">
        <w:trPr>
          <w:cantSplit/>
        </w:trPr>
        <w:tc>
          <w:tcPr>
            <w:tcW w:w="1170" w:type="dxa"/>
          </w:tcPr>
          <w:p w14:paraId="6574D83D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4E9889DB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4CED6D66" w14:textId="77777777" w:rsidR="00CF58FB" w:rsidRDefault="00CF58FB" w:rsidP="00A13C93">
            <w:pPr>
              <w:pStyle w:val="TableText"/>
            </w:pPr>
            <w:r>
              <w:t>Show pop-up with basic event information, containing name, type, date</w:t>
            </w:r>
          </w:p>
        </w:tc>
        <w:tc>
          <w:tcPr>
            <w:tcW w:w="1658" w:type="dxa"/>
          </w:tcPr>
          <w:p w14:paraId="4B8ACFE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7568F56" w14:textId="77777777" w:rsidR="00CF58FB" w:rsidRDefault="00CF58FB" w:rsidP="00A13C93">
            <w:pPr>
              <w:pStyle w:val="TableText-Centered"/>
            </w:pPr>
          </w:p>
        </w:tc>
      </w:tr>
      <w:tr w:rsidR="00CF58FB" w14:paraId="639B3D5A" w14:textId="77777777" w:rsidTr="00A13C93">
        <w:trPr>
          <w:cantSplit/>
        </w:trPr>
        <w:tc>
          <w:tcPr>
            <w:tcW w:w="1170" w:type="dxa"/>
          </w:tcPr>
          <w:p w14:paraId="3D047536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6F11772D" w14:textId="77777777" w:rsidR="00CF58FB" w:rsidRDefault="00CF58FB" w:rsidP="00A13C93">
            <w:pPr>
              <w:pStyle w:val="TableText"/>
            </w:pPr>
            <w:r>
              <w:t xml:space="preserve">Tap the view ‘More info’ button in the pop-up </w:t>
            </w:r>
          </w:p>
        </w:tc>
        <w:tc>
          <w:tcPr>
            <w:tcW w:w="3870" w:type="dxa"/>
          </w:tcPr>
          <w:p w14:paraId="0C15DC08" w14:textId="77777777" w:rsidR="00CF58FB" w:rsidRDefault="00CF58FB" w:rsidP="00A13C93">
            <w:pPr>
              <w:pStyle w:val="TableText"/>
            </w:pPr>
            <w:r>
              <w:t>Show detailed event information screen, including event image, name, date, time, participants, description, location</w:t>
            </w:r>
          </w:p>
        </w:tc>
        <w:tc>
          <w:tcPr>
            <w:tcW w:w="1658" w:type="dxa"/>
          </w:tcPr>
          <w:p w14:paraId="3DA6DAE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5297C88" w14:textId="77777777" w:rsidR="00CF58FB" w:rsidRDefault="00CF58FB" w:rsidP="00A13C93">
            <w:pPr>
              <w:pStyle w:val="TableText-Centered"/>
            </w:pPr>
          </w:p>
        </w:tc>
      </w:tr>
    </w:tbl>
    <w:p w14:paraId="558D9EA1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034C56C" w14:textId="77777777" w:rsidTr="00A13C93">
        <w:tc>
          <w:tcPr>
            <w:tcW w:w="2178" w:type="dxa"/>
          </w:tcPr>
          <w:p w14:paraId="350B66C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11727D12" w14:textId="77777777" w:rsidR="00CF58FB" w:rsidRDefault="00CF58FB" w:rsidP="00A13C93">
            <w:pPr>
              <w:pStyle w:val="TableText"/>
            </w:pPr>
            <w:r>
              <w:t>Test Case 9: The user will be able to join an event</w:t>
            </w:r>
          </w:p>
        </w:tc>
      </w:tr>
      <w:tr w:rsidR="00CF58FB" w14:paraId="731A0C76" w14:textId="77777777" w:rsidTr="00A13C93">
        <w:tc>
          <w:tcPr>
            <w:tcW w:w="2178" w:type="dxa"/>
          </w:tcPr>
          <w:p w14:paraId="3386AEA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50E81929" w14:textId="77777777" w:rsidR="00CF58FB" w:rsidRDefault="00CF58FB" w:rsidP="00A13C93">
            <w:pPr>
              <w:pStyle w:val="TableText"/>
            </w:pPr>
            <w:r>
              <w:t>The user finds an event that he wants to join</w:t>
            </w:r>
          </w:p>
        </w:tc>
      </w:tr>
      <w:tr w:rsidR="00CF58FB" w14:paraId="4926FA79" w14:textId="77777777" w:rsidTr="00A13C93">
        <w:tc>
          <w:tcPr>
            <w:tcW w:w="2178" w:type="dxa"/>
          </w:tcPr>
          <w:p w14:paraId="495D118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1275B82B" w14:textId="77777777" w:rsidR="00CF58FB" w:rsidRDefault="00CF58FB" w:rsidP="00A13C93">
            <w:pPr>
              <w:pStyle w:val="TableText"/>
            </w:pPr>
            <w:r>
              <w:t>BR-10</w:t>
            </w:r>
          </w:p>
        </w:tc>
      </w:tr>
      <w:tr w:rsidR="00CF58FB" w14:paraId="0DD7BE25" w14:textId="77777777" w:rsidTr="00A13C93">
        <w:tc>
          <w:tcPr>
            <w:tcW w:w="2178" w:type="dxa"/>
          </w:tcPr>
          <w:p w14:paraId="7763DE47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4D534054" w14:textId="77777777" w:rsidR="00CF58FB" w:rsidRDefault="00CF58FB" w:rsidP="00A13C93">
            <w:pPr>
              <w:pStyle w:val="TableText"/>
            </w:pPr>
            <w:r>
              <w:t>Active internet connection. The event has been created beforehand, user is logged in</w:t>
            </w:r>
          </w:p>
        </w:tc>
      </w:tr>
      <w:tr w:rsidR="00CF58FB" w14:paraId="39DAB1E3" w14:textId="77777777" w:rsidTr="00A13C93">
        <w:tc>
          <w:tcPr>
            <w:tcW w:w="2178" w:type="dxa"/>
          </w:tcPr>
          <w:p w14:paraId="28A64CF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0EE24F35" w14:textId="77777777" w:rsidR="00CF58FB" w:rsidRDefault="00CF58FB" w:rsidP="00A13C93">
            <w:pPr>
              <w:pStyle w:val="TableText"/>
            </w:pPr>
            <w:r>
              <w:t>The user is logged in and has selected an event from ‘Search Events’</w:t>
            </w:r>
          </w:p>
          <w:p w14:paraId="1B056AB0" w14:textId="77777777" w:rsidR="00CF58FB" w:rsidRDefault="00CF58FB" w:rsidP="00A13C93">
            <w:pPr>
              <w:ind w:firstLine="720"/>
            </w:pPr>
          </w:p>
        </w:tc>
      </w:tr>
    </w:tbl>
    <w:p w14:paraId="15E7240A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74493A0" w14:textId="77777777" w:rsidTr="00A13C93">
        <w:trPr>
          <w:cantSplit/>
          <w:tblHeader/>
        </w:trPr>
        <w:tc>
          <w:tcPr>
            <w:tcW w:w="1170" w:type="dxa"/>
          </w:tcPr>
          <w:p w14:paraId="5F5E4D8D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FD203B9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6E5A074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62497095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670FA71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44F6999B" w14:textId="77777777" w:rsidTr="00A13C93">
        <w:trPr>
          <w:cantSplit/>
        </w:trPr>
        <w:tc>
          <w:tcPr>
            <w:tcW w:w="1170" w:type="dxa"/>
          </w:tcPr>
          <w:p w14:paraId="0CE01B0C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0C7A5E80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4D87FE62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7536E40B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5D77028" w14:textId="77777777" w:rsidR="00CF58FB" w:rsidRDefault="00CF58FB" w:rsidP="00A13C93">
            <w:pPr>
              <w:pStyle w:val="TableText-Centered"/>
            </w:pPr>
          </w:p>
        </w:tc>
      </w:tr>
      <w:tr w:rsidR="00CF58FB" w14:paraId="58B32D0C" w14:textId="77777777" w:rsidTr="00A13C93">
        <w:trPr>
          <w:cantSplit/>
        </w:trPr>
        <w:tc>
          <w:tcPr>
            <w:tcW w:w="1170" w:type="dxa"/>
          </w:tcPr>
          <w:p w14:paraId="436F9870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2B37E551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1A652C18" w14:textId="77777777" w:rsidR="00CF58FB" w:rsidRDefault="00CF58FB" w:rsidP="00A13C93">
            <w:pPr>
              <w:pStyle w:val="TableText"/>
            </w:pPr>
            <w:r>
              <w:t>Show pop-up with basic event information, containing name, type, date</w:t>
            </w:r>
          </w:p>
        </w:tc>
        <w:tc>
          <w:tcPr>
            <w:tcW w:w="1658" w:type="dxa"/>
          </w:tcPr>
          <w:p w14:paraId="36595C20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D301570" w14:textId="77777777" w:rsidR="00CF58FB" w:rsidRDefault="00CF58FB" w:rsidP="00A13C93">
            <w:pPr>
              <w:pStyle w:val="TableText-Centered"/>
            </w:pPr>
          </w:p>
        </w:tc>
      </w:tr>
      <w:tr w:rsidR="00CF58FB" w14:paraId="6C50724B" w14:textId="77777777" w:rsidTr="00A13C93">
        <w:trPr>
          <w:cantSplit/>
        </w:trPr>
        <w:tc>
          <w:tcPr>
            <w:tcW w:w="1170" w:type="dxa"/>
          </w:tcPr>
          <w:p w14:paraId="6CD40A83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1DA425AC" w14:textId="77777777" w:rsidR="00CF58FB" w:rsidRDefault="00CF58FB" w:rsidP="00A13C93">
            <w:pPr>
              <w:pStyle w:val="TableText"/>
            </w:pPr>
            <w:r>
              <w:t xml:space="preserve">Tap the view ‘More info’ button in the pop-up </w:t>
            </w:r>
          </w:p>
        </w:tc>
        <w:tc>
          <w:tcPr>
            <w:tcW w:w="3870" w:type="dxa"/>
          </w:tcPr>
          <w:p w14:paraId="3D46087B" w14:textId="77777777" w:rsidR="00CF58FB" w:rsidRDefault="00CF58FB" w:rsidP="00A13C93">
            <w:pPr>
              <w:pStyle w:val="TableText"/>
            </w:pPr>
            <w:r>
              <w:t>Show detailed event information screen, including event image, name, date, time, participants, description, location</w:t>
            </w:r>
          </w:p>
        </w:tc>
        <w:tc>
          <w:tcPr>
            <w:tcW w:w="1658" w:type="dxa"/>
          </w:tcPr>
          <w:p w14:paraId="42C03E1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41A9EF1" w14:textId="77777777" w:rsidR="00CF58FB" w:rsidRDefault="00CF58FB" w:rsidP="00A13C93">
            <w:pPr>
              <w:pStyle w:val="TableText-Centered"/>
            </w:pPr>
          </w:p>
        </w:tc>
      </w:tr>
      <w:tr w:rsidR="00CF58FB" w14:paraId="6AC28958" w14:textId="77777777" w:rsidTr="00A13C93">
        <w:trPr>
          <w:cantSplit/>
        </w:trPr>
        <w:tc>
          <w:tcPr>
            <w:tcW w:w="1170" w:type="dxa"/>
          </w:tcPr>
          <w:p w14:paraId="653D92EB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063A1BF7" w14:textId="77777777" w:rsidR="00CF58FB" w:rsidRDefault="00CF58FB" w:rsidP="00A13C93">
            <w:pPr>
              <w:pStyle w:val="TableText"/>
            </w:pPr>
            <w:r>
              <w:t>Tap the ‘Join’ button</w:t>
            </w:r>
          </w:p>
        </w:tc>
        <w:tc>
          <w:tcPr>
            <w:tcW w:w="3870" w:type="dxa"/>
          </w:tcPr>
          <w:p w14:paraId="7E4F76FE" w14:textId="77777777" w:rsidR="00CF58FB" w:rsidRDefault="00CF58FB" w:rsidP="00A13C93">
            <w:pPr>
              <w:pStyle w:val="TableText"/>
            </w:pPr>
            <w:r>
              <w:t>The user receives a success message and he has been added to the event’s participants list</w:t>
            </w:r>
          </w:p>
        </w:tc>
        <w:tc>
          <w:tcPr>
            <w:tcW w:w="1658" w:type="dxa"/>
          </w:tcPr>
          <w:p w14:paraId="4994EB2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10F15C1" w14:textId="77777777" w:rsidR="00CF58FB" w:rsidRDefault="00CF58FB" w:rsidP="00A13C93">
            <w:pPr>
              <w:pStyle w:val="TableText-Centered"/>
            </w:pPr>
          </w:p>
        </w:tc>
      </w:tr>
    </w:tbl>
    <w:p w14:paraId="441BD51A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21F14EC1" w14:textId="77777777" w:rsidTr="00A13C93">
        <w:tc>
          <w:tcPr>
            <w:tcW w:w="2178" w:type="dxa"/>
          </w:tcPr>
          <w:p w14:paraId="7ACB220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5DE47F37" w14:textId="77777777" w:rsidR="00CF58FB" w:rsidRDefault="00CF58FB" w:rsidP="00A13C93">
            <w:pPr>
              <w:pStyle w:val="TableText"/>
            </w:pPr>
            <w:r>
              <w:t>Test Case 10: The user will be able to leave an event</w:t>
            </w:r>
          </w:p>
        </w:tc>
      </w:tr>
      <w:tr w:rsidR="00CF58FB" w14:paraId="3638C7A3" w14:textId="77777777" w:rsidTr="00A13C93">
        <w:tc>
          <w:tcPr>
            <w:tcW w:w="2178" w:type="dxa"/>
          </w:tcPr>
          <w:p w14:paraId="4166F98F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680CCAD" w14:textId="77777777" w:rsidR="00CF58FB" w:rsidRDefault="00CF58FB" w:rsidP="00A13C93">
            <w:pPr>
              <w:pStyle w:val="TableText"/>
            </w:pPr>
            <w:r>
              <w:t>The user previously joined an event and now wants to leave it</w:t>
            </w:r>
          </w:p>
        </w:tc>
      </w:tr>
      <w:tr w:rsidR="00CF58FB" w14:paraId="46D60FD7" w14:textId="77777777" w:rsidTr="00A13C93">
        <w:tc>
          <w:tcPr>
            <w:tcW w:w="2178" w:type="dxa"/>
          </w:tcPr>
          <w:p w14:paraId="3B4F9A4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7DF2687" w14:textId="77777777" w:rsidR="00CF58FB" w:rsidRDefault="00CF58FB" w:rsidP="00A13C93">
            <w:pPr>
              <w:pStyle w:val="TableText"/>
            </w:pPr>
            <w:r>
              <w:t>BR-10</w:t>
            </w:r>
          </w:p>
        </w:tc>
      </w:tr>
      <w:tr w:rsidR="00CF58FB" w14:paraId="13039D91" w14:textId="77777777" w:rsidTr="00A13C93">
        <w:tc>
          <w:tcPr>
            <w:tcW w:w="2178" w:type="dxa"/>
          </w:tcPr>
          <w:p w14:paraId="1D2A7C4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01ED9898" w14:textId="77777777" w:rsidR="00CF58FB" w:rsidRDefault="00CF58FB" w:rsidP="00A13C93">
            <w:pPr>
              <w:pStyle w:val="TableText"/>
            </w:pPr>
            <w:r>
              <w:t>Active internet connection. The user joined the event beforehand, user is logged in</w:t>
            </w:r>
          </w:p>
        </w:tc>
      </w:tr>
      <w:tr w:rsidR="00CF58FB" w14:paraId="73C28E64" w14:textId="77777777" w:rsidTr="00A13C93">
        <w:tc>
          <w:tcPr>
            <w:tcW w:w="2178" w:type="dxa"/>
          </w:tcPr>
          <w:p w14:paraId="0CC08CD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1E6B678" w14:textId="77777777" w:rsidR="00CF58FB" w:rsidRDefault="00CF58FB" w:rsidP="00A13C93">
            <w:pPr>
              <w:pStyle w:val="TableText"/>
            </w:pPr>
            <w:r>
              <w:t>The user is logged in and has selected a previously joined event from ‘Search Events’</w:t>
            </w:r>
          </w:p>
          <w:p w14:paraId="1AF2E832" w14:textId="77777777" w:rsidR="00CF58FB" w:rsidRDefault="00CF58FB" w:rsidP="00A13C93">
            <w:pPr>
              <w:ind w:firstLine="720"/>
            </w:pPr>
          </w:p>
        </w:tc>
      </w:tr>
    </w:tbl>
    <w:p w14:paraId="09DD966E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72CA2276" w14:textId="77777777" w:rsidTr="00A13C93">
        <w:trPr>
          <w:cantSplit/>
          <w:tblHeader/>
        </w:trPr>
        <w:tc>
          <w:tcPr>
            <w:tcW w:w="1170" w:type="dxa"/>
          </w:tcPr>
          <w:p w14:paraId="14E0B66E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0BC363D8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61DA0CB0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0525B720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12EEEB6B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6C592A20" w14:textId="77777777" w:rsidTr="00A13C93">
        <w:trPr>
          <w:cantSplit/>
        </w:trPr>
        <w:tc>
          <w:tcPr>
            <w:tcW w:w="1170" w:type="dxa"/>
          </w:tcPr>
          <w:p w14:paraId="4F990AB8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3D3D0671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692CEF78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7BEBC74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F49C6B7" w14:textId="77777777" w:rsidR="00CF58FB" w:rsidRDefault="00CF58FB" w:rsidP="00A13C93">
            <w:pPr>
              <w:pStyle w:val="TableText-Centered"/>
            </w:pPr>
          </w:p>
        </w:tc>
      </w:tr>
      <w:tr w:rsidR="00CF58FB" w14:paraId="6BE15DFC" w14:textId="77777777" w:rsidTr="00A13C93">
        <w:trPr>
          <w:cantSplit/>
        </w:trPr>
        <w:tc>
          <w:tcPr>
            <w:tcW w:w="1170" w:type="dxa"/>
          </w:tcPr>
          <w:p w14:paraId="33B2110D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5144EA47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5BDC755E" w14:textId="77777777" w:rsidR="00CF58FB" w:rsidRDefault="00CF58FB" w:rsidP="00A13C93">
            <w:pPr>
              <w:pStyle w:val="TableText"/>
            </w:pPr>
            <w:r>
              <w:t>Show pop-up with basic event information, containing name, type, date</w:t>
            </w:r>
          </w:p>
        </w:tc>
        <w:tc>
          <w:tcPr>
            <w:tcW w:w="1658" w:type="dxa"/>
          </w:tcPr>
          <w:p w14:paraId="338F6D3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05EB20D" w14:textId="77777777" w:rsidR="00CF58FB" w:rsidRDefault="00CF58FB" w:rsidP="00A13C93">
            <w:pPr>
              <w:pStyle w:val="TableText-Centered"/>
            </w:pPr>
          </w:p>
        </w:tc>
      </w:tr>
      <w:tr w:rsidR="00CF58FB" w14:paraId="7534EC2A" w14:textId="77777777" w:rsidTr="00A13C93">
        <w:trPr>
          <w:cantSplit/>
        </w:trPr>
        <w:tc>
          <w:tcPr>
            <w:tcW w:w="1170" w:type="dxa"/>
          </w:tcPr>
          <w:p w14:paraId="3FDF6E67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799B47F2" w14:textId="77777777" w:rsidR="00CF58FB" w:rsidRDefault="00CF58FB" w:rsidP="00A13C93">
            <w:pPr>
              <w:pStyle w:val="TableText"/>
            </w:pPr>
            <w:r>
              <w:t xml:space="preserve">Tap the view ‘More info’ button in the pop-up </w:t>
            </w:r>
          </w:p>
        </w:tc>
        <w:tc>
          <w:tcPr>
            <w:tcW w:w="3870" w:type="dxa"/>
          </w:tcPr>
          <w:p w14:paraId="552409A5" w14:textId="77777777" w:rsidR="00CF58FB" w:rsidRDefault="00CF58FB" w:rsidP="00A13C93">
            <w:pPr>
              <w:pStyle w:val="TableText"/>
            </w:pPr>
            <w:r>
              <w:t>Show detailed event information screen, including event image, name, date, time, participants, description, location</w:t>
            </w:r>
          </w:p>
        </w:tc>
        <w:tc>
          <w:tcPr>
            <w:tcW w:w="1658" w:type="dxa"/>
          </w:tcPr>
          <w:p w14:paraId="6292ED29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9A11F27" w14:textId="77777777" w:rsidR="00CF58FB" w:rsidRDefault="00CF58FB" w:rsidP="00A13C93">
            <w:pPr>
              <w:pStyle w:val="TableText-Centered"/>
            </w:pPr>
          </w:p>
        </w:tc>
      </w:tr>
      <w:tr w:rsidR="00CF58FB" w14:paraId="2816EE00" w14:textId="77777777" w:rsidTr="00A13C93">
        <w:trPr>
          <w:cantSplit/>
        </w:trPr>
        <w:tc>
          <w:tcPr>
            <w:tcW w:w="1170" w:type="dxa"/>
          </w:tcPr>
          <w:p w14:paraId="0A54EEAA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77549658" w14:textId="77777777" w:rsidR="00CF58FB" w:rsidRDefault="00CF58FB" w:rsidP="00A13C93">
            <w:pPr>
              <w:pStyle w:val="TableText"/>
            </w:pPr>
            <w:r>
              <w:t>Tap the ‘Leave’ button</w:t>
            </w:r>
          </w:p>
        </w:tc>
        <w:tc>
          <w:tcPr>
            <w:tcW w:w="3870" w:type="dxa"/>
          </w:tcPr>
          <w:p w14:paraId="03189CB8" w14:textId="77777777" w:rsidR="00CF58FB" w:rsidRDefault="00CF58FB" w:rsidP="00A13C93">
            <w:pPr>
              <w:pStyle w:val="TableText"/>
            </w:pPr>
            <w:r>
              <w:t>The user receives a success message and he has been removed from the event’s participants list</w:t>
            </w:r>
          </w:p>
        </w:tc>
        <w:tc>
          <w:tcPr>
            <w:tcW w:w="1658" w:type="dxa"/>
          </w:tcPr>
          <w:p w14:paraId="6240DDF0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D8F28A3" w14:textId="77777777" w:rsidR="00CF58FB" w:rsidRDefault="00CF58FB" w:rsidP="00A13C93">
            <w:pPr>
              <w:pStyle w:val="TableText-Centered"/>
            </w:pPr>
          </w:p>
        </w:tc>
      </w:tr>
    </w:tbl>
    <w:p w14:paraId="12B54859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27D6E85" w14:textId="77777777" w:rsidTr="00A13C93">
        <w:tc>
          <w:tcPr>
            <w:tcW w:w="2178" w:type="dxa"/>
          </w:tcPr>
          <w:p w14:paraId="4FA549B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13099A9F" w14:textId="77777777" w:rsidR="00CF58FB" w:rsidRDefault="00CF58FB" w:rsidP="00A13C93">
            <w:pPr>
              <w:pStyle w:val="TableText"/>
            </w:pPr>
            <w:r>
              <w:t>Test Case 11: The user will be able to share an event by Facebook</w:t>
            </w:r>
          </w:p>
        </w:tc>
      </w:tr>
      <w:tr w:rsidR="00CF58FB" w14:paraId="0B0154AC" w14:textId="77777777" w:rsidTr="00A13C93">
        <w:tc>
          <w:tcPr>
            <w:tcW w:w="2178" w:type="dxa"/>
          </w:tcPr>
          <w:p w14:paraId="5105DD5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6908A07A" w14:textId="77777777" w:rsidR="00CF58FB" w:rsidRDefault="00CF58FB" w:rsidP="00A13C93">
            <w:pPr>
              <w:pStyle w:val="TableText"/>
            </w:pPr>
            <w:r>
              <w:t>The user found an event that he wants to share with his friends</w:t>
            </w:r>
          </w:p>
        </w:tc>
      </w:tr>
      <w:tr w:rsidR="00CF58FB" w14:paraId="2B4FF07C" w14:textId="77777777" w:rsidTr="00A13C93">
        <w:tc>
          <w:tcPr>
            <w:tcW w:w="2178" w:type="dxa"/>
          </w:tcPr>
          <w:p w14:paraId="4D19F09F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730EF0E" w14:textId="77777777" w:rsidR="00CF58FB" w:rsidRDefault="00CF58FB" w:rsidP="00A13C93">
            <w:pPr>
              <w:pStyle w:val="TableText"/>
            </w:pPr>
            <w:r>
              <w:t>BR-11</w:t>
            </w:r>
          </w:p>
        </w:tc>
      </w:tr>
      <w:tr w:rsidR="00CF58FB" w14:paraId="7F4C9E4A" w14:textId="77777777" w:rsidTr="00A13C93">
        <w:tc>
          <w:tcPr>
            <w:tcW w:w="2178" w:type="dxa"/>
          </w:tcPr>
          <w:p w14:paraId="34C99D6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35A7BEB9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76EBF952" w14:textId="77777777" w:rsidTr="00A13C93">
        <w:tc>
          <w:tcPr>
            <w:tcW w:w="2178" w:type="dxa"/>
          </w:tcPr>
          <w:p w14:paraId="396169F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692B87A4" w14:textId="77777777" w:rsidR="00CF58FB" w:rsidRDefault="00CF58FB" w:rsidP="00A13C93">
            <w:pPr>
              <w:pStyle w:val="TableText"/>
            </w:pPr>
            <w:r>
              <w:t>The user is logged in and has selected an events that he wants to share</w:t>
            </w:r>
          </w:p>
          <w:p w14:paraId="45FF8707" w14:textId="77777777" w:rsidR="00CF58FB" w:rsidRDefault="00CF58FB" w:rsidP="00A13C93">
            <w:pPr>
              <w:ind w:firstLine="720"/>
            </w:pPr>
          </w:p>
        </w:tc>
      </w:tr>
    </w:tbl>
    <w:p w14:paraId="55C8C090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6245D24B" w14:textId="77777777" w:rsidTr="00A13C93">
        <w:trPr>
          <w:cantSplit/>
          <w:tblHeader/>
        </w:trPr>
        <w:tc>
          <w:tcPr>
            <w:tcW w:w="1170" w:type="dxa"/>
          </w:tcPr>
          <w:p w14:paraId="1190453C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66BCB801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0EBFAD1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80218D1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737ECB2F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26594F85" w14:textId="77777777" w:rsidTr="00A13C93">
        <w:trPr>
          <w:cantSplit/>
        </w:trPr>
        <w:tc>
          <w:tcPr>
            <w:tcW w:w="1170" w:type="dxa"/>
          </w:tcPr>
          <w:p w14:paraId="2BA169C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6A63CBA9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11890078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4FE3A88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BC60276" w14:textId="77777777" w:rsidR="00CF58FB" w:rsidRDefault="00CF58FB" w:rsidP="00A13C93">
            <w:pPr>
              <w:pStyle w:val="TableText-Centered"/>
            </w:pPr>
          </w:p>
        </w:tc>
      </w:tr>
      <w:tr w:rsidR="00CF58FB" w14:paraId="1C6F7C39" w14:textId="77777777" w:rsidTr="00A13C93">
        <w:trPr>
          <w:cantSplit/>
        </w:trPr>
        <w:tc>
          <w:tcPr>
            <w:tcW w:w="1170" w:type="dxa"/>
          </w:tcPr>
          <w:p w14:paraId="4B4C7576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4F430908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59BE5797" w14:textId="77777777" w:rsidR="00CF58FB" w:rsidRDefault="00CF58FB" w:rsidP="00A13C93">
            <w:pPr>
              <w:pStyle w:val="TableText"/>
            </w:pPr>
            <w:r>
              <w:t>Show pop-up with basic event information, containing name, type, date</w:t>
            </w:r>
          </w:p>
        </w:tc>
        <w:tc>
          <w:tcPr>
            <w:tcW w:w="1658" w:type="dxa"/>
          </w:tcPr>
          <w:p w14:paraId="763313F8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0920250" w14:textId="77777777" w:rsidR="00CF58FB" w:rsidRDefault="00CF58FB" w:rsidP="00A13C93">
            <w:pPr>
              <w:pStyle w:val="TableText-Centered"/>
            </w:pPr>
          </w:p>
        </w:tc>
      </w:tr>
      <w:tr w:rsidR="00CF58FB" w14:paraId="45640460" w14:textId="77777777" w:rsidTr="00A13C93">
        <w:trPr>
          <w:cantSplit/>
        </w:trPr>
        <w:tc>
          <w:tcPr>
            <w:tcW w:w="1170" w:type="dxa"/>
          </w:tcPr>
          <w:p w14:paraId="7BFD6348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42D6B36C" w14:textId="77777777" w:rsidR="00CF58FB" w:rsidRDefault="00CF58FB" w:rsidP="00A13C93">
            <w:pPr>
              <w:pStyle w:val="TableText"/>
            </w:pPr>
            <w:r>
              <w:t xml:space="preserve">Tap the view ‘More info’ button in the pop-up </w:t>
            </w:r>
          </w:p>
        </w:tc>
        <w:tc>
          <w:tcPr>
            <w:tcW w:w="3870" w:type="dxa"/>
          </w:tcPr>
          <w:p w14:paraId="41AE1039" w14:textId="77777777" w:rsidR="00CF58FB" w:rsidRDefault="00CF58FB" w:rsidP="00A13C93">
            <w:pPr>
              <w:pStyle w:val="TableText"/>
            </w:pPr>
            <w:r>
              <w:t>Show detailed event information screen, including event image, name, date, time, participants, description, location</w:t>
            </w:r>
          </w:p>
        </w:tc>
        <w:tc>
          <w:tcPr>
            <w:tcW w:w="1658" w:type="dxa"/>
          </w:tcPr>
          <w:p w14:paraId="4DB13A51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3170693" w14:textId="77777777" w:rsidR="00CF58FB" w:rsidRDefault="00CF58FB" w:rsidP="00A13C93">
            <w:pPr>
              <w:pStyle w:val="TableText-Centered"/>
            </w:pPr>
          </w:p>
        </w:tc>
      </w:tr>
      <w:tr w:rsidR="00CF58FB" w14:paraId="5B75CEA5" w14:textId="77777777" w:rsidTr="00A13C93">
        <w:trPr>
          <w:cantSplit/>
        </w:trPr>
        <w:tc>
          <w:tcPr>
            <w:tcW w:w="1170" w:type="dxa"/>
          </w:tcPr>
          <w:p w14:paraId="2908C1F3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50055068" w14:textId="77777777" w:rsidR="00CF58FB" w:rsidRDefault="00CF58FB" w:rsidP="00A13C93">
            <w:pPr>
              <w:pStyle w:val="TableText"/>
            </w:pPr>
            <w:r>
              <w:t>Tap the ‘Share’ button</w:t>
            </w:r>
          </w:p>
        </w:tc>
        <w:tc>
          <w:tcPr>
            <w:tcW w:w="3870" w:type="dxa"/>
          </w:tcPr>
          <w:p w14:paraId="76EA8A68" w14:textId="77777777" w:rsidR="00CF58FB" w:rsidRDefault="00CF58FB" w:rsidP="00A13C93">
            <w:pPr>
              <w:pStyle w:val="TableText"/>
            </w:pPr>
            <w:r>
              <w:t>A list with sharing options is displayed, amongst which Facebook</w:t>
            </w:r>
          </w:p>
        </w:tc>
        <w:tc>
          <w:tcPr>
            <w:tcW w:w="1658" w:type="dxa"/>
          </w:tcPr>
          <w:p w14:paraId="1ECCB5D0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E67B41F" w14:textId="77777777" w:rsidR="00CF58FB" w:rsidRDefault="00CF58FB" w:rsidP="00A13C93">
            <w:pPr>
              <w:pStyle w:val="TableText-Centered"/>
            </w:pPr>
          </w:p>
        </w:tc>
      </w:tr>
      <w:tr w:rsidR="00CF58FB" w14:paraId="563C6B9E" w14:textId="77777777" w:rsidTr="00A13C93">
        <w:trPr>
          <w:cantSplit/>
        </w:trPr>
        <w:tc>
          <w:tcPr>
            <w:tcW w:w="1170" w:type="dxa"/>
          </w:tcPr>
          <w:p w14:paraId="5185716C" w14:textId="77777777" w:rsidR="00CF58FB" w:rsidRDefault="00CF58FB" w:rsidP="00A13C93">
            <w:pPr>
              <w:pStyle w:val="TableText-numbered0"/>
            </w:pPr>
            <w:r>
              <w:t>5.</w:t>
            </w:r>
          </w:p>
        </w:tc>
        <w:tc>
          <w:tcPr>
            <w:tcW w:w="2517" w:type="dxa"/>
          </w:tcPr>
          <w:p w14:paraId="075D2224" w14:textId="77777777" w:rsidR="00CF58FB" w:rsidRDefault="00CF58FB" w:rsidP="00A13C93">
            <w:pPr>
              <w:pStyle w:val="TableText"/>
            </w:pPr>
            <w:r>
              <w:t>Tap ‘Facebook’ option</w:t>
            </w:r>
          </w:p>
        </w:tc>
        <w:tc>
          <w:tcPr>
            <w:tcW w:w="3870" w:type="dxa"/>
          </w:tcPr>
          <w:p w14:paraId="1AF373C1" w14:textId="77777777" w:rsidR="00CF58FB" w:rsidRDefault="00CF58FB" w:rsidP="00A13C93">
            <w:pPr>
              <w:pStyle w:val="TableText"/>
            </w:pPr>
            <w:r>
              <w:t>A preview of the sharing message is displayed (title and description)</w:t>
            </w:r>
          </w:p>
        </w:tc>
        <w:tc>
          <w:tcPr>
            <w:tcW w:w="1658" w:type="dxa"/>
          </w:tcPr>
          <w:p w14:paraId="08AC8131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CE4F29D" w14:textId="77777777" w:rsidR="00CF58FB" w:rsidRDefault="00CF58FB" w:rsidP="00A13C93">
            <w:pPr>
              <w:pStyle w:val="TableText-Centered"/>
            </w:pPr>
          </w:p>
        </w:tc>
      </w:tr>
      <w:tr w:rsidR="00CF58FB" w14:paraId="15585B9F" w14:textId="77777777" w:rsidTr="00A13C93">
        <w:trPr>
          <w:cantSplit/>
        </w:trPr>
        <w:tc>
          <w:tcPr>
            <w:tcW w:w="1170" w:type="dxa"/>
          </w:tcPr>
          <w:p w14:paraId="66F96C88" w14:textId="77777777" w:rsidR="00CF58FB" w:rsidRDefault="00CF58FB" w:rsidP="00A13C93">
            <w:pPr>
              <w:pStyle w:val="TableText-numbered0"/>
            </w:pPr>
            <w:r>
              <w:t xml:space="preserve">6. </w:t>
            </w:r>
          </w:p>
        </w:tc>
        <w:tc>
          <w:tcPr>
            <w:tcW w:w="2517" w:type="dxa"/>
          </w:tcPr>
          <w:p w14:paraId="09C578F9" w14:textId="77777777" w:rsidR="00CF58FB" w:rsidRDefault="00CF58FB" w:rsidP="00A13C93">
            <w:pPr>
              <w:pStyle w:val="TableText"/>
            </w:pPr>
            <w:r>
              <w:t>Tap ‘Post’</w:t>
            </w:r>
          </w:p>
        </w:tc>
        <w:tc>
          <w:tcPr>
            <w:tcW w:w="3870" w:type="dxa"/>
          </w:tcPr>
          <w:p w14:paraId="77BE9A95" w14:textId="77777777" w:rsidR="00CF58FB" w:rsidRDefault="00CF58FB" w:rsidP="00A13C93">
            <w:pPr>
              <w:pStyle w:val="TableText"/>
            </w:pPr>
            <w:r>
              <w:t>A success message is displayed</w:t>
            </w:r>
          </w:p>
        </w:tc>
        <w:tc>
          <w:tcPr>
            <w:tcW w:w="1658" w:type="dxa"/>
          </w:tcPr>
          <w:p w14:paraId="663D33D2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4F9FC7E" w14:textId="77777777" w:rsidR="00CF58FB" w:rsidRDefault="00CF58FB" w:rsidP="00A13C93">
            <w:pPr>
              <w:pStyle w:val="TableText-Centered"/>
            </w:pPr>
          </w:p>
        </w:tc>
      </w:tr>
    </w:tbl>
    <w:p w14:paraId="79BFA12C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6179064" w14:textId="77777777" w:rsidTr="00A13C93">
        <w:tc>
          <w:tcPr>
            <w:tcW w:w="2178" w:type="dxa"/>
          </w:tcPr>
          <w:p w14:paraId="479720F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0BD7EFCF" w14:textId="77777777" w:rsidR="00CF58FB" w:rsidRDefault="00CF58FB" w:rsidP="00A13C93">
            <w:pPr>
              <w:pStyle w:val="TableText"/>
            </w:pPr>
            <w:r>
              <w:t>Test Case 12: The user will be able to share an event by email</w:t>
            </w:r>
          </w:p>
        </w:tc>
      </w:tr>
      <w:tr w:rsidR="00CF58FB" w14:paraId="1523BAA1" w14:textId="77777777" w:rsidTr="00A13C93">
        <w:tc>
          <w:tcPr>
            <w:tcW w:w="2178" w:type="dxa"/>
          </w:tcPr>
          <w:p w14:paraId="010B556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AD6FFE5" w14:textId="77777777" w:rsidR="00CF58FB" w:rsidRDefault="00CF58FB" w:rsidP="00A13C93">
            <w:pPr>
              <w:pStyle w:val="TableText"/>
            </w:pPr>
            <w:r>
              <w:t>The user found an event that he wants to share with his friends</w:t>
            </w:r>
          </w:p>
        </w:tc>
      </w:tr>
      <w:tr w:rsidR="00CF58FB" w14:paraId="3271DB75" w14:textId="77777777" w:rsidTr="00A13C93">
        <w:tc>
          <w:tcPr>
            <w:tcW w:w="2178" w:type="dxa"/>
          </w:tcPr>
          <w:p w14:paraId="16BB679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E8153A0" w14:textId="77777777" w:rsidR="00CF58FB" w:rsidRDefault="00CF58FB" w:rsidP="00A13C93">
            <w:pPr>
              <w:pStyle w:val="TableText"/>
            </w:pPr>
            <w:r>
              <w:t>BR-11</w:t>
            </w:r>
          </w:p>
        </w:tc>
      </w:tr>
      <w:tr w:rsidR="00CF58FB" w14:paraId="21335D33" w14:textId="77777777" w:rsidTr="00A13C93">
        <w:tc>
          <w:tcPr>
            <w:tcW w:w="2178" w:type="dxa"/>
          </w:tcPr>
          <w:p w14:paraId="54FCEDC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063B04CA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2C4CDE30" w14:textId="77777777" w:rsidTr="00A13C93">
        <w:tc>
          <w:tcPr>
            <w:tcW w:w="2178" w:type="dxa"/>
          </w:tcPr>
          <w:p w14:paraId="4A8B409F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B3AFE75" w14:textId="77777777" w:rsidR="00CF58FB" w:rsidRDefault="00CF58FB" w:rsidP="00A13C93">
            <w:pPr>
              <w:pStyle w:val="TableText"/>
            </w:pPr>
            <w:r>
              <w:t>The user is logged in and has selected an events that he wants to share</w:t>
            </w:r>
          </w:p>
          <w:p w14:paraId="0140C186" w14:textId="77777777" w:rsidR="00CF58FB" w:rsidRDefault="00CF58FB" w:rsidP="00A13C93">
            <w:pPr>
              <w:ind w:firstLine="720"/>
            </w:pPr>
          </w:p>
        </w:tc>
      </w:tr>
    </w:tbl>
    <w:p w14:paraId="1BF4AD3C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0726909" w14:textId="77777777" w:rsidTr="00A13C93">
        <w:trPr>
          <w:cantSplit/>
          <w:tblHeader/>
        </w:trPr>
        <w:tc>
          <w:tcPr>
            <w:tcW w:w="1170" w:type="dxa"/>
          </w:tcPr>
          <w:p w14:paraId="14A694F4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55AD0EAC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6B18BD41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F2143D3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2A33CDFF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5CFE9247" w14:textId="77777777" w:rsidTr="00A13C93">
        <w:trPr>
          <w:cantSplit/>
        </w:trPr>
        <w:tc>
          <w:tcPr>
            <w:tcW w:w="1170" w:type="dxa"/>
          </w:tcPr>
          <w:p w14:paraId="603436FD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4E2E7501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674B932F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595A5A8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A4FA875" w14:textId="77777777" w:rsidR="00CF58FB" w:rsidRDefault="00CF58FB" w:rsidP="00A13C93">
            <w:pPr>
              <w:pStyle w:val="TableText-Centered"/>
            </w:pPr>
          </w:p>
        </w:tc>
      </w:tr>
      <w:tr w:rsidR="00CF58FB" w14:paraId="18FEFD3E" w14:textId="77777777" w:rsidTr="00A13C93">
        <w:trPr>
          <w:cantSplit/>
        </w:trPr>
        <w:tc>
          <w:tcPr>
            <w:tcW w:w="1170" w:type="dxa"/>
          </w:tcPr>
          <w:p w14:paraId="2D3E9EB6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565B7BB1" w14:textId="77777777" w:rsidR="00CF58FB" w:rsidRDefault="00CF58FB" w:rsidP="00A13C93">
            <w:pPr>
              <w:pStyle w:val="TableText"/>
            </w:pPr>
            <w:r>
              <w:t>Tap on a map pin</w:t>
            </w:r>
          </w:p>
        </w:tc>
        <w:tc>
          <w:tcPr>
            <w:tcW w:w="3870" w:type="dxa"/>
          </w:tcPr>
          <w:p w14:paraId="0EA50B66" w14:textId="77777777" w:rsidR="00CF58FB" w:rsidRDefault="00CF58FB" w:rsidP="00A13C93">
            <w:pPr>
              <w:pStyle w:val="TableText"/>
            </w:pPr>
            <w:r>
              <w:t>Show pop-up with basic event information, containing name, type, date</w:t>
            </w:r>
          </w:p>
        </w:tc>
        <w:tc>
          <w:tcPr>
            <w:tcW w:w="1658" w:type="dxa"/>
          </w:tcPr>
          <w:p w14:paraId="6CB2F037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7B6559C" w14:textId="77777777" w:rsidR="00CF58FB" w:rsidRDefault="00CF58FB" w:rsidP="00A13C93">
            <w:pPr>
              <w:pStyle w:val="TableText-Centered"/>
            </w:pPr>
          </w:p>
        </w:tc>
      </w:tr>
      <w:tr w:rsidR="00CF58FB" w14:paraId="5566E9A3" w14:textId="77777777" w:rsidTr="00A13C93">
        <w:trPr>
          <w:cantSplit/>
        </w:trPr>
        <w:tc>
          <w:tcPr>
            <w:tcW w:w="1170" w:type="dxa"/>
          </w:tcPr>
          <w:p w14:paraId="0945F683" w14:textId="77777777" w:rsidR="00CF58FB" w:rsidRDefault="00CF58FB" w:rsidP="00A13C93">
            <w:pPr>
              <w:pStyle w:val="TableText-numbered0"/>
            </w:pPr>
            <w:r>
              <w:t>3.</w:t>
            </w:r>
          </w:p>
        </w:tc>
        <w:tc>
          <w:tcPr>
            <w:tcW w:w="2517" w:type="dxa"/>
          </w:tcPr>
          <w:p w14:paraId="5C0EC1E6" w14:textId="77777777" w:rsidR="00CF58FB" w:rsidRDefault="00CF58FB" w:rsidP="00A13C93">
            <w:pPr>
              <w:pStyle w:val="TableText"/>
            </w:pPr>
            <w:r>
              <w:t xml:space="preserve">Tap the view ‘More info’ button in the pop-up </w:t>
            </w:r>
          </w:p>
        </w:tc>
        <w:tc>
          <w:tcPr>
            <w:tcW w:w="3870" w:type="dxa"/>
          </w:tcPr>
          <w:p w14:paraId="3D318B3E" w14:textId="77777777" w:rsidR="00CF58FB" w:rsidRDefault="00CF58FB" w:rsidP="00A13C93">
            <w:pPr>
              <w:pStyle w:val="TableText"/>
            </w:pPr>
            <w:r>
              <w:t>Show detailed event information screen, including event image, name, date, time, participants, description, location</w:t>
            </w:r>
          </w:p>
        </w:tc>
        <w:tc>
          <w:tcPr>
            <w:tcW w:w="1658" w:type="dxa"/>
          </w:tcPr>
          <w:p w14:paraId="30B79893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E650B15" w14:textId="77777777" w:rsidR="00CF58FB" w:rsidRDefault="00CF58FB" w:rsidP="00A13C93">
            <w:pPr>
              <w:pStyle w:val="TableText-Centered"/>
            </w:pPr>
          </w:p>
        </w:tc>
      </w:tr>
      <w:tr w:rsidR="00CF58FB" w14:paraId="5D72B706" w14:textId="77777777" w:rsidTr="00A13C93">
        <w:trPr>
          <w:cantSplit/>
        </w:trPr>
        <w:tc>
          <w:tcPr>
            <w:tcW w:w="1170" w:type="dxa"/>
          </w:tcPr>
          <w:p w14:paraId="681DF737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60A1F37D" w14:textId="77777777" w:rsidR="00CF58FB" w:rsidRDefault="00CF58FB" w:rsidP="00A13C93">
            <w:pPr>
              <w:pStyle w:val="TableText"/>
            </w:pPr>
            <w:r>
              <w:t>Tap the ‘Share’ button</w:t>
            </w:r>
          </w:p>
        </w:tc>
        <w:tc>
          <w:tcPr>
            <w:tcW w:w="3870" w:type="dxa"/>
          </w:tcPr>
          <w:p w14:paraId="4006DB93" w14:textId="77777777" w:rsidR="00CF58FB" w:rsidRDefault="00CF58FB" w:rsidP="00A13C93">
            <w:pPr>
              <w:pStyle w:val="TableText"/>
            </w:pPr>
            <w:r>
              <w:t>A list with sharing options is displayed, amongst which email</w:t>
            </w:r>
          </w:p>
        </w:tc>
        <w:tc>
          <w:tcPr>
            <w:tcW w:w="1658" w:type="dxa"/>
          </w:tcPr>
          <w:p w14:paraId="6222761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F19021B" w14:textId="77777777" w:rsidR="00CF58FB" w:rsidRDefault="00CF58FB" w:rsidP="00A13C93">
            <w:pPr>
              <w:pStyle w:val="TableText-Centered"/>
            </w:pPr>
          </w:p>
        </w:tc>
      </w:tr>
      <w:tr w:rsidR="00CF58FB" w14:paraId="2843AFCC" w14:textId="77777777" w:rsidTr="00A13C93">
        <w:trPr>
          <w:cantSplit/>
        </w:trPr>
        <w:tc>
          <w:tcPr>
            <w:tcW w:w="1170" w:type="dxa"/>
          </w:tcPr>
          <w:p w14:paraId="14E44CA1" w14:textId="77777777" w:rsidR="00CF58FB" w:rsidRDefault="00CF58FB" w:rsidP="00A13C93">
            <w:pPr>
              <w:pStyle w:val="TableText-numbered0"/>
            </w:pPr>
            <w:r>
              <w:t>5.</w:t>
            </w:r>
          </w:p>
        </w:tc>
        <w:tc>
          <w:tcPr>
            <w:tcW w:w="2517" w:type="dxa"/>
          </w:tcPr>
          <w:p w14:paraId="155C8219" w14:textId="77777777" w:rsidR="00CF58FB" w:rsidRDefault="00CF58FB" w:rsidP="00A13C93">
            <w:pPr>
              <w:pStyle w:val="TableText"/>
            </w:pPr>
            <w:r>
              <w:t>Tap ‘email’ option</w:t>
            </w:r>
          </w:p>
        </w:tc>
        <w:tc>
          <w:tcPr>
            <w:tcW w:w="3870" w:type="dxa"/>
          </w:tcPr>
          <w:p w14:paraId="18F7C91C" w14:textId="77777777" w:rsidR="00CF58FB" w:rsidRDefault="00CF58FB" w:rsidP="00A13C93">
            <w:pPr>
              <w:pStyle w:val="TableText"/>
            </w:pPr>
            <w:r>
              <w:t>The ‘Mail’ app opens</w:t>
            </w:r>
          </w:p>
        </w:tc>
        <w:tc>
          <w:tcPr>
            <w:tcW w:w="1658" w:type="dxa"/>
          </w:tcPr>
          <w:p w14:paraId="74EAEA58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32D347E" w14:textId="77777777" w:rsidR="00CF58FB" w:rsidRDefault="00CF58FB" w:rsidP="00A13C93">
            <w:pPr>
              <w:pStyle w:val="TableText-Centered"/>
            </w:pPr>
          </w:p>
        </w:tc>
      </w:tr>
      <w:tr w:rsidR="00CF58FB" w14:paraId="369692D9" w14:textId="77777777" w:rsidTr="00A13C93">
        <w:trPr>
          <w:cantSplit/>
        </w:trPr>
        <w:tc>
          <w:tcPr>
            <w:tcW w:w="1170" w:type="dxa"/>
          </w:tcPr>
          <w:p w14:paraId="47BBFFD9" w14:textId="77777777" w:rsidR="00CF58FB" w:rsidRDefault="00CF58FB" w:rsidP="00A13C93">
            <w:pPr>
              <w:pStyle w:val="TableText-numbered0"/>
            </w:pPr>
            <w:r>
              <w:t xml:space="preserve">6. </w:t>
            </w:r>
          </w:p>
        </w:tc>
        <w:tc>
          <w:tcPr>
            <w:tcW w:w="2517" w:type="dxa"/>
          </w:tcPr>
          <w:p w14:paraId="12530066" w14:textId="77777777" w:rsidR="00CF58FB" w:rsidRDefault="00CF58FB" w:rsidP="00A13C93">
            <w:pPr>
              <w:pStyle w:val="TableText"/>
            </w:pPr>
            <w:r>
              <w:t>Tap ‘Send’</w:t>
            </w:r>
          </w:p>
        </w:tc>
        <w:tc>
          <w:tcPr>
            <w:tcW w:w="3870" w:type="dxa"/>
          </w:tcPr>
          <w:p w14:paraId="1543175C" w14:textId="77777777" w:rsidR="00CF58FB" w:rsidRDefault="00CF58FB" w:rsidP="00A13C93">
            <w:pPr>
              <w:pStyle w:val="TableText"/>
            </w:pPr>
            <w:r>
              <w:t>A success message is displayed</w:t>
            </w:r>
          </w:p>
        </w:tc>
        <w:tc>
          <w:tcPr>
            <w:tcW w:w="1658" w:type="dxa"/>
          </w:tcPr>
          <w:p w14:paraId="49E3D0C7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3CD5083" w14:textId="77777777" w:rsidR="00CF58FB" w:rsidRDefault="00CF58FB" w:rsidP="00A13C93">
            <w:pPr>
              <w:pStyle w:val="TableText-Centered"/>
            </w:pPr>
          </w:p>
        </w:tc>
      </w:tr>
    </w:tbl>
    <w:p w14:paraId="498C5FD4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4848AF08" w14:textId="77777777" w:rsidTr="00A13C93">
        <w:tc>
          <w:tcPr>
            <w:tcW w:w="2178" w:type="dxa"/>
          </w:tcPr>
          <w:p w14:paraId="29452F6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5E38E8D2" w14:textId="77777777" w:rsidR="00CF58FB" w:rsidRDefault="00CF58FB" w:rsidP="00A13C93">
            <w:pPr>
              <w:pStyle w:val="TableText"/>
            </w:pPr>
            <w:r>
              <w:t>Test Case 13: The user will be able to view a list of his events</w:t>
            </w:r>
          </w:p>
        </w:tc>
      </w:tr>
      <w:tr w:rsidR="00CF58FB" w14:paraId="25606ED2" w14:textId="77777777" w:rsidTr="00A13C93">
        <w:tc>
          <w:tcPr>
            <w:tcW w:w="2178" w:type="dxa"/>
          </w:tcPr>
          <w:p w14:paraId="276FB19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02FC5548" w14:textId="77777777" w:rsidR="00CF58FB" w:rsidRDefault="00CF58FB" w:rsidP="00A13C93">
            <w:pPr>
              <w:pStyle w:val="TableText"/>
            </w:pPr>
            <w:r>
              <w:t>The user joined or created events and wants to view them</w:t>
            </w:r>
          </w:p>
        </w:tc>
      </w:tr>
      <w:tr w:rsidR="00CF58FB" w14:paraId="3E59C8DC" w14:textId="77777777" w:rsidTr="00A13C93">
        <w:tc>
          <w:tcPr>
            <w:tcW w:w="2178" w:type="dxa"/>
          </w:tcPr>
          <w:p w14:paraId="7F88229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4A3E375" w14:textId="77777777" w:rsidR="00CF58FB" w:rsidRDefault="00CF58FB" w:rsidP="00A13C93">
            <w:pPr>
              <w:pStyle w:val="TableText"/>
            </w:pPr>
            <w:r>
              <w:t>BR-12</w:t>
            </w:r>
          </w:p>
        </w:tc>
      </w:tr>
      <w:tr w:rsidR="00CF58FB" w14:paraId="2DAE4DB6" w14:textId="77777777" w:rsidTr="00A13C93">
        <w:tc>
          <w:tcPr>
            <w:tcW w:w="2178" w:type="dxa"/>
          </w:tcPr>
          <w:p w14:paraId="157B731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3BFB2B06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73E88E9D" w14:textId="77777777" w:rsidTr="00A13C93">
        <w:tc>
          <w:tcPr>
            <w:tcW w:w="2178" w:type="dxa"/>
          </w:tcPr>
          <w:p w14:paraId="12E8125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6C154C0E" w14:textId="77777777" w:rsidR="00CF58FB" w:rsidRDefault="00CF58FB" w:rsidP="00A13C93">
            <w:pPr>
              <w:pStyle w:val="TableText"/>
            </w:pPr>
            <w:r>
              <w:t>The user is logged in and wants to view a list of his events</w:t>
            </w:r>
          </w:p>
          <w:p w14:paraId="08139FDD" w14:textId="77777777" w:rsidR="00CF58FB" w:rsidRDefault="00CF58FB" w:rsidP="00A13C93">
            <w:pPr>
              <w:ind w:firstLine="720"/>
            </w:pPr>
          </w:p>
        </w:tc>
      </w:tr>
    </w:tbl>
    <w:p w14:paraId="3BB4191E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358F11E1" w14:textId="77777777" w:rsidTr="00A13C93">
        <w:trPr>
          <w:cantSplit/>
          <w:tblHeader/>
        </w:trPr>
        <w:tc>
          <w:tcPr>
            <w:tcW w:w="1170" w:type="dxa"/>
          </w:tcPr>
          <w:p w14:paraId="073465F3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0037CAC9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76B3AA3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67B57334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7118103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54808EE8" w14:textId="77777777" w:rsidTr="00A13C93">
        <w:trPr>
          <w:cantSplit/>
        </w:trPr>
        <w:tc>
          <w:tcPr>
            <w:tcW w:w="1170" w:type="dxa"/>
          </w:tcPr>
          <w:p w14:paraId="4CADAAA5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3D7867D7" w14:textId="77777777" w:rsidR="00CF58FB" w:rsidRDefault="00CF58FB" w:rsidP="00A13C93">
            <w:pPr>
              <w:pStyle w:val="TableText"/>
            </w:pPr>
            <w:r>
              <w:t>Click My Events</w:t>
            </w:r>
          </w:p>
        </w:tc>
        <w:tc>
          <w:tcPr>
            <w:tcW w:w="3870" w:type="dxa"/>
          </w:tcPr>
          <w:p w14:paraId="4F346C29" w14:textId="77777777" w:rsidR="00CF58FB" w:rsidRDefault="00CF58FB" w:rsidP="00A13C93">
            <w:pPr>
              <w:pStyle w:val="TableText"/>
            </w:pPr>
            <w:r>
              <w:t>Show list of events joined and created</w:t>
            </w:r>
          </w:p>
        </w:tc>
        <w:tc>
          <w:tcPr>
            <w:tcW w:w="1658" w:type="dxa"/>
          </w:tcPr>
          <w:p w14:paraId="29263E8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B3AA960" w14:textId="77777777" w:rsidR="00CF58FB" w:rsidRDefault="00CF58FB" w:rsidP="00A13C93">
            <w:pPr>
              <w:pStyle w:val="TableText-Centered"/>
            </w:pPr>
          </w:p>
        </w:tc>
      </w:tr>
    </w:tbl>
    <w:p w14:paraId="62F73B9C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915CC7C" w14:textId="77777777" w:rsidTr="00A13C93">
        <w:tc>
          <w:tcPr>
            <w:tcW w:w="2178" w:type="dxa"/>
          </w:tcPr>
          <w:p w14:paraId="41B6CE0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1D09B948" w14:textId="77777777" w:rsidR="00CF58FB" w:rsidRDefault="00CF58FB" w:rsidP="00A13C93">
            <w:pPr>
              <w:pStyle w:val="TableText"/>
            </w:pPr>
            <w:r>
              <w:t>Test Case 14: The user will be able to delete an event</w:t>
            </w:r>
          </w:p>
        </w:tc>
      </w:tr>
      <w:tr w:rsidR="00CF58FB" w14:paraId="0C865EDF" w14:textId="77777777" w:rsidTr="00A13C93">
        <w:tc>
          <w:tcPr>
            <w:tcW w:w="2178" w:type="dxa"/>
          </w:tcPr>
          <w:p w14:paraId="745275E7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1A821C5A" w14:textId="77777777" w:rsidR="00CF58FB" w:rsidRDefault="00CF58FB" w:rsidP="00A13C93">
            <w:pPr>
              <w:pStyle w:val="TableText"/>
            </w:pPr>
            <w:r>
              <w:t>The user can delete an event that he created previously</w:t>
            </w:r>
          </w:p>
        </w:tc>
      </w:tr>
      <w:tr w:rsidR="00CF58FB" w14:paraId="0BCEAFC3" w14:textId="77777777" w:rsidTr="00A13C93">
        <w:tc>
          <w:tcPr>
            <w:tcW w:w="2178" w:type="dxa"/>
          </w:tcPr>
          <w:p w14:paraId="19F2510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001A4B7D" w14:textId="77777777" w:rsidR="00CF58FB" w:rsidRDefault="00CF58FB" w:rsidP="00A13C93">
            <w:pPr>
              <w:pStyle w:val="TableText"/>
            </w:pPr>
            <w:r>
              <w:t>BR-10</w:t>
            </w:r>
          </w:p>
        </w:tc>
      </w:tr>
      <w:tr w:rsidR="00CF58FB" w14:paraId="53C4594C" w14:textId="77777777" w:rsidTr="00A13C93">
        <w:tc>
          <w:tcPr>
            <w:tcW w:w="2178" w:type="dxa"/>
          </w:tcPr>
          <w:p w14:paraId="13398BE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21B910C0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763216A4" w14:textId="77777777" w:rsidTr="00A13C93">
        <w:tc>
          <w:tcPr>
            <w:tcW w:w="2178" w:type="dxa"/>
          </w:tcPr>
          <w:p w14:paraId="2EA29C0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2F479700" w14:textId="77777777" w:rsidR="00CF58FB" w:rsidRDefault="00CF58FB" w:rsidP="00A13C93">
            <w:pPr>
              <w:pStyle w:val="TableText"/>
            </w:pPr>
            <w:r>
              <w:t>The user is logged in and wants to delete an event that he created previously</w:t>
            </w:r>
          </w:p>
          <w:p w14:paraId="68789D29" w14:textId="77777777" w:rsidR="00CF58FB" w:rsidRDefault="00CF58FB" w:rsidP="00A13C93">
            <w:pPr>
              <w:ind w:firstLine="720"/>
            </w:pPr>
          </w:p>
        </w:tc>
      </w:tr>
    </w:tbl>
    <w:p w14:paraId="7A9B8F3B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1EA459CE" w14:textId="77777777" w:rsidTr="00A13C93">
        <w:trPr>
          <w:cantSplit/>
          <w:tblHeader/>
        </w:trPr>
        <w:tc>
          <w:tcPr>
            <w:tcW w:w="1170" w:type="dxa"/>
          </w:tcPr>
          <w:p w14:paraId="3CD2BBCD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7B7B7A91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4B19F760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3E33EA87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68B90FE9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6D7CFA18" w14:textId="77777777" w:rsidTr="00A13C93">
        <w:trPr>
          <w:cantSplit/>
        </w:trPr>
        <w:tc>
          <w:tcPr>
            <w:tcW w:w="1170" w:type="dxa"/>
          </w:tcPr>
          <w:p w14:paraId="2215E67D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3D381B28" w14:textId="77777777" w:rsidR="00CF58FB" w:rsidRDefault="00CF58FB" w:rsidP="00A13C93">
            <w:pPr>
              <w:pStyle w:val="TableText"/>
            </w:pPr>
            <w:r>
              <w:t>Click My Events</w:t>
            </w:r>
          </w:p>
        </w:tc>
        <w:tc>
          <w:tcPr>
            <w:tcW w:w="3870" w:type="dxa"/>
          </w:tcPr>
          <w:p w14:paraId="2C76ADE4" w14:textId="77777777" w:rsidR="00CF58FB" w:rsidRDefault="00CF58FB" w:rsidP="00A13C93">
            <w:pPr>
              <w:pStyle w:val="TableText"/>
            </w:pPr>
            <w:r>
              <w:t>Show list of events joined and created</w:t>
            </w:r>
          </w:p>
        </w:tc>
        <w:tc>
          <w:tcPr>
            <w:tcW w:w="1658" w:type="dxa"/>
          </w:tcPr>
          <w:p w14:paraId="5FF9CDE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D5E15F4" w14:textId="77777777" w:rsidR="00CF58FB" w:rsidRDefault="00CF58FB" w:rsidP="00A13C93">
            <w:pPr>
              <w:pStyle w:val="TableText-Centered"/>
            </w:pPr>
          </w:p>
        </w:tc>
      </w:tr>
      <w:tr w:rsidR="00CF58FB" w14:paraId="7703F25C" w14:textId="77777777" w:rsidTr="00A13C93">
        <w:trPr>
          <w:cantSplit/>
        </w:trPr>
        <w:tc>
          <w:tcPr>
            <w:tcW w:w="1170" w:type="dxa"/>
          </w:tcPr>
          <w:p w14:paraId="6E935D5B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267168F7" w14:textId="77777777" w:rsidR="00CF58FB" w:rsidRDefault="00CF58FB" w:rsidP="00A13C93">
            <w:pPr>
              <w:pStyle w:val="TableText"/>
            </w:pPr>
            <w:r>
              <w:t>Tap on one of the events that the user created</w:t>
            </w:r>
          </w:p>
        </w:tc>
        <w:tc>
          <w:tcPr>
            <w:tcW w:w="3870" w:type="dxa"/>
          </w:tcPr>
          <w:p w14:paraId="67D49DC6" w14:textId="77777777" w:rsidR="00CF58FB" w:rsidRDefault="00CF58FB" w:rsidP="00A13C93">
            <w:pPr>
              <w:pStyle w:val="TableText"/>
            </w:pPr>
            <w:r>
              <w:t xml:space="preserve">Show event information </w:t>
            </w:r>
          </w:p>
        </w:tc>
        <w:tc>
          <w:tcPr>
            <w:tcW w:w="1658" w:type="dxa"/>
          </w:tcPr>
          <w:p w14:paraId="62B5B129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F5A51E0" w14:textId="77777777" w:rsidR="00CF58FB" w:rsidRDefault="00CF58FB" w:rsidP="00A13C93">
            <w:pPr>
              <w:pStyle w:val="TableText-Centered"/>
            </w:pPr>
          </w:p>
        </w:tc>
      </w:tr>
      <w:tr w:rsidR="00CF58FB" w14:paraId="68AFB2D5" w14:textId="77777777" w:rsidTr="00A13C93">
        <w:trPr>
          <w:cantSplit/>
        </w:trPr>
        <w:tc>
          <w:tcPr>
            <w:tcW w:w="1170" w:type="dxa"/>
          </w:tcPr>
          <w:p w14:paraId="6D75BA84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588146F9" w14:textId="77777777" w:rsidR="00CF58FB" w:rsidRDefault="00CF58FB" w:rsidP="00A13C93">
            <w:pPr>
              <w:pStyle w:val="TableText"/>
            </w:pPr>
            <w:r>
              <w:t>Tap the ‘Delete’ button</w:t>
            </w:r>
          </w:p>
        </w:tc>
        <w:tc>
          <w:tcPr>
            <w:tcW w:w="3870" w:type="dxa"/>
          </w:tcPr>
          <w:p w14:paraId="728CA362" w14:textId="77777777" w:rsidR="00CF58FB" w:rsidRDefault="00CF58FB" w:rsidP="00A13C93">
            <w:pPr>
              <w:pStyle w:val="TableText"/>
            </w:pPr>
            <w:r>
              <w:t>Show confirmation message ‘Are you sure you want to delete this event?’</w:t>
            </w:r>
          </w:p>
        </w:tc>
        <w:tc>
          <w:tcPr>
            <w:tcW w:w="1658" w:type="dxa"/>
          </w:tcPr>
          <w:p w14:paraId="1864DA25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0117483" w14:textId="77777777" w:rsidR="00CF58FB" w:rsidRDefault="00CF58FB" w:rsidP="00A13C93">
            <w:pPr>
              <w:pStyle w:val="TableText-Centered"/>
            </w:pPr>
          </w:p>
        </w:tc>
      </w:tr>
      <w:tr w:rsidR="00CF58FB" w14:paraId="2973E7E2" w14:textId="77777777" w:rsidTr="00A13C93">
        <w:trPr>
          <w:cantSplit/>
        </w:trPr>
        <w:tc>
          <w:tcPr>
            <w:tcW w:w="1170" w:type="dxa"/>
          </w:tcPr>
          <w:p w14:paraId="376C8F4A" w14:textId="77777777" w:rsidR="00CF58FB" w:rsidRDefault="00CF58FB" w:rsidP="00A13C93">
            <w:pPr>
              <w:pStyle w:val="TableText-numbered0"/>
            </w:pPr>
            <w:r>
              <w:t>4.</w:t>
            </w:r>
          </w:p>
        </w:tc>
        <w:tc>
          <w:tcPr>
            <w:tcW w:w="2517" w:type="dxa"/>
          </w:tcPr>
          <w:p w14:paraId="5AC1D1AA" w14:textId="77777777" w:rsidR="00CF58FB" w:rsidRDefault="00CF58FB" w:rsidP="00A13C93">
            <w:pPr>
              <w:pStyle w:val="TableText"/>
            </w:pPr>
            <w:r>
              <w:t>Tap ‘Delete’</w:t>
            </w:r>
          </w:p>
        </w:tc>
        <w:tc>
          <w:tcPr>
            <w:tcW w:w="3870" w:type="dxa"/>
          </w:tcPr>
          <w:p w14:paraId="5895410C" w14:textId="77777777" w:rsidR="00CF58FB" w:rsidRDefault="00CF58FB" w:rsidP="00A13C93">
            <w:pPr>
              <w:pStyle w:val="TableText"/>
            </w:pPr>
            <w:r>
              <w:t>A success message is displayed to the user and the event is removed from the ‘My events’ list</w:t>
            </w:r>
          </w:p>
        </w:tc>
        <w:tc>
          <w:tcPr>
            <w:tcW w:w="1658" w:type="dxa"/>
          </w:tcPr>
          <w:p w14:paraId="70ED3E7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882B558" w14:textId="77777777" w:rsidR="00CF58FB" w:rsidRDefault="00CF58FB" w:rsidP="00A13C93">
            <w:pPr>
              <w:pStyle w:val="TableText-Centered"/>
            </w:pPr>
          </w:p>
        </w:tc>
      </w:tr>
    </w:tbl>
    <w:p w14:paraId="5E9386B1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439C95DD" w14:textId="77777777" w:rsidTr="00A13C93">
        <w:tc>
          <w:tcPr>
            <w:tcW w:w="2178" w:type="dxa"/>
          </w:tcPr>
          <w:p w14:paraId="5CA319F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78287850" w14:textId="77777777" w:rsidR="00CF58FB" w:rsidRDefault="00CF58FB" w:rsidP="00A13C93">
            <w:pPr>
              <w:pStyle w:val="TableText"/>
            </w:pPr>
            <w:r>
              <w:t>Test Case 15: The user will be able to view events on a map, by using his location</w:t>
            </w:r>
          </w:p>
        </w:tc>
      </w:tr>
      <w:tr w:rsidR="00CF58FB" w14:paraId="3C8E3171" w14:textId="77777777" w:rsidTr="00A13C93">
        <w:tc>
          <w:tcPr>
            <w:tcW w:w="2178" w:type="dxa"/>
          </w:tcPr>
          <w:p w14:paraId="692E226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9EB2243" w14:textId="77777777" w:rsidR="00CF58FB" w:rsidRDefault="00CF58FB" w:rsidP="00A13C93">
            <w:pPr>
              <w:pStyle w:val="TableText"/>
            </w:pPr>
            <w:r>
              <w:t>The user can view events close to his location</w:t>
            </w:r>
          </w:p>
        </w:tc>
      </w:tr>
      <w:tr w:rsidR="00CF58FB" w14:paraId="5CC52007" w14:textId="77777777" w:rsidTr="00A13C93">
        <w:tc>
          <w:tcPr>
            <w:tcW w:w="2178" w:type="dxa"/>
          </w:tcPr>
          <w:p w14:paraId="360B925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74FB0393" w14:textId="77777777" w:rsidR="00CF58FB" w:rsidRDefault="00CF58FB" w:rsidP="00A13C93">
            <w:pPr>
              <w:pStyle w:val="TableText"/>
            </w:pPr>
            <w:r>
              <w:t>BR-07</w:t>
            </w:r>
          </w:p>
        </w:tc>
      </w:tr>
      <w:tr w:rsidR="00CF58FB" w14:paraId="3EE7B443" w14:textId="77777777" w:rsidTr="00A13C93">
        <w:tc>
          <w:tcPr>
            <w:tcW w:w="2178" w:type="dxa"/>
          </w:tcPr>
          <w:p w14:paraId="116A8FAD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40169F3D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7360DAF7" w14:textId="77777777" w:rsidTr="00A13C93">
        <w:tc>
          <w:tcPr>
            <w:tcW w:w="2178" w:type="dxa"/>
          </w:tcPr>
          <w:p w14:paraId="59FB44A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1785C477" w14:textId="77777777" w:rsidR="00CF58FB" w:rsidRDefault="00CF58FB" w:rsidP="00A13C93">
            <w:pPr>
              <w:pStyle w:val="TableText"/>
            </w:pPr>
            <w:r>
              <w:t>The user is logged in and has selected at least one favorite sport type.</w:t>
            </w:r>
          </w:p>
          <w:p w14:paraId="01CEBE22" w14:textId="77777777" w:rsidR="00CF58FB" w:rsidRDefault="00CF58FB" w:rsidP="00A13C93">
            <w:pPr>
              <w:ind w:firstLine="720"/>
            </w:pPr>
          </w:p>
        </w:tc>
      </w:tr>
    </w:tbl>
    <w:p w14:paraId="65BD33E9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7022B799" w14:textId="77777777" w:rsidTr="00A13C93">
        <w:trPr>
          <w:cantSplit/>
          <w:tblHeader/>
        </w:trPr>
        <w:tc>
          <w:tcPr>
            <w:tcW w:w="1170" w:type="dxa"/>
          </w:tcPr>
          <w:p w14:paraId="267D5E11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28E85A6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20A9F21F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32BA474F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2F4E7672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5A89886B" w14:textId="77777777" w:rsidTr="00A13C93">
        <w:trPr>
          <w:cantSplit/>
        </w:trPr>
        <w:tc>
          <w:tcPr>
            <w:tcW w:w="1170" w:type="dxa"/>
          </w:tcPr>
          <w:p w14:paraId="7EEA4DA8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DB22794" w14:textId="77777777" w:rsidR="00CF58FB" w:rsidRDefault="00CF58FB" w:rsidP="00A13C93">
            <w:pPr>
              <w:pStyle w:val="TableText"/>
            </w:pPr>
            <w:r>
              <w:t>Click Search Events</w:t>
            </w:r>
          </w:p>
        </w:tc>
        <w:tc>
          <w:tcPr>
            <w:tcW w:w="3870" w:type="dxa"/>
          </w:tcPr>
          <w:p w14:paraId="36A55B37" w14:textId="77777777" w:rsidR="00CF58FB" w:rsidRDefault="00CF58FB" w:rsidP="00A13C93">
            <w:pPr>
              <w:pStyle w:val="TableText"/>
            </w:pPr>
            <w:r>
              <w:t>Show map</w:t>
            </w:r>
          </w:p>
        </w:tc>
        <w:tc>
          <w:tcPr>
            <w:tcW w:w="1658" w:type="dxa"/>
          </w:tcPr>
          <w:p w14:paraId="00A92FF7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5A1C82E" w14:textId="77777777" w:rsidR="00CF58FB" w:rsidRDefault="00CF58FB" w:rsidP="00A13C93">
            <w:pPr>
              <w:pStyle w:val="TableText-Centered"/>
            </w:pPr>
          </w:p>
        </w:tc>
      </w:tr>
      <w:tr w:rsidR="00CF58FB" w14:paraId="705F6453" w14:textId="77777777" w:rsidTr="00A13C93">
        <w:trPr>
          <w:cantSplit/>
        </w:trPr>
        <w:tc>
          <w:tcPr>
            <w:tcW w:w="1170" w:type="dxa"/>
          </w:tcPr>
          <w:p w14:paraId="6943520D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56AFAD1D" w14:textId="77777777" w:rsidR="00CF58FB" w:rsidRDefault="00CF58FB" w:rsidP="00A13C93">
            <w:pPr>
              <w:pStyle w:val="TableText"/>
            </w:pPr>
            <w:r>
              <w:t>Tap ‘Use my location’ button</w:t>
            </w:r>
          </w:p>
        </w:tc>
        <w:tc>
          <w:tcPr>
            <w:tcW w:w="3870" w:type="dxa"/>
          </w:tcPr>
          <w:p w14:paraId="2C911D0F" w14:textId="77777777" w:rsidR="00CF58FB" w:rsidRDefault="00CF58FB" w:rsidP="00A13C93">
            <w:pPr>
              <w:pStyle w:val="TableText"/>
            </w:pPr>
            <w:r>
              <w:t>Display dialog for requesting permission to use location of the user</w:t>
            </w:r>
          </w:p>
        </w:tc>
        <w:tc>
          <w:tcPr>
            <w:tcW w:w="1658" w:type="dxa"/>
          </w:tcPr>
          <w:p w14:paraId="5614950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EA5F971" w14:textId="77777777" w:rsidR="00CF58FB" w:rsidRDefault="00CF58FB" w:rsidP="00A13C93">
            <w:pPr>
              <w:pStyle w:val="TableText-Centered"/>
            </w:pPr>
          </w:p>
        </w:tc>
      </w:tr>
      <w:tr w:rsidR="00CF58FB" w14:paraId="66A00E0C" w14:textId="77777777" w:rsidTr="00A13C93">
        <w:trPr>
          <w:cantSplit/>
        </w:trPr>
        <w:tc>
          <w:tcPr>
            <w:tcW w:w="1170" w:type="dxa"/>
          </w:tcPr>
          <w:p w14:paraId="1698C329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7D83AADF" w14:textId="77777777" w:rsidR="00CF58FB" w:rsidRDefault="00CF58FB" w:rsidP="00A13C93">
            <w:pPr>
              <w:pStyle w:val="TableText"/>
            </w:pPr>
            <w:r>
              <w:t>Tap ‘Ok’</w:t>
            </w:r>
          </w:p>
        </w:tc>
        <w:tc>
          <w:tcPr>
            <w:tcW w:w="3870" w:type="dxa"/>
          </w:tcPr>
          <w:p w14:paraId="3F3F28F2" w14:textId="77777777" w:rsidR="00CF58FB" w:rsidRDefault="00CF58FB" w:rsidP="00A13C93">
            <w:pPr>
              <w:pStyle w:val="TableText"/>
            </w:pPr>
            <w:r>
              <w:t>The map is centered at the location of the user and nearby events are displayed on the map</w:t>
            </w:r>
          </w:p>
        </w:tc>
        <w:tc>
          <w:tcPr>
            <w:tcW w:w="1658" w:type="dxa"/>
          </w:tcPr>
          <w:p w14:paraId="7512902C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431D407" w14:textId="77777777" w:rsidR="00CF58FB" w:rsidRDefault="00CF58FB" w:rsidP="00A13C93">
            <w:pPr>
              <w:pStyle w:val="TableText-Centered"/>
            </w:pPr>
          </w:p>
        </w:tc>
      </w:tr>
    </w:tbl>
    <w:p w14:paraId="2547C5B7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40808A59" w14:textId="77777777" w:rsidTr="00A13C93">
        <w:tc>
          <w:tcPr>
            <w:tcW w:w="2178" w:type="dxa"/>
          </w:tcPr>
          <w:p w14:paraId="4D78D1C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2F148008" w14:textId="77777777" w:rsidR="00CF58FB" w:rsidRDefault="00CF58FB" w:rsidP="00A13C93">
            <w:pPr>
              <w:pStyle w:val="TableText"/>
            </w:pPr>
            <w:r>
              <w:t>Test Case 16: The user will be able to select favorite sports from a list</w:t>
            </w:r>
          </w:p>
        </w:tc>
      </w:tr>
      <w:tr w:rsidR="00CF58FB" w14:paraId="12882CD8" w14:textId="77777777" w:rsidTr="00A13C93">
        <w:tc>
          <w:tcPr>
            <w:tcW w:w="2178" w:type="dxa"/>
          </w:tcPr>
          <w:p w14:paraId="1E48513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575FD556" w14:textId="77777777" w:rsidR="00CF58FB" w:rsidRDefault="00CF58FB" w:rsidP="00A13C93">
            <w:pPr>
              <w:pStyle w:val="TableText"/>
            </w:pPr>
            <w:r>
              <w:t xml:space="preserve">The user can select his favorite sports from a predefined list </w:t>
            </w:r>
          </w:p>
        </w:tc>
      </w:tr>
      <w:tr w:rsidR="00CF58FB" w14:paraId="5B5EF1F4" w14:textId="77777777" w:rsidTr="00A13C93">
        <w:tc>
          <w:tcPr>
            <w:tcW w:w="2178" w:type="dxa"/>
          </w:tcPr>
          <w:p w14:paraId="0D2D23D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17C428D3" w14:textId="77777777" w:rsidR="00CF58FB" w:rsidRDefault="00CF58FB" w:rsidP="00A13C93">
            <w:pPr>
              <w:pStyle w:val="TableText"/>
            </w:pPr>
            <w:r>
              <w:t>BR-05</w:t>
            </w:r>
          </w:p>
        </w:tc>
      </w:tr>
      <w:tr w:rsidR="00CF58FB" w14:paraId="276FE6BA" w14:textId="77777777" w:rsidTr="00A13C93">
        <w:tc>
          <w:tcPr>
            <w:tcW w:w="2178" w:type="dxa"/>
          </w:tcPr>
          <w:p w14:paraId="64750C8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796EB703" w14:textId="77777777" w:rsidR="00CF58FB" w:rsidRDefault="00CF58FB" w:rsidP="00A13C93">
            <w:pPr>
              <w:pStyle w:val="TableText"/>
            </w:pPr>
            <w:r>
              <w:t>Active internet connection, user is logged in (or has signed up)</w:t>
            </w:r>
          </w:p>
        </w:tc>
      </w:tr>
      <w:tr w:rsidR="00CF58FB" w14:paraId="3B99AF11" w14:textId="77777777" w:rsidTr="00A13C93">
        <w:tc>
          <w:tcPr>
            <w:tcW w:w="2178" w:type="dxa"/>
          </w:tcPr>
          <w:p w14:paraId="0AF33222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2ED6FD8C" w14:textId="77777777" w:rsidR="00CF58FB" w:rsidRDefault="00CF58FB" w:rsidP="00A13C93">
            <w:pPr>
              <w:pStyle w:val="TableText"/>
            </w:pPr>
            <w:r>
              <w:t>The user is logged in (or has signed up)</w:t>
            </w:r>
          </w:p>
          <w:p w14:paraId="08C9AA5F" w14:textId="77777777" w:rsidR="00CF58FB" w:rsidRDefault="00CF58FB" w:rsidP="00A13C93">
            <w:pPr>
              <w:ind w:firstLine="720"/>
            </w:pPr>
          </w:p>
        </w:tc>
      </w:tr>
    </w:tbl>
    <w:p w14:paraId="11DDEDA1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3F958229" w14:textId="77777777" w:rsidTr="00A13C93">
        <w:trPr>
          <w:cantSplit/>
          <w:tblHeader/>
        </w:trPr>
        <w:tc>
          <w:tcPr>
            <w:tcW w:w="1170" w:type="dxa"/>
          </w:tcPr>
          <w:p w14:paraId="09F1F3C9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222225A3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130A99DC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18BD56E1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2BAB3EE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75B99FEB" w14:textId="77777777" w:rsidTr="00A13C93">
        <w:trPr>
          <w:cantSplit/>
        </w:trPr>
        <w:tc>
          <w:tcPr>
            <w:tcW w:w="1170" w:type="dxa"/>
          </w:tcPr>
          <w:p w14:paraId="65AF2A6C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0BFB4EAC" w14:textId="77777777" w:rsidR="00CF58FB" w:rsidRDefault="00CF58FB" w:rsidP="00A13C93">
            <w:pPr>
              <w:pStyle w:val="TableText"/>
            </w:pPr>
            <w:r>
              <w:t>Sign up</w:t>
            </w:r>
          </w:p>
        </w:tc>
        <w:tc>
          <w:tcPr>
            <w:tcW w:w="3870" w:type="dxa"/>
          </w:tcPr>
          <w:p w14:paraId="4305E35E" w14:textId="77777777" w:rsidR="00CF58FB" w:rsidRDefault="00CF58FB" w:rsidP="00A13C93">
            <w:pPr>
              <w:pStyle w:val="TableText"/>
            </w:pPr>
            <w:r>
              <w:t>Display list of favorite sports choices</w:t>
            </w:r>
          </w:p>
        </w:tc>
        <w:tc>
          <w:tcPr>
            <w:tcW w:w="1658" w:type="dxa"/>
          </w:tcPr>
          <w:p w14:paraId="53F0608B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7B494B4" w14:textId="77777777" w:rsidR="00CF58FB" w:rsidRDefault="00CF58FB" w:rsidP="00A13C93">
            <w:pPr>
              <w:pStyle w:val="TableText-Centered"/>
            </w:pPr>
          </w:p>
        </w:tc>
      </w:tr>
      <w:tr w:rsidR="00CF58FB" w14:paraId="616ECDDD" w14:textId="77777777" w:rsidTr="00A13C93">
        <w:trPr>
          <w:cantSplit/>
        </w:trPr>
        <w:tc>
          <w:tcPr>
            <w:tcW w:w="1170" w:type="dxa"/>
          </w:tcPr>
          <w:p w14:paraId="6D38F51A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3D1FD4AA" w14:textId="77777777" w:rsidR="00CF58FB" w:rsidRDefault="00CF58FB" w:rsidP="00A13C93">
            <w:pPr>
              <w:pStyle w:val="TableText"/>
            </w:pPr>
            <w:r>
              <w:t>Tap the sports that are meant to be selected</w:t>
            </w:r>
          </w:p>
        </w:tc>
        <w:tc>
          <w:tcPr>
            <w:tcW w:w="3870" w:type="dxa"/>
          </w:tcPr>
          <w:p w14:paraId="092E5F18" w14:textId="77777777" w:rsidR="00CF58FB" w:rsidRDefault="00CF58FB" w:rsidP="00A13C93">
            <w:pPr>
              <w:pStyle w:val="TableText"/>
            </w:pPr>
            <w:r>
              <w:t>The selected sports become highlighted</w:t>
            </w:r>
          </w:p>
        </w:tc>
        <w:tc>
          <w:tcPr>
            <w:tcW w:w="1658" w:type="dxa"/>
          </w:tcPr>
          <w:p w14:paraId="5302CD52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D8BA612" w14:textId="77777777" w:rsidR="00CF58FB" w:rsidRDefault="00CF58FB" w:rsidP="00A13C93">
            <w:pPr>
              <w:pStyle w:val="TableText-Centered"/>
            </w:pPr>
          </w:p>
        </w:tc>
      </w:tr>
      <w:tr w:rsidR="00CF58FB" w14:paraId="3D897254" w14:textId="77777777" w:rsidTr="00A13C93">
        <w:trPr>
          <w:cantSplit/>
        </w:trPr>
        <w:tc>
          <w:tcPr>
            <w:tcW w:w="1170" w:type="dxa"/>
          </w:tcPr>
          <w:p w14:paraId="72DC8281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10878C4C" w14:textId="77777777" w:rsidR="00CF58FB" w:rsidRDefault="00CF58FB" w:rsidP="00A13C93">
            <w:pPr>
              <w:pStyle w:val="TableText"/>
            </w:pPr>
            <w:r>
              <w:t>Tap ‘Finish’</w:t>
            </w:r>
          </w:p>
        </w:tc>
        <w:tc>
          <w:tcPr>
            <w:tcW w:w="3870" w:type="dxa"/>
          </w:tcPr>
          <w:p w14:paraId="3B1DF5C8" w14:textId="77777777" w:rsidR="00CF58FB" w:rsidRDefault="00CF58FB" w:rsidP="00A13C93">
            <w:pPr>
              <w:pStyle w:val="TableText"/>
            </w:pPr>
            <w:r>
              <w:t xml:space="preserve">A success message is displayed to the user </w:t>
            </w:r>
          </w:p>
        </w:tc>
        <w:tc>
          <w:tcPr>
            <w:tcW w:w="1658" w:type="dxa"/>
          </w:tcPr>
          <w:p w14:paraId="076AE003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A208B36" w14:textId="77777777" w:rsidR="00CF58FB" w:rsidRDefault="00CF58FB" w:rsidP="00A13C93">
            <w:pPr>
              <w:pStyle w:val="TableText-Centered"/>
            </w:pPr>
          </w:p>
        </w:tc>
      </w:tr>
    </w:tbl>
    <w:p w14:paraId="5CF3E6F1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09D3972" w14:textId="77777777" w:rsidTr="00A13C93">
        <w:tc>
          <w:tcPr>
            <w:tcW w:w="2178" w:type="dxa"/>
          </w:tcPr>
          <w:p w14:paraId="13EF9102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689AAAF4" w14:textId="77777777" w:rsidR="00CF58FB" w:rsidRDefault="00CF58FB" w:rsidP="00A13C93">
            <w:pPr>
              <w:pStyle w:val="TableText"/>
            </w:pPr>
            <w:r>
              <w:t>Test Case 17: The user will be able to view sport event information of his events</w:t>
            </w:r>
          </w:p>
        </w:tc>
      </w:tr>
      <w:tr w:rsidR="00CF58FB" w14:paraId="1BF2653C" w14:textId="77777777" w:rsidTr="00A13C93">
        <w:tc>
          <w:tcPr>
            <w:tcW w:w="2178" w:type="dxa"/>
          </w:tcPr>
          <w:p w14:paraId="7AB185FB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076DD789" w14:textId="77777777" w:rsidR="00CF58FB" w:rsidRDefault="00CF58FB" w:rsidP="00A13C93">
            <w:pPr>
              <w:pStyle w:val="TableText"/>
            </w:pPr>
            <w:r>
              <w:t xml:space="preserve">The user can view detailed sport event information for the events he created </w:t>
            </w:r>
          </w:p>
        </w:tc>
      </w:tr>
      <w:tr w:rsidR="00CF58FB" w14:paraId="52D5CB62" w14:textId="77777777" w:rsidTr="00A13C93">
        <w:tc>
          <w:tcPr>
            <w:tcW w:w="2178" w:type="dxa"/>
          </w:tcPr>
          <w:p w14:paraId="3D2266B2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6BCA8178" w14:textId="77777777" w:rsidR="00CF58FB" w:rsidRDefault="00CF58FB" w:rsidP="00A13C93">
            <w:pPr>
              <w:pStyle w:val="TableText"/>
            </w:pPr>
            <w:r>
              <w:t>BR-13</w:t>
            </w:r>
          </w:p>
        </w:tc>
      </w:tr>
      <w:tr w:rsidR="00CF58FB" w14:paraId="7781C370" w14:textId="77777777" w:rsidTr="00A13C93">
        <w:tc>
          <w:tcPr>
            <w:tcW w:w="2178" w:type="dxa"/>
          </w:tcPr>
          <w:p w14:paraId="6EE852E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1C2569E" w14:textId="77777777" w:rsidR="00CF58FB" w:rsidRDefault="00CF58FB" w:rsidP="00A13C93">
            <w:pPr>
              <w:pStyle w:val="TableText"/>
            </w:pPr>
            <w:r>
              <w:t>Active internet connection, user is logged in, event(s) created beforehand</w:t>
            </w:r>
          </w:p>
        </w:tc>
      </w:tr>
      <w:tr w:rsidR="00CF58FB" w14:paraId="233A8393" w14:textId="77777777" w:rsidTr="00A13C93">
        <w:tc>
          <w:tcPr>
            <w:tcW w:w="2178" w:type="dxa"/>
          </w:tcPr>
          <w:p w14:paraId="483389F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7C3F858A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2BF2F8AB" w14:textId="77777777" w:rsidR="00CF58FB" w:rsidRDefault="00CF58FB" w:rsidP="00A13C93">
            <w:pPr>
              <w:ind w:firstLine="720"/>
            </w:pPr>
          </w:p>
        </w:tc>
      </w:tr>
    </w:tbl>
    <w:p w14:paraId="16D674DF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66075F59" w14:textId="77777777" w:rsidTr="00A13C93">
        <w:trPr>
          <w:cantSplit/>
          <w:tblHeader/>
        </w:trPr>
        <w:tc>
          <w:tcPr>
            <w:tcW w:w="1170" w:type="dxa"/>
          </w:tcPr>
          <w:p w14:paraId="3C4E5A04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24E01E7A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44FDEBB0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5C478FB5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40610B9D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1240240B" w14:textId="77777777" w:rsidTr="00A13C93">
        <w:trPr>
          <w:cantSplit/>
        </w:trPr>
        <w:tc>
          <w:tcPr>
            <w:tcW w:w="1170" w:type="dxa"/>
          </w:tcPr>
          <w:p w14:paraId="43E1C6F4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479A4E84" w14:textId="77777777" w:rsidR="00CF58FB" w:rsidRDefault="00CF58FB" w:rsidP="00A13C93">
            <w:pPr>
              <w:pStyle w:val="TableText"/>
            </w:pPr>
            <w:r>
              <w:t>Tap ‘My events’</w:t>
            </w:r>
          </w:p>
        </w:tc>
        <w:tc>
          <w:tcPr>
            <w:tcW w:w="3870" w:type="dxa"/>
          </w:tcPr>
          <w:p w14:paraId="05C2E98F" w14:textId="77777777" w:rsidR="00CF58FB" w:rsidRDefault="00CF58FB" w:rsidP="00A13C93">
            <w:pPr>
              <w:pStyle w:val="TableText"/>
            </w:pPr>
            <w:r>
              <w:t>Display list of events created and joined</w:t>
            </w:r>
          </w:p>
        </w:tc>
        <w:tc>
          <w:tcPr>
            <w:tcW w:w="1658" w:type="dxa"/>
          </w:tcPr>
          <w:p w14:paraId="2186D0F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C0C6309" w14:textId="77777777" w:rsidR="00CF58FB" w:rsidRDefault="00CF58FB" w:rsidP="00A13C93">
            <w:pPr>
              <w:pStyle w:val="TableText-Centered"/>
            </w:pPr>
          </w:p>
        </w:tc>
      </w:tr>
      <w:tr w:rsidR="00CF58FB" w14:paraId="55491878" w14:textId="77777777" w:rsidTr="00A13C93">
        <w:trPr>
          <w:cantSplit/>
        </w:trPr>
        <w:tc>
          <w:tcPr>
            <w:tcW w:w="1170" w:type="dxa"/>
          </w:tcPr>
          <w:p w14:paraId="41B37052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1BE8C7B8" w14:textId="77777777" w:rsidR="00CF58FB" w:rsidRDefault="00CF58FB" w:rsidP="00A13C93">
            <w:pPr>
              <w:pStyle w:val="TableText"/>
            </w:pPr>
            <w:r>
              <w:t>Tap one of the events from the ‘created’ category</w:t>
            </w:r>
          </w:p>
        </w:tc>
        <w:tc>
          <w:tcPr>
            <w:tcW w:w="3870" w:type="dxa"/>
          </w:tcPr>
          <w:p w14:paraId="4C428DB9" w14:textId="77777777" w:rsidR="00CF58FB" w:rsidRDefault="00CF58FB" w:rsidP="00A13C93">
            <w:pPr>
              <w:pStyle w:val="TableText"/>
            </w:pPr>
            <w:r>
              <w:t>Display detailed information about the event</w:t>
            </w:r>
          </w:p>
        </w:tc>
        <w:tc>
          <w:tcPr>
            <w:tcW w:w="1658" w:type="dxa"/>
          </w:tcPr>
          <w:p w14:paraId="3043CEAB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45C5581" w14:textId="77777777" w:rsidR="00CF58FB" w:rsidRDefault="00CF58FB" w:rsidP="00A13C93">
            <w:pPr>
              <w:pStyle w:val="TableText-Centered"/>
            </w:pPr>
          </w:p>
        </w:tc>
      </w:tr>
    </w:tbl>
    <w:p w14:paraId="703C8EEE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5E53BA90" w14:textId="77777777" w:rsidTr="00A13C93">
        <w:tc>
          <w:tcPr>
            <w:tcW w:w="2178" w:type="dxa"/>
          </w:tcPr>
          <w:p w14:paraId="5E442A6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781BD1FC" w14:textId="77777777" w:rsidR="00CF58FB" w:rsidRDefault="00CF58FB" w:rsidP="00A13C93">
            <w:pPr>
              <w:pStyle w:val="TableText"/>
            </w:pPr>
            <w:r>
              <w:t>Test Case 18: The user will be able to edit sport event information of his events</w:t>
            </w:r>
          </w:p>
        </w:tc>
      </w:tr>
      <w:tr w:rsidR="00CF58FB" w14:paraId="4ABF8DB2" w14:textId="77777777" w:rsidTr="00A13C93">
        <w:tc>
          <w:tcPr>
            <w:tcW w:w="2178" w:type="dxa"/>
          </w:tcPr>
          <w:p w14:paraId="4D2916A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3C56030B" w14:textId="77777777" w:rsidR="00CF58FB" w:rsidRDefault="00CF58FB" w:rsidP="00A13C93">
            <w:pPr>
              <w:pStyle w:val="TableText"/>
            </w:pPr>
            <w:r>
              <w:t xml:space="preserve">The user can edit sport event information for the events he created </w:t>
            </w:r>
          </w:p>
        </w:tc>
      </w:tr>
      <w:tr w:rsidR="00CF58FB" w14:paraId="41C6250B" w14:textId="77777777" w:rsidTr="00A13C93">
        <w:tc>
          <w:tcPr>
            <w:tcW w:w="2178" w:type="dxa"/>
          </w:tcPr>
          <w:p w14:paraId="31ABB13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2B9823D" w14:textId="77777777" w:rsidR="00CF58FB" w:rsidRDefault="00CF58FB" w:rsidP="00A13C93">
            <w:pPr>
              <w:pStyle w:val="TableText"/>
            </w:pPr>
            <w:r>
              <w:t>BR-14</w:t>
            </w:r>
          </w:p>
        </w:tc>
      </w:tr>
      <w:tr w:rsidR="00CF58FB" w14:paraId="6061104C" w14:textId="77777777" w:rsidTr="00A13C93">
        <w:tc>
          <w:tcPr>
            <w:tcW w:w="2178" w:type="dxa"/>
          </w:tcPr>
          <w:p w14:paraId="6987EA6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1E37DE8A" w14:textId="77777777" w:rsidR="00CF58FB" w:rsidRDefault="00CF58FB" w:rsidP="00A13C93">
            <w:pPr>
              <w:pStyle w:val="TableText"/>
            </w:pPr>
            <w:r>
              <w:t>Active internet connection, user is logged in, event(s) created beforehand</w:t>
            </w:r>
          </w:p>
        </w:tc>
      </w:tr>
      <w:tr w:rsidR="00CF58FB" w14:paraId="3BFCDFDC" w14:textId="77777777" w:rsidTr="00A13C93">
        <w:tc>
          <w:tcPr>
            <w:tcW w:w="2178" w:type="dxa"/>
          </w:tcPr>
          <w:p w14:paraId="06BB2E59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5EDADAD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1A2C992C" w14:textId="77777777" w:rsidR="00CF58FB" w:rsidRDefault="00CF58FB" w:rsidP="00A13C93">
            <w:pPr>
              <w:ind w:firstLine="720"/>
            </w:pPr>
          </w:p>
        </w:tc>
      </w:tr>
    </w:tbl>
    <w:p w14:paraId="6F24E192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38AA872" w14:textId="77777777" w:rsidTr="00A13C93">
        <w:trPr>
          <w:cantSplit/>
          <w:tblHeader/>
        </w:trPr>
        <w:tc>
          <w:tcPr>
            <w:tcW w:w="1170" w:type="dxa"/>
          </w:tcPr>
          <w:p w14:paraId="74EE9865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00594C5D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CD32E06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4C999CC2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C1F9B03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2683662D" w14:textId="77777777" w:rsidTr="00A13C93">
        <w:trPr>
          <w:cantSplit/>
        </w:trPr>
        <w:tc>
          <w:tcPr>
            <w:tcW w:w="1170" w:type="dxa"/>
          </w:tcPr>
          <w:p w14:paraId="196CD58A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F48C47A" w14:textId="77777777" w:rsidR="00CF58FB" w:rsidRDefault="00CF58FB" w:rsidP="00A13C93">
            <w:pPr>
              <w:pStyle w:val="TableText"/>
            </w:pPr>
            <w:r>
              <w:t>Tap ‘My events’</w:t>
            </w:r>
          </w:p>
        </w:tc>
        <w:tc>
          <w:tcPr>
            <w:tcW w:w="3870" w:type="dxa"/>
          </w:tcPr>
          <w:p w14:paraId="25A6891D" w14:textId="77777777" w:rsidR="00CF58FB" w:rsidRDefault="00CF58FB" w:rsidP="00A13C93">
            <w:pPr>
              <w:pStyle w:val="TableText"/>
            </w:pPr>
            <w:r>
              <w:t>Display list of events created and joined</w:t>
            </w:r>
          </w:p>
        </w:tc>
        <w:tc>
          <w:tcPr>
            <w:tcW w:w="1658" w:type="dxa"/>
          </w:tcPr>
          <w:p w14:paraId="00E6DCB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3AD9D97" w14:textId="77777777" w:rsidR="00CF58FB" w:rsidRDefault="00CF58FB" w:rsidP="00A13C93">
            <w:pPr>
              <w:pStyle w:val="TableText-Centered"/>
            </w:pPr>
          </w:p>
        </w:tc>
      </w:tr>
      <w:tr w:rsidR="00CF58FB" w14:paraId="71523D6C" w14:textId="77777777" w:rsidTr="00A13C93">
        <w:trPr>
          <w:cantSplit/>
        </w:trPr>
        <w:tc>
          <w:tcPr>
            <w:tcW w:w="1170" w:type="dxa"/>
          </w:tcPr>
          <w:p w14:paraId="19F393CB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3079A0DC" w14:textId="77777777" w:rsidR="00CF58FB" w:rsidRDefault="00CF58FB" w:rsidP="00A13C93">
            <w:pPr>
              <w:pStyle w:val="TableText"/>
            </w:pPr>
            <w:r>
              <w:t>Tap one of the events from the ‘created’ category</w:t>
            </w:r>
          </w:p>
        </w:tc>
        <w:tc>
          <w:tcPr>
            <w:tcW w:w="3870" w:type="dxa"/>
          </w:tcPr>
          <w:p w14:paraId="451CEC67" w14:textId="77777777" w:rsidR="00CF58FB" w:rsidRDefault="00CF58FB" w:rsidP="00A13C93">
            <w:pPr>
              <w:pStyle w:val="TableText"/>
            </w:pPr>
            <w:r>
              <w:t>Display detailed information about the event</w:t>
            </w:r>
          </w:p>
        </w:tc>
        <w:tc>
          <w:tcPr>
            <w:tcW w:w="1658" w:type="dxa"/>
          </w:tcPr>
          <w:p w14:paraId="01A610C3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ADDC2D5" w14:textId="77777777" w:rsidR="00CF58FB" w:rsidRDefault="00CF58FB" w:rsidP="00A13C93">
            <w:pPr>
              <w:pStyle w:val="TableText-Centered"/>
            </w:pPr>
          </w:p>
          <w:p w14:paraId="088855DA" w14:textId="77777777" w:rsidR="00CF58FB" w:rsidRDefault="00CF58FB" w:rsidP="00A13C93">
            <w:pPr>
              <w:pStyle w:val="TableText-Centered"/>
            </w:pPr>
          </w:p>
        </w:tc>
      </w:tr>
      <w:tr w:rsidR="00CF58FB" w14:paraId="3A1A1560" w14:textId="77777777" w:rsidTr="00A13C93">
        <w:trPr>
          <w:cantSplit/>
        </w:trPr>
        <w:tc>
          <w:tcPr>
            <w:tcW w:w="1170" w:type="dxa"/>
          </w:tcPr>
          <w:p w14:paraId="7B0B3F08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797E1E33" w14:textId="77777777" w:rsidR="00CF58FB" w:rsidRDefault="00CF58FB" w:rsidP="00A13C93">
            <w:pPr>
              <w:pStyle w:val="TableText"/>
            </w:pPr>
            <w:r>
              <w:t>Tap ‘Edit’</w:t>
            </w:r>
          </w:p>
        </w:tc>
        <w:tc>
          <w:tcPr>
            <w:tcW w:w="3870" w:type="dxa"/>
          </w:tcPr>
          <w:p w14:paraId="765973F3" w14:textId="77777777" w:rsidR="00CF58FB" w:rsidRDefault="00CF58FB" w:rsidP="00A13C93">
            <w:pPr>
              <w:pStyle w:val="TableText"/>
            </w:pPr>
            <w:r>
              <w:t>Display pre-filled fields with all the information regarding the event selected</w:t>
            </w:r>
          </w:p>
        </w:tc>
        <w:tc>
          <w:tcPr>
            <w:tcW w:w="1658" w:type="dxa"/>
          </w:tcPr>
          <w:p w14:paraId="60C220F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278A9E3" w14:textId="77777777" w:rsidR="00CF58FB" w:rsidRDefault="00CF58FB" w:rsidP="00A13C93">
            <w:pPr>
              <w:pStyle w:val="TableText-Centered"/>
            </w:pPr>
          </w:p>
        </w:tc>
      </w:tr>
      <w:tr w:rsidR="00CF58FB" w14:paraId="15E8DC2F" w14:textId="77777777" w:rsidTr="00A13C93">
        <w:trPr>
          <w:cantSplit/>
        </w:trPr>
        <w:tc>
          <w:tcPr>
            <w:tcW w:w="1170" w:type="dxa"/>
          </w:tcPr>
          <w:p w14:paraId="15B2C84A" w14:textId="77777777" w:rsidR="00CF58FB" w:rsidRDefault="00CF58FB" w:rsidP="00A13C93">
            <w:pPr>
              <w:pStyle w:val="TableText-numbered0"/>
            </w:pPr>
            <w:r>
              <w:t xml:space="preserve">4. </w:t>
            </w:r>
          </w:p>
        </w:tc>
        <w:tc>
          <w:tcPr>
            <w:tcW w:w="2517" w:type="dxa"/>
          </w:tcPr>
          <w:p w14:paraId="06BA6C25" w14:textId="77777777" w:rsidR="00CF58FB" w:rsidRDefault="00CF58FB" w:rsidP="00A13C93">
            <w:pPr>
              <w:pStyle w:val="TableText"/>
            </w:pPr>
            <w:r>
              <w:t>Edit any information</w:t>
            </w:r>
          </w:p>
        </w:tc>
        <w:tc>
          <w:tcPr>
            <w:tcW w:w="3870" w:type="dxa"/>
          </w:tcPr>
          <w:p w14:paraId="38D36FD4" w14:textId="77777777" w:rsidR="00CF58FB" w:rsidRDefault="00CF58FB" w:rsidP="00A13C93">
            <w:pPr>
              <w:pStyle w:val="TableText"/>
            </w:pPr>
            <w:r>
              <w:t>Display newly entered information in fields</w:t>
            </w:r>
          </w:p>
        </w:tc>
        <w:tc>
          <w:tcPr>
            <w:tcW w:w="1658" w:type="dxa"/>
          </w:tcPr>
          <w:p w14:paraId="2275EE2F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13F5692" w14:textId="77777777" w:rsidR="00CF58FB" w:rsidRDefault="00CF58FB" w:rsidP="00A13C93">
            <w:pPr>
              <w:pStyle w:val="TableText-Centered"/>
            </w:pPr>
          </w:p>
        </w:tc>
      </w:tr>
      <w:tr w:rsidR="00CF58FB" w14:paraId="0EA3AB24" w14:textId="77777777" w:rsidTr="00A13C93">
        <w:trPr>
          <w:cantSplit/>
        </w:trPr>
        <w:tc>
          <w:tcPr>
            <w:tcW w:w="1170" w:type="dxa"/>
          </w:tcPr>
          <w:p w14:paraId="2153B2F2" w14:textId="77777777" w:rsidR="00CF58FB" w:rsidRDefault="00CF58FB" w:rsidP="00A13C93">
            <w:pPr>
              <w:pStyle w:val="TableText-numbered0"/>
            </w:pPr>
            <w:r>
              <w:t xml:space="preserve">5. </w:t>
            </w:r>
          </w:p>
        </w:tc>
        <w:tc>
          <w:tcPr>
            <w:tcW w:w="2517" w:type="dxa"/>
          </w:tcPr>
          <w:p w14:paraId="2304A669" w14:textId="77777777" w:rsidR="00CF58FB" w:rsidRDefault="00CF58FB" w:rsidP="00A13C93">
            <w:pPr>
              <w:pStyle w:val="TableText"/>
            </w:pPr>
            <w:r>
              <w:t>Tap ‘Save’</w:t>
            </w:r>
          </w:p>
        </w:tc>
        <w:tc>
          <w:tcPr>
            <w:tcW w:w="3870" w:type="dxa"/>
          </w:tcPr>
          <w:p w14:paraId="0470E257" w14:textId="77777777" w:rsidR="00CF58FB" w:rsidRDefault="00CF58FB" w:rsidP="00A13C93">
            <w:pPr>
              <w:pStyle w:val="TableText"/>
            </w:pPr>
            <w:r>
              <w:t>Display new information in the event page</w:t>
            </w:r>
          </w:p>
        </w:tc>
        <w:tc>
          <w:tcPr>
            <w:tcW w:w="1658" w:type="dxa"/>
          </w:tcPr>
          <w:p w14:paraId="79A7CF10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5BF8024" w14:textId="77777777" w:rsidR="00CF58FB" w:rsidRDefault="00CF58FB" w:rsidP="00A13C93">
            <w:pPr>
              <w:pStyle w:val="TableText-Centered"/>
            </w:pPr>
          </w:p>
        </w:tc>
      </w:tr>
    </w:tbl>
    <w:p w14:paraId="37E93130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AD5A023" w14:textId="77777777" w:rsidTr="00A13C93">
        <w:tc>
          <w:tcPr>
            <w:tcW w:w="2178" w:type="dxa"/>
          </w:tcPr>
          <w:p w14:paraId="0810BF4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0585D8AA" w14:textId="77777777" w:rsidR="00CF58FB" w:rsidRDefault="00CF58FB" w:rsidP="00A13C93">
            <w:pPr>
              <w:pStyle w:val="TableText"/>
            </w:pPr>
            <w:r>
              <w:t>Test Case 19: The user will be able to create a sport event</w:t>
            </w:r>
          </w:p>
        </w:tc>
      </w:tr>
      <w:tr w:rsidR="00CF58FB" w14:paraId="45A4C7CD" w14:textId="77777777" w:rsidTr="00A13C93">
        <w:tc>
          <w:tcPr>
            <w:tcW w:w="2178" w:type="dxa"/>
          </w:tcPr>
          <w:p w14:paraId="706D4943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BA07492" w14:textId="77777777" w:rsidR="00CF58FB" w:rsidRDefault="00CF58FB" w:rsidP="00A13C93">
            <w:pPr>
              <w:pStyle w:val="TableText"/>
            </w:pPr>
            <w:r>
              <w:t xml:space="preserve">The user can create a sport event </w:t>
            </w:r>
          </w:p>
        </w:tc>
      </w:tr>
      <w:tr w:rsidR="00CF58FB" w14:paraId="4827DF8B" w14:textId="77777777" w:rsidTr="00A13C93">
        <w:tc>
          <w:tcPr>
            <w:tcW w:w="2178" w:type="dxa"/>
          </w:tcPr>
          <w:p w14:paraId="5D91D73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3EFB4236" w14:textId="77777777" w:rsidR="00CF58FB" w:rsidRDefault="00CF58FB" w:rsidP="00A13C93">
            <w:pPr>
              <w:pStyle w:val="TableText"/>
            </w:pPr>
            <w:r>
              <w:t>BR-15</w:t>
            </w:r>
          </w:p>
        </w:tc>
      </w:tr>
      <w:tr w:rsidR="00CF58FB" w14:paraId="6FF16CA5" w14:textId="77777777" w:rsidTr="00A13C93">
        <w:tc>
          <w:tcPr>
            <w:tcW w:w="2178" w:type="dxa"/>
          </w:tcPr>
          <w:p w14:paraId="3CB7ADBD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D91081F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6135EC52" w14:textId="77777777" w:rsidTr="00A13C93">
        <w:tc>
          <w:tcPr>
            <w:tcW w:w="2178" w:type="dxa"/>
          </w:tcPr>
          <w:p w14:paraId="1BE1D8A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42402E25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333707E0" w14:textId="77777777" w:rsidR="00CF58FB" w:rsidRDefault="00CF58FB" w:rsidP="00A13C93">
            <w:pPr>
              <w:ind w:firstLine="720"/>
            </w:pPr>
          </w:p>
        </w:tc>
      </w:tr>
    </w:tbl>
    <w:p w14:paraId="6CB7FEB9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37640670" w14:textId="77777777" w:rsidTr="00A13C93">
        <w:trPr>
          <w:cantSplit/>
          <w:tblHeader/>
        </w:trPr>
        <w:tc>
          <w:tcPr>
            <w:tcW w:w="1170" w:type="dxa"/>
          </w:tcPr>
          <w:p w14:paraId="69B3DF7D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491A7FC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52E645C3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670F3429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4D50FF6E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6DFE8060" w14:textId="77777777" w:rsidTr="00A13C93">
        <w:trPr>
          <w:cantSplit/>
        </w:trPr>
        <w:tc>
          <w:tcPr>
            <w:tcW w:w="1170" w:type="dxa"/>
          </w:tcPr>
          <w:p w14:paraId="1357CA9C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2A0486EF" w14:textId="77777777" w:rsidR="00CF58FB" w:rsidRDefault="00CF58FB" w:rsidP="00A13C93">
            <w:pPr>
              <w:pStyle w:val="TableText"/>
            </w:pPr>
            <w:r>
              <w:t>Tap ‘My events’</w:t>
            </w:r>
          </w:p>
        </w:tc>
        <w:tc>
          <w:tcPr>
            <w:tcW w:w="3870" w:type="dxa"/>
          </w:tcPr>
          <w:p w14:paraId="0AB94483" w14:textId="77777777" w:rsidR="00CF58FB" w:rsidRDefault="00CF58FB" w:rsidP="00A13C93">
            <w:pPr>
              <w:pStyle w:val="TableText"/>
            </w:pPr>
            <w:r>
              <w:t>Display list of events created and joined</w:t>
            </w:r>
          </w:p>
        </w:tc>
        <w:tc>
          <w:tcPr>
            <w:tcW w:w="1658" w:type="dxa"/>
          </w:tcPr>
          <w:p w14:paraId="00860639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0A967C3" w14:textId="77777777" w:rsidR="00CF58FB" w:rsidRDefault="00CF58FB" w:rsidP="00A13C93">
            <w:pPr>
              <w:pStyle w:val="TableText-Centered"/>
            </w:pPr>
          </w:p>
        </w:tc>
      </w:tr>
      <w:tr w:rsidR="00CF58FB" w14:paraId="1CF1D913" w14:textId="77777777" w:rsidTr="00A13C93">
        <w:trPr>
          <w:cantSplit/>
        </w:trPr>
        <w:tc>
          <w:tcPr>
            <w:tcW w:w="1170" w:type="dxa"/>
          </w:tcPr>
          <w:p w14:paraId="578FD4BA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43E0D0BE" w14:textId="77777777" w:rsidR="00CF58FB" w:rsidRDefault="00CF58FB" w:rsidP="00A13C93">
            <w:pPr>
              <w:pStyle w:val="TableText"/>
            </w:pPr>
            <w:r>
              <w:t>Tap ‘Add’</w:t>
            </w:r>
          </w:p>
        </w:tc>
        <w:tc>
          <w:tcPr>
            <w:tcW w:w="3870" w:type="dxa"/>
          </w:tcPr>
          <w:p w14:paraId="22B4D574" w14:textId="77777777" w:rsidR="00CF58FB" w:rsidRDefault="00CF58FB" w:rsidP="00A13C93">
            <w:pPr>
              <w:pStyle w:val="TableText"/>
            </w:pPr>
            <w:r>
              <w:t>Display fields in which event information is to be entered</w:t>
            </w:r>
          </w:p>
        </w:tc>
        <w:tc>
          <w:tcPr>
            <w:tcW w:w="1658" w:type="dxa"/>
          </w:tcPr>
          <w:p w14:paraId="0E6D811C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9FECAF8" w14:textId="77777777" w:rsidR="00CF58FB" w:rsidRDefault="00CF58FB" w:rsidP="00A13C93">
            <w:pPr>
              <w:pStyle w:val="TableText-Centered"/>
            </w:pPr>
          </w:p>
          <w:p w14:paraId="5EBD3D9F" w14:textId="77777777" w:rsidR="00CF58FB" w:rsidRDefault="00CF58FB" w:rsidP="00A13C93">
            <w:pPr>
              <w:pStyle w:val="TableText-Centered"/>
            </w:pPr>
          </w:p>
        </w:tc>
      </w:tr>
      <w:tr w:rsidR="00CF58FB" w14:paraId="7FC34C45" w14:textId="77777777" w:rsidTr="00A13C93">
        <w:trPr>
          <w:cantSplit/>
        </w:trPr>
        <w:tc>
          <w:tcPr>
            <w:tcW w:w="1170" w:type="dxa"/>
          </w:tcPr>
          <w:p w14:paraId="05217F5A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711F642D" w14:textId="77777777" w:rsidR="00CF58FB" w:rsidRDefault="00CF58FB" w:rsidP="00A13C93">
            <w:pPr>
              <w:pStyle w:val="TableText"/>
            </w:pPr>
            <w:r>
              <w:t>Fill all the required fields</w:t>
            </w:r>
          </w:p>
        </w:tc>
        <w:tc>
          <w:tcPr>
            <w:tcW w:w="3870" w:type="dxa"/>
          </w:tcPr>
          <w:p w14:paraId="5C53134C" w14:textId="77777777" w:rsidR="00CF58FB" w:rsidRDefault="00CF58FB" w:rsidP="00A13C93">
            <w:pPr>
              <w:pStyle w:val="TableText"/>
            </w:pPr>
            <w:r>
              <w:t>Display newly entered information in fields</w:t>
            </w:r>
          </w:p>
        </w:tc>
        <w:tc>
          <w:tcPr>
            <w:tcW w:w="1658" w:type="dxa"/>
          </w:tcPr>
          <w:p w14:paraId="7A183BAC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EB6395D" w14:textId="77777777" w:rsidR="00CF58FB" w:rsidRDefault="00CF58FB" w:rsidP="00A13C93">
            <w:pPr>
              <w:pStyle w:val="TableText-Centered"/>
            </w:pPr>
          </w:p>
        </w:tc>
      </w:tr>
      <w:tr w:rsidR="00CF58FB" w14:paraId="7B26A93E" w14:textId="77777777" w:rsidTr="00A13C93">
        <w:trPr>
          <w:cantSplit/>
        </w:trPr>
        <w:tc>
          <w:tcPr>
            <w:tcW w:w="1170" w:type="dxa"/>
          </w:tcPr>
          <w:p w14:paraId="0251E8B5" w14:textId="77777777" w:rsidR="00CF58FB" w:rsidRDefault="00CF58FB" w:rsidP="00A13C93">
            <w:pPr>
              <w:pStyle w:val="TableText-numbered0"/>
            </w:pPr>
            <w:r>
              <w:t xml:space="preserve">4. </w:t>
            </w:r>
          </w:p>
        </w:tc>
        <w:tc>
          <w:tcPr>
            <w:tcW w:w="2517" w:type="dxa"/>
          </w:tcPr>
          <w:p w14:paraId="1B592220" w14:textId="77777777" w:rsidR="00CF58FB" w:rsidRDefault="00CF58FB" w:rsidP="00A13C93">
            <w:pPr>
              <w:pStyle w:val="TableText"/>
            </w:pPr>
            <w:r>
              <w:t>Tap ‘Save’</w:t>
            </w:r>
          </w:p>
        </w:tc>
        <w:tc>
          <w:tcPr>
            <w:tcW w:w="3870" w:type="dxa"/>
          </w:tcPr>
          <w:p w14:paraId="457EEC36" w14:textId="77777777" w:rsidR="00CF58FB" w:rsidRDefault="00CF58FB" w:rsidP="00A13C93">
            <w:pPr>
              <w:pStyle w:val="TableText"/>
            </w:pPr>
            <w:r>
              <w:t>Display list of events created, including the new event</w:t>
            </w:r>
          </w:p>
        </w:tc>
        <w:tc>
          <w:tcPr>
            <w:tcW w:w="1658" w:type="dxa"/>
          </w:tcPr>
          <w:p w14:paraId="3138A225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4B126B4" w14:textId="77777777" w:rsidR="00CF58FB" w:rsidRDefault="00CF58FB" w:rsidP="00A13C93">
            <w:pPr>
              <w:pStyle w:val="TableText-Centered"/>
            </w:pPr>
          </w:p>
        </w:tc>
      </w:tr>
    </w:tbl>
    <w:p w14:paraId="1537B845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361D1B3D" w14:textId="77777777" w:rsidTr="00A13C93">
        <w:tc>
          <w:tcPr>
            <w:tcW w:w="2178" w:type="dxa"/>
          </w:tcPr>
          <w:p w14:paraId="15A4F59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746DDF51" w14:textId="77777777" w:rsidR="00CF58FB" w:rsidRDefault="00CF58FB" w:rsidP="00A13C93">
            <w:pPr>
              <w:pStyle w:val="TableText"/>
            </w:pPr>
            <w:r>
              <w:t>Test Case 20: The user will be able to view his profile information</w:t>
            </w:r>
          </w:p>
        </w:tc>
      </w:tr>
      <w:tr w:rsidR="00CF58FB" w14:paraId="06968FD2" w14:textId="77777777" w:rsidTr="00A13C93">
        <w:tc>
          <w:tcPr>
            <w:tcW w:w="2178" w:type="dxa"/>
          </w:tcPr>
          <w:p w14:paraId="15AAD3E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558FBEC6" w14:textId="77777777" w:rsidR="00CF58FB" w:rsidRDefault="00CF58FB" w:rsidP="00A13C93">
            <w:pPr>
              <w:pStyle w:val="TableText"/>
            </w:pPr>
            <w:r>
              <w:t xml:space="preserve">The user can view information regarding his profile </w:t>
            </w:r>
          </w:p>
        </w:tc>
      </w:tr>
      <w:tr w:rsidR="00CF58FB" w14:paraId="35C7C966" w14:textId="77777777" w:rsidTr="00A13C93">
        <w:tc>
          <w:tcPr>
            <w:tcW w:w="2178" w:type="dxa"/>
          </w:tcPr>
          <w:p w14:paraId="59180F4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0B0E11A6" w14:textId="77777777" w:rsidR="00CF58FB" w:rsidRDefault="00CF58FB" w:rsidP="00A13C93">
            <w:pPr>
              <w:pStyle w:val="TableText"/>
            </w:pPr>
            <w:r>
              <w:t>BR-16</w:t>
            </w:r>
          </w:p>
        </w:tc>
      </w:tr>
      <w:tr w:rsidR="00CF58FB" w14:paraId="31D046D3" w14:textId="77777777" w:rsidTr="00A13C93">
        <w:tc>
          <w:tcPr>
            <w:tcW w:w="2178" w:type="dxa"/>
          </w:tcPr>
          <w:p w14:paraId="4C861B7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4FD82355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0BDB63F9" w14:textId="77777777" w:rsidTr="00A13C93">
        <w:tc>
          <w:tcPr>
            <w:tcW w:w="2178" w:type="dxa"/>
          </w:tcPr>
          <w:p w14:paraId="1E39E96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2EBC5C67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0B31AD8B" w14:textId="77777777" w:rsidR="00CF58FB" w:rsidRDefault="00CF58FB" w:rsidP="00A13C93">
            <w:pPr>
              <w:ind w:firstLine="720"/>
            </w:pPr>
          </w:p>
        </w:tc>
      </w:tr>
    </w:tbl>
    <w:p w14:paraId="7A96FCF4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46FD520" w14:textId="77777777" w:rsidTr="00A13C93">
        <w:trPr>
          <w:cantSplit/>
          <w:tblHeader/>
        </w:trPr>
        <w:tc>
          <w:tcPr>
            <w:tcW w:w="1170" w:type="dxa"/>
          </w:tcPr>
          <w:p w14:paraId="0D731102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126030A7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0F372F9E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532A75AC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1EF126F2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426A3F64" w14:textId="77777777" w:rsidTr="00A13C93">
        <w:trPr>
          <w:cantSplit/>
        </w:trPr>
        <w:tc>
          <w:tcPr>
            <w:tcW w:w="1170" w:type="dxa"/>
          </w:tcPr>
          <w:p w14:paraId="715003D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25B0396E" w14:textId="77777777" w:rsidR="00CF58FB" w:rsidRDefault="00CF58FB" w:rsidP="00A13C93">
            <w:pPr>
              <w:pStyle w:val="TableText"/>
            </w:pPr>
            <w:r>
              <w:t>Tap ‘My profile’</w:t>
            </w:r>
          </w:p>
        </w:tc>
        <w:tc>
          <w:tcPr>
            <w:tcW w:w="3870" w:type="dxa"/>
          </w:tcPr>
          <w:p w14:paraId="74980135" w14:textId="77777777" w:rsidR="00CF58FB" w:rsidRDefault="00CF58FB" w:rsidP="00A13C93">
            <w:pPr>
              <w:pStyle w:val="TableText"/>
            </w:pPr>
            <w:r>
              <w:t>Display profile information</w:t>
            </w:r>
          </w:p>
        </w:tc>
        <w:tc>
          <w:tcPr>
            <w:tcW w:w="1658" w:type="dxa"/>
          </w:tcPr>
          <w:p w14:paraId="06733CB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0DEC6EFB" w14:textId="77777777" w:rsidR="00CF58FB" w:rsidRDefault="00CF58FB" w:rsidP="00A13C93">
            <w:pPr>
              <w:pStyle w:val="TableText-Centered"/>
            </w:pPr>
          </w:p>
        </w:tc>
      </w:tr>
    </w:tbl>
    <w:p w14:paraId="010EBF9D" w14:textId="77777777" w:rsidR="00CF58FB" w:rsidRDefault="00CF58FB" w:rsidP="00CF58FB"/>
    <w:p w14:paraId="2DD9AD2C" w14:textId="77777777" w:rsidR="00CF58FB" w:rsidRDefault="00CF58FB" w:rsidP="00CF58FB"/>
    <w:p w14:paraId="12D5413D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5FC5EDFB" w14:textId="77777777" w:rsidTr="00A13C93">
        <w:tc>
          <w:tcPr>
            <w:tcW w:w="2178" w:type="dxa"/>
          </w:tcPr>
          <w:p w14:paraId="1A346E62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687B5DAF" w14:textId="77777777" w:rsidR="00CF58FB" w:rsidRDefault="00CF58FB" w:rsidP="00A13C93">
            <w:pPr>
              <w:pStyle w:val="TableText"/>
            </w:pPr>
            <w:r>
              <w:t>Test Case 21: The user will be able to edit his profile information</w:t>
            </w:r>
          </w:p>
        </w:tc>
      </w:tr>
      <w:tr w:rsidR="00CF58FB" w14:paraId="7ADF9C45" w14:textId="77777777" w:rsidTr="00A13C93">
        <w:tc>
          <w:tcPr>
            <w:tcW w:w="2178" w:type="dxa"/>
          </w:tcPr>
          <w:p w14:paraId="4747B1D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47D6D87" w14:textId="77777777" w:rsidR="00CF58FB" w:rsidRDefault="00CF58FB" w:rsidP="00A13C93">
            <w:pPr>
              <w:pStyle w:val="TableText"/>
            </w:pPr>
            <w:r>
              <w:t xml:space="preserve">The user can edit information regarding his profile </w:t>
            </w:r>
          </w:p>
        </w:tc>
      </w:tr>
      <w:tr w:rsidR="00CF58FB" w14:paraId="5E9F714F" w14:textId="77777777" w:rsidTr="00A13C93">
        <w:tc>
          <w:tcPr>
            <w:tcW w:w="2178" w:type="dxa"/>
          </w:tcPr>
          <w:p w14:paraId="6F7B072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5DCEB916" w14:textId="77777777" w:rsidR="00CF58FB" w:rsidRDefault="00CF58FB" w:rsidP="00A13C93">
            <w:pPr>
              <w:pStyle w:val="TableText"/>
            </w:pPr>
            <w:r>
              <w:t>BR-17</w:t>
            </w:r>
          </w:p>
        </w:tc>
      </w:tr>
      <w:tr w:rsidR="00CF58FB" w14:paraId="653D6697" w14:textId="77777777" w:rsidTr="00A13C93">
        <w:tc>
          <w:tcPr>
            <w:tcW w:w="2178" w:type="dxa"/>
          </w:tcPr>
          <w:p w14:paraId="25CAC841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F71364F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47EEC08D" w14:textId="77777777" w:rsidTr="00A13C93">
        <w:tc>
          <w:tcPr>
            <w:tcW w:w="2178" w:type="dxa"/>
          </w:tcPr>
          <w:p w14:paraId="7F958C4A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2733E021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0C2A2589" w14:textId="77777777" w:rsidR="00CF58FB" w:rsidRDefault="00CF58FB" w:rsidP="00A13C93">
            <w:pPr>
              <w:ind w:firstLine="720"/>
            </w:pPr>
          </w:p>
        </w:tc>
      </w:tr>
    </w:tbl>
    <w:p w14:paraId="2D5DBB83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1715DDC2" w14:textId="77777777" w:rsidTr="00A13C93">
        <w:trPr>
          <w:cantSplit/>
          <w:tblHeader/>
        </w:trPr>
        <w:tc>
          <w:tcPr>
            <w:tcW w:w="1170" w:type="dxa"/>
          </w:tcPr>
          <w:p w14:paraId="7FEF65B4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1E1DB7C8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5204434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71E562D8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080DDE4D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7A59A2BC" w14:textId="77777777" w:rsidTr="00A13C93">
        <w:trPr>
          <w:cantSplit/>
        </w:trPr>
        <w:tc>
          <w:tcPr>
            <w:tcW w:w="1170" w:type="dxa"/>
          </w:tcPr>
          <w:p w14:paraId="3CE90E4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53D5997A" w14:textId="77777777" w:rsidR="00CF58FB" w:rsidRDefault="00CF58FB" w:rsidP="00A13C93">
            <w:pPr>
              <w:pStyle w:val="TableText"/>
            </w:pPr>
            <w:r>
              <w:t>Tap ‘My profile’</w:t>
            </w:r>
          </w:p>
        </w:tc>
        <w:tc>
          <w:tcPr>
            <w:tcW w:w="3870" w:type="dxa"/>
          </w:tcPr>
          <w:p w14:paraId="446DB570" w14:textId="77777777" w:rsidR="00CF58FB" w:rsidRDefault="00CF58FB" w:rsidP="00A13C93">
            <w:pPr>
              <w:pStyle w:val="TableText"/>
            </w:pPr>
            <w:r>
              <w:t>Display profile information</w:t>
            </w:r>
          </w:p>
        </w:tc>
        <w:tc>
          <w:tcPr>
            <w:tcW w:w="1658" w:type="dxa"/>
          </w:tcPr>
          <w:p w14:paraId="3FD6548B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C761D95" w14:textId="77777777" w:rsidR="00CF58FB" w:rsidRDefault="00CF58FB" w:rsidP="00A13C93">
            <w:pPr>
              <w:pStyle w:val="TableText-Centered"/>
            </w:pPr>
          </w:p>
        </w:tc>
      </w:tr>
      <w:tr w:rsidR="00CF58FB" w14:paraId="6234BCC2" w14:textId="77777777" w:rsidTr="00A13C93">
        <w:trPr>
          <w:cantSplit/>
        </w:trPr>
        <w:tc>
          <w:tcPr>
            <w:tcW w:w="1170" w:type="dxa"/>
          </w:tcPr>
          <w:p w14:paraId="5BC4FCAF" w14:textId="77777777" w:rsidR="00CF58FB" w:rsidRDefault="00CF58FB" w:rsidP="00A13C93">
            <w:pPr>
              <w:pStyle w:val="TableText-numbered0"/>
            </w:pPr>
            <w:r>
              <w:t>2.</w:t>
            </w:r>
          </w:p>
        </w:tc>
        <w:tc>
          <w:tcPr>
            <w:tcW w:w="2517" w:type="dxa"/>
          </w:tcPr>
          <w:p w14:paraId="2F1E9F1D" w14:textId="77777777" w:rsidR="00CF58FB" w:rsidRDefault="00CF58FB" w:rsidP="00A13C93">
            <w:pPr>
              <w:pStyle w:val="TableText"/>
            </w:pPr>
            <w:r>
              <w:t>Tap ‘Edit’</w:t>
            </w:r>
          </w:p>
        </w:tc>
        <w:tc>
          <w:tcPr>
            <w:tcW w:w="3870" w:type="dxa"/>
          </w:tcPr>
          <w:p w14:paraId="44CAF7B2" w14:textId="77777777" w:rsidR="00CF58FB" w:rsidRDefault="00CF58FB" w:rsidP="00A13C93">
            <w:pPr>
              <w:pStyle w:val="TableText"/>
            </w:pPr>
            <w:r>
              <w:t>Display pre-filled fields with all the information regarding the profile</w:t>
            </w:r>
          </w:p>
        </w:tc>
        <w:tc>
          <w:tcPr>
            <w:tcW w:w="1658" w:type="dxa"/>
          </w:tcPr>
          <w:p w14:paraId="398D518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D7DE7DB" w14:textId="77777777" w:rsidR="00CF58FB" w:rsidRDefault="00CF58FB" w:rsidP="00A13C93">
            <w:pPr>
              <w:pStyle w:val="TableText-Centered"/>
            </w:pPr>
          </w:p>
        </w:tc>
      </w:tr>
      <w:tr w:rsidR="00CF58FB" w14:paraId="5A0D2A32" w14:textId="77777777" w:rsidTr="00A13C93">
        <w:trPr>
          <w:cantSplit/>
        </w:trPr>
        <w:tc>
          <w:tcPr>
            <w:tcW w:w="1170" w:type="dxa"/>
          </w:tcPr>
          <w:p w14:paraId="1C3A5697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051898DB" w14:textId="77777777" w:rsidR="00CF58FB" w:rsidRDefault="00CF58FB" w:rsidP="00A13C93">
            <w:pPr>
              <w:pStyle w:val="TableText"/>
            </w:pPr>
            <w:r>
              <w:t>Edit any field(s)</w:t>
            </w:r>
          </w:p>
        </w:tc>
        <w:tc>
          <w:tcPr>
            <w:tcW w:w="3870" w:type="dxa"/>
          </w:tcPr>
          <w:p w14:paraId="1BACAD4D" w14:textId="77777777" w:rsidR="00CF58FB" w:rsidRDefault="00CF58FB" w:rsidP="00A13C93">
            <w:pPr>
              <w:pStyle w:val="TableText"/>
            </w:pPr>
            <w:r>
              <w:t>Display newly entered information into fields</w:t>
            </w:r>
          </w:p>
        </w:tc>
        <w:tc>
          <w:tcPr>
            <w:tcW w:w="1658" w:type="dxa"/>
          </w:tcPr>
          <w:p w14:paraId="4A812F19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8F8C0E6" w14:textId="77777777" w:rsidR="00CF58FB" w:rsidRDefault="00CF58FB" w:rsidP="00A13C93">
            <w:pPr>
              <w:pStyle w:val="TableText-Centered"/>
            </w:pPr>
          </w:p>
        </w:tc>
      </w:tr>
      <w:tr w:rsidR="00CF58FB" w14:paraId="3E893E3C" w14:textId="77777777" w:rsidTr="00A13C93">
        <w:trPr>
          <w:cantSplit/>
        </w:trPr>
        <w:tc>
          <w:tcPr>
            <w:tcW w:w="1170" w:type="dxa"/>
          </w:tcPr>
          <w:p w14:paraId="4618968E" w14:textId="77777777" w:rsidR="00CF58FB" w:rsidRDefault="00CF58FB" w:rsidP="00A13C93">
            <w:pPr>
              <w:pStyle w:val="TableText-numbered0"/>
            </w:pPr>
            <w:r>
              <w:t xml:space="preserve">4. </w:t>
            </w:r>
          </w:p>
        </w:tc>
        <w:tc>
          <w:tcPr>
            <w:tcW w:w="2517" w:type="dxa"/>
          </w:tcPr>
          <w:p w14:paraId="3854AFFC" w14:textId="77777777" w:rsidR="00CF58FB" w:rsidRDefault="00CF58FB" w:rsidP="00A13C93">
            <w:pPr>
              <w:pStyle w:val="TableText"/>
            </w:pPr>
            <w:r>
              <w:t>Tap ‘Save’</w:t>
            </w:r>
          </w:p>
        </w:tc>
        <w:tc>
          <w:tcPr>
            <w:tcW w:w="3870" w:type="dxa"/>
          </w:tcPr>
          <w:p w14:paraId="23F02DB1" w14:textId="77777777" w:rsidR="00CF58FB" w:rsidRDefault="00CF58FB" w:rsidP="00A13C93">
            <w:pPr>
              <w:pStyle w:val="TableText"/>
            </w:pPr>
            <w:r>
              <w:t>Display profile information with the new information</w:t>
            </w:r>
          </w:p>
        </w:tc>
        <w:tc>
          <w:tcPr>
            <w:tcW w:w="1658" w:type="dxa"/>
          </w:tcPr>
          <w:p w14:paraId="50159C4B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819BD8A" w14:textId="77777777" w:rsidR="00CF58FB" w:rsidRDefault="00CF58FB" w:rsidP="00A13C93">
            <w:pPr>
              <w:pStyle w:val="TableText-Centered"/>
            </w:pPr>
          </w:p>
        </w:tc>
      </w:tr>
    </w:tbl>
    <w:p w14:paraId="32255B3D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69DE614B" w14:textId="77777777" w:rsidTr="00A13C93">
        <w:tc>
          <w:tcPr>
            <w:tcW w:w="2178" w:type="dxa"/>
          </w:tcPr>
          <w:p w14:paraId="5E2A0C0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0E1C2C5B" w14:textId="77777777" w:rsidR="00CF58FB" w:rsidRDefault="00CF58FB" w:rsidP="00A13C93">
            <w:pPr>
              <w:pStyle w:val="TableText"/>
            </w:pPr>
            <w:r>
              <w:t>Test Case 22: The user will be able to view user profiles with common interests</w:t>
            </w:r>
          </w:p>
        </w:tc>
      </w:tr>
      <w:tr w:rsidR="00CF58FB" w14:paraId="14A49839" w14:textId="77777777" w:rsidTr="00A13C93">
        <w:tc>
          <w:tcPr>
            <w:tcW w:w="2178" w:type="dxa"/>
          </w:tcPr>
          <w:p w14:paraId="134769F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35B8FBE7" w14:textId="77777777" w:rsidR="00CF58FB" w:rsidRDefault="00CF58FB" w:rsidP="00A13C93">
            <w:pPr>
              <w:pStyle w:val="TableText"/>
            </w:pPr>
            <w:r>
              <w:t>The user can view a list of users with the same favorite sports</w:t>
            </w:r>
          </w:p>
        </w:tc>
      </w:tr>
      <w:tr w:rsidR="00CF58FB" w14:paraId="69BD460D" w14:textId="77777777" w:rsidTr="00A13C93">
        <w:tc>
          <w:tcPr>
            <w:tcW w:w="2178" w:type="dxa"/>
          </w:tcPr>
          <w:p w14:paraId="09708B3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3D9A7668" w14:textId="77777777" w:rsidR="00CF58FB" w:rsidRDefault="00CF58FB" w:rsidP="00A13C93">
            <w:pPr>
              <w:pStyle w:val="TableText"/>
            </w:pPr>
            <w:r>
              <w:t>BR-18</w:t>
            </w:r>
          </w:p>
        </w:tc>
      </w:tr>
      <w:tr w:rsidR="00CF58FB" w14:paraId="6C755339" w14:textId="77777777" w:rsidTr="00A13C93">
        <w:tc>
          <w:tcPr>
            <w:tcW w:w="2178" w:type="dxa"/>
          </w:tcPr>
          <w:p w14:paraId="1D354B7F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209E1AC2" w14:textId="77777777" w:rsidR="00CF58FB" w:rsidRDefault="00CF58FB" w:rsidP="00A13C93">
            <w:pPr>
              <w:pStyle w:val="TableText"/>
            </w:pPr>
            <w:r>
              <w:t>Active internet connection, user is logged in, user selected at least one favorite sport</w:t>
            </w:r>
          </w:p>
        </w:tc>
      </w:tr>
      <w:tr w:rsidR="00CF58FB" w14:paraId="774C16DD" w14:textId="77777777" w:rsidTr="00A13C93">
        <w:tc>
          <w:tcPr>
            <w:tcW w:w="2178" w:type="dxa"/>
          </w:tcPr>
          <w:p w14:paraId="6C06AE3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57572FCD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46D1BCFD" w14:textId="77777777" w:rsidR="00CF58FB" w:rsidRDefault="00CF58FB" w:rsidP="00A13C93">
            <w:pPr>
              <w:ind w:firstLine="720"/>
            </w:pPr>
          </w:p>
        </w:tc>
      </w:tr>
    </w:tbl>
    <w:p w14:paraId="3D161E23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5F4126C2" w14:textId="77777777" w:rsidTr="00A13C93">
        <w:trPr>
          <w:cantSplit/>
          <w:tblHeader/>
        </w:trPr>
        <w:tc>
          <w:tcPr>
            <w:tcW w:w="1170" w:type="dxa"/>
          </w:tcPr>
          <w:p w14:paraId="148EF651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4B8C2D7C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5BB9C064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0016AE13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0120B80B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51F37544" w14:textId="77777777" w:rsidTr="00A13C93">
        <w:trPr>
          <w:cantSplit/>
        </w:trPr>
        <w:tc>
          <w:tcPr>
            <w:tcW w:w="1170" w:type="dxa"/>
          </w:tcPr>
          <w:p w14:paraId="6178C0C6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70886875" w14:textId="77777777" w:rsidR="00CF58FB" w:rsidRDefault="00CF58FB" w:rsidP="00A13C93">
            <w:pPr>
              <w:pStyle w:val="TableText"/>
            </w:pPr>
            <w:r>
              <w:t>Tap ‘Discover’</w:t>
            </w:r>
          </w:p>
        </w:tc>
        <w:tc>
          <w:tcPr>
            <w:tcW w:w="3870" w:type="dxa"/>
          </w:tcPr>
          <w:p w14:paraId="3C1C4C5C" w14:textId="77777777" w:rsidR="00CF58FB" w:rsidRDefault="00CF58FB" w:rsidP="00A13C93">
            <w:pPr>
              <w:pStyle w:val="TableText"/>
            </w:pPr>
            <w:r>
              <w:t>Display a list of user profiles with common favorite sports</w:t>
            </w:r>
          </w:p>
        </w:tc>
        <w:tc>
          <w:tcPr>
            <w:tcW w:w="1658" w:type="dxa"/>
          </w:tcPr>
          <w:p w14:paraId="24AA4901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33BF6E33" w14:textId="77777777" w:rsidR="00CF58FB" w:rsidRDefault="00CF58FB" w:rsidP="00A13C93">
            <w:pPr>
              <w:pStyle w:val="TableText-Centered"/>
            </w:pPr>
          </w:p>
        </w:tc>
      </w:tr>
    </w:tbl>
    <w:p w14:paraId="03E68A46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563239DE" w14:textId="77777777" w:rsidTr="00A13C93">
        <w:tc>
          <w:tcPr>
            <w:tcW w:w="2178" w:type="dxa"/>
          </w:tcPr>
          <w:p w14:paraId="3E53475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1BE5B3DF" w14:textId="77777777" w:rsidR="00CF58FB" w:rsidRDefault="00CF58FB" w:rsidP="00A13C93">
            <w:pPr>
              <w:pStyle w:val="TableText"/>
            </w:pPr>
            <w:r>
              <w:t>Test Case 23: The user will be able to view user profiles with common interests, in a specific radius</w:t>
            </w:r>
          </w:p>
        </w:tc>
      </w:tr>
      <w:tr w:rsidR="00CF58FB" w14:paraId="758DD631" w14:textId="77777777" w:rsidTr="00A13C93">
        <w:tc>
          <w:tcPr>
            <w:tcW w:w="2178" w:type="dxa"/>
          </w:tcPr>
          <w:p w14:paraId="5FE2DAE7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1CF4C748" w14:textId="77777777" w:rsidR="00CF58FB" w:rsidRDefault="00CF58FB" w:rsidP="00A13C93">
            <w:pPr>
              <w:pStyle w:val="TableText"/>
            </w:pPr>
            <w:r>
              <w:t>The user can view a list of users with the same favorite sports, in a specific radius, input by the user</w:t>
            </w:r>
          </w:p>
        </w:tc>
      </w:tr>
      <w:tr w:rsidR="00CF58FB" w14:paraId="312E4B56" w14:textId="77777777" w:rsidTr="00A13C93">
        <w:tc>
          <w:tcPr>
            <w:tcW w:w="2178" w:type="dxa"/>
          </w:tcPr>
          <w:p w14:paraId="5D5F091D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21ED8C5B" w14:textId="77777777" w:rsidR="00CF58FB" w:rsidRDefault="00CF58FB" w:rsidP="00A13C93">
            <w:pPr>
              <w:pStyle w:val="TableText"/>
            </w:pPr>
            <w:r>
              <w:t>BR-19</w:t>
            </w:r>
          </w:p>
        </w:tc>
      </w:tr>
      <w:tr w:rsidR="00CF58FB" w14:paraId="3A25F364" w14:textId="77777777" w:rsidTr="00A13C93">
        <w:tc>
          <w:tcPr>
            <w:tcW w:w="2178" w:type="dxa"/>
          </w:tcPr>
          <w:p w14:paraId="580CF8A2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04AB4941" w14:textId="77777777" w:rsidR="00CF58FB" w:rsidRDefault="00CF58FB" w:rsidP="00A13C93">
            <w:pPr>
              <w:pStyle w:val="TableText"/>
            </w:pPr>
            <w:r>
              <w:t>Active internet connection, user is logged in, user selected at least one favorite sport</w:t>
            </w:r>
          </w:p>
        </w:tc>
      </w:tr>
      <w:tr w:rsidR="00CF58FB" w14:paraId="67172F30" w14:textId="77777777" w:rsidTr="00A13C93">
        <w:tc>
          <w:tcPr>
            <w:tcW w:w="2178" w:type="dxa"/>
          </w:tcPr>
          <w:p w14:paraId="5CF726A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1093DBDF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1366BAC1" w14:textId="77777777" w:rsidR="00CF58FB" w:rsidRDefault="00CF58FB" w:rsidP="00A13C93">
            <w:pPr>
              <w:ind w:firstLine="720"/>
            </w:pPr>
          </w:p>
        </w:tc>
      </w:tr>
    </w:tbl>
    <w:p w14:paraId="7F7A43AA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19C289EC" w14:textId="77777777" w:rsidTr="00A13C93">
        <w:trPr>
          <w:cantSplit/>
          <w:tblHeader/>
        </w:trPr>
        <w:tc>
          <w:tcPr>
            <w:tcW w:w="1170" w:type="dxa"/>
          </w:tcPr>
          <w:p w14:paraId="1082BAEF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024A2524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17F8009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435FCEAF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4D88F241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3E6CBE07" w14:textId="77777777" w:rsidTr="00A13C93">
        <w:trPr>
          <w:cantSplit/>
        </w:trPr>
        <w:tc>
          <w:tcPr>
            <w:tcW w:w="1170" w:type="dxa"/>
          </w:tcPr>
          <w:p w14:paraId="5731E233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2FBF9299" w14:textId="77777777" w:rsidR="00CF58FB" w:rsidRDefault="00CF58FB" w:rsidP="00A13C93">
            <w:pPr>
              <w:pStyle w:val="TableText"/>
            </w:pPr>
            <w:r>
              <w:t>Tap ‘Discover’</w:t>
            </w:r>
          </w:p>
        </w:tc>
        <w:tc>
          <w:tcPr>
            <w:tcW w:w="3870" w:type="dxa"/>
          </w:tcPr>
          <w:p w14:paraId="6367C9C7" w14:textId="77777777" w:rsidR="00CF58FB" w:rsidRDefault="00CF58FB" w:rsidP="00A13C93">
            <w:pPr>
              <w:pStyle w:val="TableText"/>
            </w:pPr>
            <w:r>
              <w:t>Display a list of user profiles with common favorite sports</w:t>
            </w:r>
          </w:p>
        </w:tc>
        <w:tc>
          <w:tcPr>
            <w:tcW w:w="1658" w:type="dxa"/>
          </w:tcPr>
          <w:p w14:paraId="1FB4BB1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737A85D2" w14:textId="77777777" w:rsidR="00CF58FB" w:rsidRDefault="00CF58FB" w:rsidP="00A13C93">
            <w:pPr>
              <w:pStyle w:val="TableText-Centered"/>
            </w:pPr>
          </w:p>
        </w:tc>
      </w:tr>
      <w:tr w:rsidR="00CF58FB" w14:paraId="469D6423" w14:textId="77777777" w:rsidTr="00A13C93">
        <w:trPr>
          <w:cantSplit/>
        </w:trPr>
        <w:tc>
          <w:tcPr>
            <w:tcW w:w="1170" w:type="dxa"/>
          </w:tcPr>
          <w:p w14:paraId="6CC2EC61" w14:textId="77777777" w:rsidR="00CF58FB" w:rsidRDefault="00CF58FB" w:rsidP="00A13C93">
            <w:pPr>
              <w:pStyle w:val="TableText-numbered0"/>
            </w:pPr>
            <w:r>
              <w:t xml:space="preserve">2. </w:t>
            </w:r>
          </w:p>
        </w:tc>
        <w:tc>
          <w:tcPr>
            <w:tcW w:w="2517" w:type="dxa"/>
          </w:tcPr>
          <w:p w14:paraId="0CF33D47" w14:textId="77777777" w:rsidR="00CF58FB" w:rsidRDefault="00CF58FB" w:rsidP="00A13C93">
            <w:pPr>
              <w:pStyle w:val="TableText"/>
            </w:pPr>
            <w:r>
              <w:t>Tap ‘Filter by radius’ button</w:t>
            </w:r>
          </w:p>
        </w:tc>
        <w:tc>
          <w:tcPr>
            <w:tcW w:w="3870" w:type="dxa"/>
          </w:tcPr>
          <w:p w14:paraId="6A827FF7" w14:textId="77777777" w:rsidR="00CF58FB" w:rsidRDefault="00CF58FB" w:rsidP="00A13C93">
            <w:pPr>
              <w:pStyle w:val="TableText"/>
            </w:pPr>
            <w:r>
              <w:t>Display radius selector</w:t>
            </w:r>
          </w:p>
        </w:tc>
        <w:tc>
          <w:tcPr>
            <w:tcW w:w="1658" w:type="dxa"/>
          </w:tcPr>
          <w:p w14:paraId="2B742942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25F8C7D" w14:textId="77777777" w:rsidR="00CF58FB" w:rsidRDefault="00CF58FB" w:rsidP="00A13C93">
            <w:pPr>
              <w:pStyle w:val="TableText-Centered"/>
            </w:pPr>
          </w:p>
        </w:tc>
      </w:tr>
      <w:tr w:rsidR="00CF58FB" w14:paraId="3047BC78" w14:textId="77777777" w:rsidTr="00A13C93">
        <w:trPr>
          <w:cantSplit/>
        </w:trPr>
        <w:tc>
          <w:tcPr>
            <w:tcW w:w="1170" w:type="dxa"/>
          </w:tcPr>
          <w:p w14:paraId="1F176C8E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60AC5542" w14:textId="77777777" w:rsidR="00CF58FB" w:rsidRDefault="00CF58FB" w:rsidP="00A13C93">
            <w:pPr>
              <w:pStyle w:val="TableText"/>
            </w:pPr>
            <w:r>
              <w:t>Select a radius in KM</w:t>
            </w:r>
          </w:p>
        </w:tc>
        <w:tc>
          <w:tcPr>
            <w:tcW w:w="3870" w:type="dxa"/>
          </w:tcPr>
          <w:p w14:paraId="4E4F9E5E" w14:textId="77777777" w:rsidR="00CF58FB" w:rsidRDefault="00CF58FB" w:rsidP="00A13C93">
            <w:pPr>
              <w:pStyle w:val="TableText"/>
            </w:pPr>
            <w:r>
              <w:t>Display the updated list of user profiles with common favorite sports, in the radius selected by the user</w:t>
            </w:r>
          </w:p>
        </w:tc>
        <w:tc>
          <w:tcPr>
            <w:tcW w:w="1658" w:type="dxa"/>
          </w:tcPr>
          <w:p w14:paraId="5F7B4A5F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7E110A1" w14:textId="77777777" w:rsidR="00CF58FB" w:rsidRDefault="00CF58FB" w:rsidP="00A13C93">
            <w:pPr>
              <w:pStyle w:val="TableText-Centered"/>
            </w:pPr>
          </w:p>
        </w:tc>
      </w:tr>
    </w:tbl>
    <w:p w14:paraId="4B16021D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79CA602" w14:textId="77777777" w:rsidTr="00A13C93">
        <w:tc>
          <w:tcPr>
            <w:tcW w:w="2178" w:type="dxa"/>
          </w:tcPr>
          <w:p w14:paraId="265BE70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2EBBD9BB" w14:textId="77777777" w:rsidR="00CF58FB" w:rsidRDefault="00CF58FB" w:rsidP="00A13C93">
            <w:pPr>
              <w:pStyle w:val="TableText"/>
            </w:pPr>
            <w:r>
              <w:t>Test Case 24: The user will be able to view user profiles participating in events</w:t>
            </w:r>
          </w:p>
        </w:tc>
      </w:tr>
      <w:tr w:rsidR="00CF58FB" w14:paraId="56F29B64" w14:textId="77777777" w:rsidTr="00A13C93">
        <w:tc>
          <w:tcPr>
            <w:tcW w:w="2178" w:type="dxa"/>
          </w:tcPr>
          <w:p w14:paraId="4F999B1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52DF2DF3" w14:textId="77777777" w:rsidR="00CF58FB" w:rsidRDefault="00CF58FB" w:rsidP="00A13C93">
            <w:pPr>
              <w:pStyle w:val="TableText"/>
            </w:pPr>
            <w:r>
              <w:t>The user can view user profiles of participants in sport events</w:t>
            </w:r>
          </w:p>
        </w:tc>
      </w:tr>
      <w:tr w:rsidR="00CF58FB" w14:paraId="2F888886" w14:textId="77777777" w:rsidTr="00A13C93">
        <w:tc>
          <w:tcPr>
            <w:tcW w:w="2178" w:type="dxa"/>
          </w:tcPr>
          <w:p w14:paraId="34403C8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1F5F8BF2" w14:textId="77777777" w:rsidR="00CF58FB" w:rsidRDefault="00CF58FB" w:rsidP="00A13C93">
            <w:pPr>
              <w:pStyle w:val="TableText"/>
            </w:pPr>
            <w:r>
              <w:t>BR-20</w:t>
            </w:r>
          </w:p>
        </w:tc>
      </w:tr>
      <w:tr w:rsidR="00CF58FB" w14:paraId="42E57C9F" w14:textId="77777777" w:rsidTr="00A13C93">
        <w:tc>
          <w:tcPr>
            <w:tcW w:w="2178" w:type="dxa"/>
          </w:tcPr>
          <w:p w14:paraId="23EA4CB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E8D6EED" w14:textId="77777777" w:rsidR="00CF58FB" w:rsidRDefault="00CF58FB" w:rsidP="00A13C93">
            <w:pPr>
              <w:pStyle w:val="TableText"/>
            </w:pPr>
            <w:r>
              <w:t>Active internet connection, user is logged in</w:t>
            </w:r>
          </w:p>
        </w:tc>
      </w:tr>
      <w:tr w:rsidR="00CF58FB" w14:paraId="0E1A9726" w14:textId="77777777" w:rsidTr="00A13C93">
        <w:tc>
          <w:tcPr>
            <w:tcW w:w="2178" w:type="dxa"/>
          </w:tcPr>
          <w:p w14:paraId="78EAC9C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624BFEAE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18765153" w14:textId="77777777" w:rsidR="00CF58FB" w:rsidRDefault="00CF58FB" w:rsidP="00A13C93">
            <w:pPr>
              <w:ind w:firstLine="720"/>
            </w:pPr>
          </w:p>
        </w:tc>
      </w:tr>
    </w:tbl>
    <w:p w14:paraId="2D2556E9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50937DEC" w14:textId="77777777" w:rsidTr="00A13C93">
        <w:trPr>
          <w:cantSplit/>
          <w:tblHeader/>
        </w:trPr>
        <w:tc>
          <w:tcPr>
            <w:tcW w:w="1170" w:type="dxa"/>
          </w:tcPr>
          <w:p w14:paraId="0C83F4C6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D521863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117E5A3F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3758D2EB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65A04567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1A6BC237" w14:textId="77777777" w:rsidTr="00A13C93">
        <w:trPr>
          <w:cantSplit/>
        </w:trPr>
        <w:tc>
          <w:tcPr>
            <w:tcW w:w="1170" w:type="dxa"/>
          </w:tcPr>
          <w:p w14:paraId="4552AA17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0F5408A7" w14:textId="77777777" w:rsidR="00CF58FB" w:rsidRDefault="00CF58FB" w:rsidP="00A13C93">
            <w:pPr>
              <w:pStyle w:val="TableText"/>
            </w:pPr>
            <w:r>
              <w:t>Tap ‘Search events’</w:t>
            </w:r>
          </w:p>
        </w:tc>
        <w:tc>
          <w:tcPr>
            <w:tcW w:w="3870" w:type="dxa"/>
          </w:tcPr>
          <w:p w14:paraId="25DCAF68" w14:textId="77777777" w:rsidR="00CF58FB" w:rsidRDefault="00CF58FB" w:rsidP="00A13C93">
            <w:pPr>
              <w:pStyle w:val="TableText"/>
            </w:pPr>
            <w:r>
              <w:t>Display map with sport events as pins</w:t>
            </w:r>
          </w:p>
        </w:tc>
        <w:tc>
          <w:tcPr>
            <w:tcW w:w="1658" w:type="dxa"/>
          </w:tcPr>
          <w:p w14:paraId="1E42003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50F6392" w14:textId="77777777" w:rsidR="00CF58FB" w:rsidRDefault="00CF58FB" w:rsidP="00A13C93">
            <w:pPr>
              <w:pStyle w:val="TableText-Centered"/>
            </w:pPr>
          </w:p>
        </w:tc>
      </w:tr>
      <w:tr w:rsidR="00CF58FB" w14:paraId="4671B8D6" w14:textId="77777777" w:rsidTr="00A13C93">
        <w:trPr>
          <w:cantSplit/>
        </w:trPr>
        <w:tc>
          <w:tcPr>
            <w:tcW w:w="1170" w:type="dxa"/>
          </w:tcPr>
          <w:p w14:paraId="33067A38" w14:textId="77777777" w:rsidR="00CF58FB" w:rsidRDefault="00CF58FB" w:rsidP="00A13C93">
            <w:pPr>
              <w:pStyle w:val="TableText-numbered0"/>
            </w:pPr>
            <w:r>
              <w:t xml:space="preserve">2. </w:t>
            </w:r>
          </w:p>
        </w:tc>
        <w:tc>
          <w:tcPr>
            <w:tcW w:w="2517" w:type="dxa"/>
          </w:tcPr>
          <w:p w14:paraId="1A8B7FB3" w14:textId="77777777" w:rsidR="00CF58FB" w:rsidRDefault="00CF58FB" w:rsidP="00A13C93">
            <w:pPr>
              <w:pStyle w:val="TableText"/>
            </w:pPr>
            <w:r>
              <w:t>Tap on a pin</w:t>
            </w:r>
          </w:p>
        </w:tc>
        <w:tc>
          <w:tcPr>
            <w:tcW w:w="3870" w:type="dxa"/>
          </w:tcPr>
          <w:p w14:paraId="74AEC932" w14:textId="77777777" w:rsidR="00CF58FB" w:rsidRDefault="00CF58FB" w:rsidP="00A13C93">
            <w:pPr>
              <w:pStyle w:val="TableText"/>
            </w:pPr>
            <w:r>
              <w:t>Display basic event information</w:t>
            </w:r>
          </w:p>
        </w:tc>
        <w:tc>
          <w:tcPr>
            <w:tcW w:w="1658" w:type="dxa"/>
          </w:tcPr>
          <w:p w14:paraId="706974D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8B3D7FD" w14:textId="77777777" w:rsidR="00CF58FB" w:rsidRDefault="00CF58FB" w:rsidP="00A13C93">
            <w:pPr>
              <w:pStyle w:val="TableText-Centered"/>
            </w:pPr>
          </w:p>
        </w:tc>
      </w:tr>
      <w:tr w:rsidR="00CF58FB" w14:paraId="04A9FAD8" w14:textId="77777777" w:rsidTr="00A13C93">
        <w:trPr>
          <w:cantSplit/>
        </w:trPr>
        <w:tc>
          <w:tcPr>
            <w:tcW w:w="1170" w:type="dxa"/>
          </w:tcPr>
          <w:p w14:paraId="13CCBEDD" w14:textId="77777777" w:rsidR="00CF58FB" w:rsidRDefault="00CF58FB" w:rsidP="00A13C93">
            <w:pPr>
              <w:pStyle w:val="TableText-numbered0"/>
            </w:pPr>
            <w:r>
              <w:t xml:space="preserve">3. </w:t>
            </w:r>
          </w:p>
        </w:tc>
        <w:tc>
          <w:tcPr>
            <w:tcW w:w="2517" w:type="dxa"/>
          </w:tcPr>
          <w:p w14:paraId="30C2E4F3" w14:textId="77777777" w:rsidR="00CF58FB" w:rsidRDefault="00CF58FB" w:rsidP="00A13C93">
            <w:pPr>
              <w:pStyle w:val="TableText"/>
            </w:pPr>
            <w:r>
              <w:t>Tap ‘Show more’ button on the pin</w:t>
            </w:r>
          </w:p>
        </w:tc>
        <w:tc>
          <w:tcPr>
            <w:tcW w:w="3870" w:type="dxa"/>
          </w:tcPr>
          <w:p w14:paraId="3FD60EC0" w14:textId="77777777" w:rsidR="00CF58FB" w:rsidRDefault="00CF58FB" w:rsidP="00A13C93">
            <w:pPr>
              <w:pStyle w:val="TableText"/>
            </w:pPr>
            <w:r>
              <w:t>Display detailed event information, including a list of participants at the event</w:t>
            </w:r>
          </w:p>
        </w:tc>
        <w:tc>
          <w:tcPr>
            <w:tcW w:w="1658" w:type="dxa"/>
          </w:tcPr>
          <w:p w14:paraId="1200B8B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40BBEE19" w14:textId="77777777" w:rsidR="00CF58FB" w:rsidRDefault="00CF58FB" w:rsidP="00A13C93">
            <w:pPr>
              <w:pStyle w:val="TableText-Centered"/>
            </w:pPr>
          </w:p>
        </w:tc>
      </w:tr>
      <w:tr w:rsidR="00CF58FB" w14:paraId="437113E6" w14:textId="77777777" w:rsidTr="00A13C93">
        <w:trPr>
          <w:cantSplit/>
        </w:trPr>
        <w:tc>
          <w:tcPr>
            <w:tcW w:w="1170" w:type="dxa"/>
          </w:tcPr>
          <w:p w14:paraId="0808E812" w14:textId="77777777" w:rsidR="00CF58FB" w:rsidRDefault="00CF58FB" w:rsidP="00A13C93">
            <w:pPr>
              <w:pStyle w:val="TableText-numbered0"/>
            </w:pPr>
            <w:r>
              <w:t xml:space="preserve">4. </w:t>
            </w:r>
          </w:p>
        </w:tc>
        <w:tc>
          <w:tcPr>
            <w:tcW w:w="2517" w:type="dxa"/>
          </w:tcPr>
          <w:p w14:paraId="58BBA579" w14:textId="77777777" w:rsidR="00CF58FB" w:rsidRDefault="00CF58FB" w:rsidP="00A13C93">
            <w:pPr>
              <w:pStyle w:val="TableText"/>
            </w:pPr>
            <w:r>
              <w:t>Tap on the profile picture of a participants</w:t>
            </w:r>
          </w:p>
        </w:tc>
        <w:tc>
          <w:tcPr>
            <w:tcW w:w="3870" w:type="dxa"/>
          </w:tcPr>
          <w:p w14:paraId="31C7EFDF" w14:textId="77777777" w:rsidR="00CF58FB" w:rsidRDefault="00CF58FB" w:rsidP="00A13C93">
            <w:pPr>
              <w:pStyle w:val="TableText"/>
            </w:pPr>
            <w:r>
              <w:t>Display profile information</w:t>
            </w:r>
          </w:p>
        </w:tc>
        <w:tc>
          <w:tcPr>
            <w:tcW w:w="1658" w:type="dxa"/>
          </w:tcPr>
          <w:p w14:paraId="5E49FA7A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571B0A90" w14:textId="77777777" w:rsidR="00CF58FB" w:rsidRDefault="00CF58FB" w:rsidP="00A13C93">
            <w:pPr>
              <w:pStyle w:val="TableText-Centered"/>
            </w:pPr>
          </w:p>
        </w:tc>
      </w:tr>
    </w:tbl>
    <w:p w14:paraId="6415335F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38EC3FFD" w14:textId="77777777" w:rsidTr="00A13C93">
        <w:tc>
          <w:tcPr>
            <w:tcW w:w="2178" w:type="dxa"/>
          </w:tcPr>
          <w:p w14:paraId="1C60B50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450DAE80" w14:textId="77777777" w:rsidR="00CF58FB" w:rsidRDefault="00CF58FB" w:rsidP="00A13C93">
            <w:pPr>
              <w:pStyle w:val="TableText"/>
            </w:pPr>
            <w:r>
              <w:t>Test Case 25: The user will be able to be notified when there is a new message in the chat for the event he is participating in</w:t>
            </w:r>
          </w:p>
        </w:tc>
      </w:tr>
      <w:tr w:rsidR="00CF58FB" w14:paraId="41C24FC3" w14:textId="77777777" w:rsidTr="00A13C93">
        <w:tc>
          <w:tcPr>
            <w:tcW w:w="2178" w:type="dxa"/>
          </w:tcPr>
          <w:p w14:paraId="5A5F9E6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214DD3C7" w14:textId="77777777" w:rsidR="00CF58FB" w:rsidRDefault="00CF58FB" w:rsidP="00A13C93">
            <w:pPr>
              <w:pStyle w:val="TableText"/>
            </w:pPr>
            <w:r>
              <w:t>The user will receive a push notification when there is a new message in the chat for the event he is participating in</w:t>
            </w:r>
          </w:p>
        </w:tc>
      </w:tr>
      <w:tr w:rsidR="00CF58FB" w14:paraId="78875223" w14:textId="77777777" w:rsidTr="00A13C93">
        <w:tc>
          <w:tcPr>
            <w:tcW w:w="2178" w:type="dxa"/>
          </w:tcPr>
          <w:p w14:paraId="567AB6D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3CC54F7D" w14:textId="77777777" w:rsidR="00CF58FB" w:rsidRDefault="00CF58FB" w:rsidP="00A13C93">
            <w:pPr>
              <w:pStyle w:val="TableText"/>
            </w:pPr>
            <w:r>
              <w:t>BR-21</w:t>
            </w:r>
          </w:p>
        </w:tc>
      </w:tr>
      <w:tr w:rsidR="00CF58FB" w14:paraId="2162BF6F" w14:textId="77777777" w:rsidTr="00A13C93">
        <w:tc>
          <w:tcPr>
            <w:tcW w:w="2178" w:type="dxa"/>
          </w:tcPr>
          <w:p w14:paraId="7A66FFD9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5C7220D7" w14:textId="77777777" w:rsidR="00CF58FB" w:rsidRDefault="00CF58FB" w:rsidP="00A13C93">
            <w:pPr>
              <w:pStyle w:val="TableText"/>
            </w:pPr>
            <w:r>
              <w:t>Active internet connection, user is logged in, user joined at least 1 event</w:t>
            </w:r>
          </w:p>
        </w:tc>
      </w:tr>
      <w:tr w:rsidR="00CF58FB" w14:paraId="27D761B0" w14:textId="77777777" w:rsidTr="00A13C93">
        <w:tc>
          <w:tcPr>
            <w:tcW w:w="2178" w:type="dxa"/>
          </w:tcPr>
          <w:p w14:paraId="6456CB4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70C26233" w14:textId="77777777" w:rsidR="00CF58FB" w:rsidRDefault="00CF58FB" w:rsidP="00A13C93">
            <w:pPr>
              <w:pStyle w:val="TableText"/>
            </w:pPr>
            <w:r>
              <w:t>The user is logged in</w:t>
            </w:r>
          </w:p>
          <w:p w14:paraId="6C3E29D3" w14:textId="77777777" w:rsidR="00CF58FB" w:rsidRDefault="00CF58FB" w:rsidP="00A13C93">
            <w:pPr>
              <w:ind w:firstLine="720"/>
            </w:pPr>
          </w:p>
        </w:tc>
      </w:tr>
      <w:tr w:rsidR="00CF58FB" w14:paraId="7C3E744E" w14:textId="77777777" w:rsidTr="00A13C93">
        <w:tc>
          <w:tcPr>
            <w:tcW w:w="2178" w:type="dxa"/>
          </w:tcPr>
          <w:p w14:paraId="0CCB7548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</w:p>
        </w:tc>
        <w:tc>
          <w:tcPr>
            <w:tcW w:w="7745" w:type="dxa"/>
          </w:tcPr>
          <w:p w14:paraId="745F048C" w14:textId="77777777" w:rsidR="00CF58FB" w:rsidRDefault="00CF58FB" w:rsidP="00A13C93">
            <w:pPr>
              <w:pStyle w:val="TableText"/>
            </w:pPr>
          </w:p>
        </w:tc>
      </w:tr>
    </w:tbl>
    <w:p w14:paraId="0300C183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259DB3A6" w14:textId="77777777" w:rsidTr="00A13C93">
        <w:trPr>
          <w:cantSplit/>
          <w:tblHeader/>
        </w:trPr>
        <w:tc>
          <w:tcPr>
            <w:tcW w:w="1170" w:type="dxa"/>
          </w:tcPr>
          <w:p w14:paraId="4F0C64BA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29811EDF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598A1FAF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22EE7224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09D8255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15F6AE70" w14:textId="77777777" w:rsidTr="00A13C93">
        <w:trPr>
          <w:cantSplit/>
        </w:trPr>
        <w:tc>
          <w:tcPr>
            <w:tcW w:w="1170" w:type="dxa"/>
          </w:tcPr>
          <w:p w14:paraId="2E01A6B2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1064C7C5" w14:textId="77777777" w:rsidR="00CF58FB" w:rsidRDefault="00CF58FB" w:rsidP="00A13C93">
            <w:pPr>
              <w:pStyle w:val="TableText"/>
            </w:pPr>
            <w:r>
              <w:t>Phone is turned on</w:t>
            </w:r>
          </w:p>
        </w:tc>
        <w:tc>
          <w:tcPr>
            <w:tcW w:w="3870" w:type="dxa"/>
          </w:tcPr>
          <w:p w14:paraId="05508086" w14:textId="77777777" w:rsidR="00CF58FB" w:rsidRDefault="00CF58FB" w:rsidP="00A13C93">
            <w:pPr>
              <w:pStyle w:val="TableText"/>
            </w:pPr>
            <w:r>
              <w:t>Display a push notification informing the user about a new message in the chat</w:t>
            </w:r>
          </w:p>
        </w:tc>
        <w:tc>
          <w:tcPr>
            <w:tcW w:w="1658" w:type="dxa"/>
          </w:tcPr>
          <w:p w14:paraId="7C5F51BE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6FCFE7A6" w14:textId="77777777" w:rsidR="00CF58FB" w:rsidRDefault="00CF58FB" w:rsidP="00A13C93">
            <w:pPr>
              <w:pStyle w:val="TableText-Centered"/>
            </w:pPr>
          </w:p>
        </w:tc>
      </w:tr>
      <w:tr w:rsidR="00CF58FB" w14:paraId="65C38EEA" w14:textId="77777777" w:rsidTr="00A13C93">
        <w:trPr>
          <w:cantSplit/>
        </w:trPr>
        <w:tc>
          <w:tcPr>
            <w:tcW w:w="1170" w:type="dxa"/>
          </w:tcPr>
          <w:p w14:paraId="338EBE27" w14:textId="77777777" w:rsidR="00CF58FB" w:rsidRDefault="00CF58FB" w:rsidP="00A13C93">
            <w:pPr>
              <w:pStyle w:val="TableText-numbered0"/>
            </w:pPr>
            <w:r>
              <w:t xml:space="preserve">2. </w:t>
            </w:r>
          </w:p>
        </w:tc>
        <w:tc>
          <w:tcPr>
            <w:tcW w:w="2517" w:type="dxa"/>
          </w:tcPr>
          <w:p w14:paraId="0621B23E" w14:textId="77777777" w:rsidR="00CF58FB" w:rsidRDefault="00CF58FB" w:rsidP="00A13C93">
            <w:pPr>
              <w:pStyle w:val="TableText"/>
            </w:pPr>
            <w:r>
              <w:t>Tap on the push notification</w:t>
            </w:r>
          </w:p>
        </w:tc>
        <w:tc>
          <w:tcPr>
            <w:tcW w:w="3870" w:type="dxa"/>
          </w:tcPr>
          <w:p w14:paraId="55BFA05B" w14:textId="77777777" w:rsidR="00CF58FB" w:rsidRDefault="00CF58FB" w:rsidP="00A13C93">
            <w:pPr>
              <w:pStyle w:val="TableText"/>
            </w:pPr>
            <w:r>
              <w:t>Display chat belonging to the event where there is a new message</w:t>
            </w:r>
          </w:p>
        </w:tc>
        <w:tc>
          <w:tcPr>
            <w:tcW w:w="1658" w:type="dxa"/>
          </w:tcPr>
          <w:p w14:paraId="3377A6DD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0494408" w14:textId="77777777" w:rsidR="00CF58FB" w:rsidRDefault="00CF58FB" w:rsidP="00A13C93">
            <w:pPr>
              <w:pStyle w:val="TableText-Centered"/>
            </w:pPr>
          </w:p>
        </w:tc>
      </w:tr>
    </w:tbl>
    <w:p w14:paraId="1A4EA710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1F420F40" w14:textId="77777777" w:rsidTr="00A13C93">
        <w:tc>
          <w:tcPr>
            <w:tcW w:w="2178" w:type="dxa"/>
          </w:tcPr>
          <w:p w14:paraId="566BD48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01C5E07F" w14:textId="77777777" w:rsidR="00CF58FB" w:rsidRDefault="00CF58FB" w:rsidP="00A13C93">
            <w:pPr>
              <w:pStyle w:val="TableText"/>
            </w:pPr>
            <w:r>
              <w:t>Test Case 26: The user will be notified in case he entered invalid input in any field</w:t>
            </w:r>
          </w:p>
        </w:tc>
      </w:tr>
      <w:tr w:rsidR="00CF58FB" w14:paraId="19B43482" w14:textId="77777777" w:rsidTr="00A13C93">
        <w:tc>
          <w:tcPr>
            <w:tcW w:w="2178" w:type="dxa"/>
          </w:tcPr>
          <w:p w14:paraId="444FDD0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46DFFB30" w14:textId="77777777" w:rsidR="00CF58FB" w:rsidRDefault="00CF58FB" w:rsidP="00A13C93">
            <w:pPr>
              <w:pStyle w:val="TableText"/>
            </w:pPr>
            <w:r>
              <w:t>The user can know if he entered invalid input in any field</w:t>
            </w:r>
          </w:p>
        </w:tc>
      </w:tr>
      <w:tr w:rsidR="00CF58FB" w14:paraId="02CAB761" w14:textId="77777777" w:rsidTr="00A13C93">
        <w:tc>
          <w:tcPr>
            <w:tcW w:w="2178" w:type="dxa"/>
          </w:tcPr>
          <w:p w14:paraId="314F316D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4627E00A" w14:textId="77777777" w:rsidR="00CF58FB" w:rsidRDefault="00CF58FB" w:rsidP="00A13C93">
            <w:pPr>
              <w:pStyle w:val="TableText"/>
            </w:pPr>
            <w:r>
              <w:t>BR-22</w:t>
            </w:r>
          </w:p>
        </w:tc>
      </w:tr>
      <w:tr w:rsidR="00CF58FB" w14:paraId="736BB449" w14:textId="77777777" w:rsidTr="00A13C93">
        <w:tc>
          <w:tcPr>
            <w:tcW w:w="2178" w:type="dxa"/>
          </w:tcPr>
          <w:p w14:paraId="35E9AC40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6081ECF1" w14:textId="77777777" w:rsidR="00CF58FB" w:rsidRDefault="00CF58FB" w:rsidP="00A13C93">
            <w:pPr>
              <w:pStyle w:val="TableText"/>
            </w:pPr>
            <w:r>
              <w:t>Active internet connection</w:t>
            </w:r>
          </w:p>
        </w:tc>
      </w:tr>
      <w:tr w:rsidR="00CF58FB" w14:paraId="5B05EBB2" w14:textId="77777777" w:rsidTr="00A13C93">
        <w:tc>
          <w:tcPr>
            <w:tcW w:w="2178" w:type="dxa"/>
          </w:tcPr>
          <w:p w14:paraId="05F0537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6FBE313A" w14:textId="77777777" w:rsidR="00CF58FB" w:rsidRDefault="00CF58FB" w:rsidP="00A13C93">
            <w:pPr>
              <w:pStyle w:val="TableText"/>
            </w:pPr>
            <w:r>
              <w:t>User downloaded the app</w:t>
            </w:r>
          </w:p>
          <w:p w14:paraId="6E735EBA" w14:textId="77777777" w:rsidR="00CF58FB" w:rsidRDefault="00CF58FB" w:rsidP="00A13C93">
            <w:pPr>
              <w:ind w:firstLine="720"/>
            </w:pPr>
          </w:p>
        </w:tc>
      </w:tr>
      <w:tr w:rsidR="00CF58FB" w14:paraId="4E896BCB" w14:textId="77777777" w:rsidTr="00A13C93">
        <w:tc>
          <w:tcPr>
            <w:tcW w:w="2178" w:type="dxa"/>
          </w:tcPr>
          <w:p w14:paraId="0D2FFBAF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</w:p>
        </w:tc>
        <w:tc>
          <w:tcPr>
            <w:tcW w:w="7745" w:type="dxa"/>
          </w:tcPr>
          <w:p w14:paraId="04D73142" w14:textId="77777777" w:rsidR="00CF58FB" w:rsidRDefault="00CF58FB" w:rsidP="00A13C93">
            <w:pPr>
              <w:pStyle w:val="TableText"/>
            </w:pPr>
          </w:p>
        </w:tc>
      </w:tr>
    </w:tbl>
    <w:p w14:paraId="08F93B24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3B356963" w14:textId="77777777" w:rsidTr="00A13C93">
        <w:trPr>
          <w:cantSplit/>
          <w:tblHeader/>
        </w:trPr>
        <w:tc>
          <w:tcPr>
            <w:tcW w:w="1170" w:type="dxa"/>
          </w:tcPr>
          <w:p w14:paraId="5C5E993C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342985BD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37FC6F90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6A50C139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3711A6B6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65B90BBF" w14:textId="77777777" w:rsidTr="00A13C93">
        <w:trPr>
          <w:cantSplit/>
        </w:trPr>
        <w:tc>
          <w:tcPr>
            <w:tcW w:w="1170" w:type="dxa"/>
          </w:tcPr>
          <w:p w14:paraId="0B18C991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50F987E8" w14:textId="77777777" w:rsidR="00CF58FB" w:rsidRDefault="00CF58FB" w:rsidP="00A13C93">
            <w:pPr>
              <w:pStyle w:val="TableText"/>
            </w:pPr>
            <w:r>
              <w:t>User enters information in any text field</w:t>
            </w:r>
          </w:p>
        </w:tc>
        <w:tc>
          <w:tcPr>
            <w:tcW w:w="3870" w:type="dxa"/>
          </w:tcPr>
          <w:p w14:paraId="0FDFAD05" w14:textId="77777777" w:rsidR="00CF58FB" w:rsidRDefault="00CF58FB" w:rsidP="00A13C93">
            <w:pPr>
              <w:pStyle w:val="TableText"/>
            </w:pPr>
            <w:r>
              <w:t>Display the newly entered information in the field</w:t>
            </w:r>
          </w:p>
        </w:tc>
        <w:tc>
          <w:tcPr>
            <w:tcW w:w="1658" w:type="dxa"/>
          </w:tcPr>
          <w:p w14:paraId="12FD5536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BBABB88" w14:textId="77777777" w:rsidR="00CF58FB" w:rsidRDefault="00CF58FB" w:rsidP="00A13C93">
            <w:pPr>
              <w:pStyle w:val="TableText-Centered"/>
            </w:pPr>
          </w:p>
        </w:tc>
      </w:tr>
      <w:tr w:rsidR="00CF58FB" w14:paraId="05F8D99D" w14:textId="77777777" w:rsidTr="00A13C93">
        <w:trPr>
          <w:cantSplit/>
          <w:trHeight w:val="216"/>
        </w:trPr>
        <w:tc>
          <w:tcPr>
            <w:tcW w:w="1170" w:type="dxa"/>
          </w:tcPr>
          <w:p w14:paraId="07049933" w14:textId="77777777" w:rsidR="00CF58FB" w:rsidRDefault="00CF58FB" w:rsidP="00A13C93">
            <w:pPr>
              <w:pStyle w:val="TableText-numbered0"/>
            </w:pPr>
            <w:r>
              <w:t xml:space="preserve">2. </w:t>
            </w:r>
          </w:p>
        </w:tc>
        <w:tc>
          <w:tcPr>
            <w:tcW w:w="2517" w:type="dxa"/>
          </w:tcPr>
          <w:p w14:paraId="5675E1D6" w14:textId="77777777" w:rsidR="00CF58FB" w:rsidRDefault="00CF58FB" w:rsidP="00A13C93">
            <w:pPr>
              <w:pStyle w:val="TableText"/>
            </w:pPr>
            <w:r>
              <w:t>User leaves the field</w:t>
            </w:r>
          </w:p>
        </w:tc>
        <w:tc>
          <w:tcPr>
            <w:tcW w:w="3870" w:type="dxa"/>
          </w:tcPr>
          <w:p w14:paraId="0365C44F" w14:textId="77777777" w:rsidR="00CF58FB" w:rsidRDefault="00CF58FB" w:rsidP="00A13C93">
            <w:pPr>
              <w:pStyle w:val="TableText"/>
            </w:pPr>
            <w:r>
              <w:t>Validate the field value and inform user if the value entered is incorrect</w:t>
            </w:r>
          </w:p>
        </w:tc>
        <w:tc>
          <w:tcPr>
            <w:tcW w:w="1658" w:type="dxa"/>
          </w:tcPr>
          <w:p w14:paraId="7228BDF3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200BF669" w14:textId="77777777" w:rsidR="00CF58FB" w:rsidRDefault="00CF58FB" w:rsidP="00A13C93">
            <w:pPr>
              <w:pStyle w:val="TableText-Centered"/>
            </w:pPr>
          </w:p>
        </w:tc>
      </w:tr>
    </w:tbl>
    <w:p w14:paraId="36C109BE" w14:textId="77777777" w:rsidR="00CF58FB" w:rsidRDefault="00CF58FB" w:rsidP="00CF58FB"/>
    <w:p w14:paraId="269F9039" w14:textId="77777777" w:rsidR="00CF58FB" w:rsidRDefault="00CF58FB" w:rsidP="00CF58FB"/>
    <w:tbl>
      <w:tblPr>
        <w:tblW w:w="9923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178"/>
        <w:gridCol w:w="7745"/>
      </w:tblGrid>
      <w:tr w:rsidR="00CF58FB" w14:paraId="7CAEE63B" w14:textId="77777777" w:rsidTr="00A13C93">
        <w:tc>
          <w:tcPr>
            <w:tcW w:w="2178" w:type="dxa"/>
          </w:tcPr>
          <w:p w14:paraId="526C9826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Test Name:</w:t>
            </w:r>
          </w:p>
        </w:tc>
        <w:tc>
          <w:tcPr>
            <w:tcW w:w="7745" w:type="dxa"/>
          </w:tcPr>
          <w:p w14:paraId="2B15C18C" w14:textId="77777777" w:rsidR="00CF58FB" w:rsidRDefault="00CF58FB" w:rsidP="00A13C93">
            <w:pPr>
              <w:pStyle w:val="TableText"/>
            </w:pPr>
            <w:r>
              <w:t>Test Case 27: The user can view an overview of the attended events</w:t>
            </w:r>
          </w:p>
        </w:tc>
      </w:tr>
      <w:tr w:rsidR="00CF58FB" w14:paraId="145BBCF2" w14:textId="77777777" w:rsidTr="00A13C93">
        <w:tc>
          <w:tcPr>
            <w:tcW w:w="2178" w:type="dxa"/>
          </w:tcPr>
          <w:p w14:paraId="5CC3657C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Description:</w:t>
            </w:r>
          </w:p>
        </w:tc>
        <w:tc>
          <w:tcPr>
            <w:tcW w:w="7745" w:type="dxa"/>
          </w:tcPr>
          <w:p w14:paraId="4F193038" w14:textId="77777777" w:rsidR="00CF58FB" w:rsidRDefault="00CF58FB" w:rsidP="00A13C93">
            <w:pPr>
              <w:pStyle w:val="TableText"/>
            </w:pPr>
            <w:r>
              <w:t>The user can see an overview of the past attended events</w:t>
            </w:r>
          </w:p>
        </w:tc>
      </w:tr>
      <w:tr w:rsidR="00CF58FB" w14:paraId="2A831277" w14:textId="77777777" w:rsidTr="00A13C93">
        <w:tc>
          <w:tcPr>
            <w:tcW w:w="2178" w:type="dxa"/>
          </w:tcPr>
          <w:p w14:paraId="1E6C5945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>Requirement(s):</w:t>
            </w:r>
          </w:p>
        </w:tc>
        <w:tc>
          <w:tcPr>
            <w:tcW w:w="7745" w:type="dxa"/>
          </w:tcPr>
          <w:p w14:paraId="3DA97F3D" w14:textId="77777777" w:rsidR="00CF58FB" w:rsidRDefault="00CF58FB" w:rsidP="00A13C93">
            <w:pPr>
              <w:pStyle w:val="TableText"/>
            </w:pPr>
            <w:r>
              <w:t>BR-24</w:t>
            </w:r>
          </w:p>
        </w:tc>
      </w:tr>
      <w:tr w:rsidR="00CF58FB" w14:paraId="4FB01944" w14:textId="77777777" w:rsidTr="00A13C93">
        <w:tc>
          <w:tcPr>
            <w:tcW w:w="2178" w:type="dxa"/>
          </w:tcPr>
          <w:p w14:paraId="016827C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Prerequisites: </w:t>
            </w:r>
          </w:p>
        </w:tc>
        <w:tc>
          <w:tcPr>
            <w:tcW w:w="7745" w:type="dxa"/>
          </w:tcPr>
          <w:p w14:paraId="13CA3717" w14:textId="77777777" w:rsidR="00CF58FB" w:rsidRDefault="00CF58FB" w:rsidP="00A13C93">
            <w:pPr>
              <w:pStyle w:val="TableText"/>
            </w:pPr>
            <w:r>
              <w:t>Active internet connection</w:t>
            </w:r>
          </w:p>
        </w:tc>
      </w:tr>
      <w:tr w:rsidR="00CF58FB" w14:paraId="5D652364" w14:textId="77777777" w:rsidTr="00A13C93">
        <w:tc>
          <w:tcPr>
            <w:tcW w:w="2178" w:type="dxa"/>
          </w:tcPr>
          <w:p w14:paraId="31C6159E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  <w:r>
              <w:rPr>
                <w:rStyle w:val="TableText-Boldinside"/>
              </w:rPr>
              <w:t xml:space="preserve">Setup: </w:t>
            </w:r>
          </w:p>
        </w:tc>
        <w:tc>
          <w:tcPr>
            <w:tcW w:w="7745" w:type="dxa"/>
          </w:tcPr>
          <w:p w14:paraId="17380A58" w14:textId="77777777" w:rsidR="00CF58FB" w:rsidRDefault="00CF58FB" w:rsidP="00A13C93">
            <w:pPr>
              <w:pStyle w:val="TableText"/>
            </w:pPr>
            <w:r>
              <w:t>User logged in, user attended at least 1 event</w:t>
            </w:r>
          </w:p>
          <w:p w14:paraId="5BF1916E" w14:textId="77777777" w:rsidR="00CF58FB" w:rsidRDefault="00CF58FB" w:rsidP="00A13C93">
            <w:pPr>
              <w:ind w:firstLine="720"/>
            </w:pPr>
          </w:p>
        </w:tc>
      </w:tr>
      <w:tr w:rsidR="00CF58FB" w14:paraId="18F9B9CF" w14:textId="77777777" w:rsidTr="00A13C93">
        <w:tc>
          <w:tcPr>
            <w:tcW w:w="2178" w:type="dxa"/>
          </w:tcPr>
          <w:p w14:paraId="0C0BABE4" w14:textId="77777777" w:rsidR="00CF58FB" w:rsidRDefault="00CF58FB" w:rsidP="00A13C93">
            <w:pPr>
              <w:pStyle w:val="TableText"/>
              <w:rPr>
                <w:rStyle w:val="TableText-Boldinside"/>
              </w:rPr>
            </w:pPr>
          </w:p>
        </w:tc>
        <w:tc>
          <w:tcPr>
            <w:tcW w:w="7745" w:type="dxa"/>
          </w:tcPr>
          <w:p w14:paraId="36CE0745" w14:textId="77777777" w:rsidR="00CF58FB" w:rsidRDefault="00CF58FB" w:rsidP="00A13C93">
            <w:pPr>
              <w:pStyle w:val="TableText"/>
            </w:pPr>
          </w:p>
        </w:tc>
      </w:tr>
    </w:tbl>
    <w:p w14:paraId="3F5A0893" w14:textId="77777777" w:rsidR="00CF58FB" w:rsidRDefault="00CF58FB" w:rsidP="00CF58FB">
      <w:pPr>
        <w:ind w:left="-851"/>
      </w:pPr>
      <w:r>
        <w:t>Steps:</w:t>
      </w:r>
    </w:p>
    <w:tbl>
      <w:tblPr>
        <w:tblW w:w="1047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517"/>
        <w:gridCol w:w="3870"/>
        <w:gridCol w:w="1658"/>
        <w:gridCol w:w="1260"/>
      </w:tblGrid>
      <w:tr w:rsidR="00CF58FB" w14:paraId="5DB80554" w14:textId="77777777" w:rsidTr="00A13C93">
        <w:trPr>
          <w:cantSplit/>
          <w:tblHeader/>
        </w:trPr>
        <w:tc>
          <w:tcPr>
            <w:tcW w:w="1170" w:type="dxa"/>
          </w:tcPr>
          <w:p w14:paraId="7C07C917" w14:textId="77777777" w:rsidR="00CF58FB" w:rsidRDefault="00CF58FB" w:rsidP="00A13C93">
            <w:pPr>
              <w:pStyle w:val="TableText-HeaderRow"/>
            </w:pPr>
            <w:r>
              <w:t>Step</w:t>
            </w:r>
          </w:p>
        </w:tc>
        <w:tc>
          <w:tcPr>
            <w:tcW w:w="2517" w:type="dxa"/>
          </w:tcPr>
          <w:p w14:paraId="51BA6174" w14:textId="77777777" w:rsidR="00CF58FB" w:rsidRDefault="00CF58FB" w:rsidP="00A13C93">
            <w:pPr>
              <w:pStyle w:val="TableText-HeaderRow"/>
            </w:pPr>
            <w:r>
              <w:t>Operator Action</w:t>
            </w:r>
          </w:p>
        </w:tc>
        <w:tc>
          <w:tcPr>
            <w:tcW w:w="3870" w:type="dxa"/>
          </w:tcPr>
          <w:p w14:paraId="763980C5" w14:textId="77777777" w:rsidR="00CF58FB" w:rsidRDefault="00CF58FB" w:rsidP="00A13C93">
            <w:pPr>
              <w:pStyle w:val="TableText-HeaderRow"/>
            </w:pPr>
            <w:r>
              <w:t>Expected Results</w:t>
            </w:r>
          </w:p>
        </w:tc>
        <w:tc>
          <w:tcPr>
            <w:tcW w:w="1658" w:type="dxa"/>
          </w:tcPr>
          <w:p w14:paraId="170DF969" w14:textId="77777777" w:rsidR="00CF58FB" w:rsidRDefault="00CF58FB" w:rsidP="00A13C93">
            <w:pPr>
              <w:pStyle w:val="TableText-HeaderRow"/>
            </w:pPr>
            <w:r>
              <w:t>Observed Results</w:t>
            </w:r>
          </w:p>
        </w:tc>
        <w:tc>
          <w:tcPr>
            <w:tcW w:w="1260" w:type="dxa"/>
          </w:tcPr>
          <w:p w14:paraId="0E25DDBB" w14:textId="77777777" w:rsidR="00CF58FB" w:rsidRDefault="00CF58FB" w:rsidP="00A13C93">
            <w:pPr>
              <w:pStyle w:val="TableText-HeaderRow"/>
            </w:pPr>
            <w:r>
              <w:t>Pass/</w:t>
            </w:r>
            <w:r>
              <w:br/>
              <w:t>Fail</w:t>
            </w:r>
          </w:p>
        </w:tc>
      </w:tr>
      <w:tr w:rsidR="00CF58FB" w14:paraId="6FBD4469" w14:textId="77777777" w:rsidTr="00A13C93">
        <w:trPr>
          <w:cantSplit/>
        </w:trPr>
        <w:tc>
          <w:tcPr>
            <w:tcW w:w="1170" w:type="dxa"/>
          </w:tcPr>
          <w:p w14:paraId="77B162C5" w14:textId="77777777" w:rsidR="00CF58FB" w:rsidRDefault="00CF58FB" w:rsidP="00A13C93">
            <w:pPr>
              <w:pStyle w:val="TableText-numbered0"/>
            </w:pPr>
            <w:r>
              <w:t>1.</w:t>
            </w:r>
          </w:p>
        </w:tc>
        <w:tc>
          <w:tcPr>
            <w:tcW w:w="2517" w:type="dxa"/>
          </w:tcPr>
          <w:p w14:paraId="6B27180C" w14:textId="77777777" w:rsidR="00CF58FB" w:rsidRDefault="00CF58FB" w:rsidP="00A13C93">
            <w:pPr>
              <w:pStyle w:val="TableText"/>
            </w:pPr>
            <w:r>
              <w:t xml:space="preserve">Tap ‘My events’ </w:t>
            </w:r>
          </w:p>
        </w:tc>
        <w:tc>
          <w:tcPr>
            <w:tcW w:w="3870" w:type="dxa"/>
          </w:tcPr>
          <w:p w14:paraId="55D2878F" w14:textId="77777777" w:rsidR="00CF58FB" w:rsidRDefault="00CF58FB" w:rsidP="00A13C93">
            <w:pPr>
              <w:pStyle w:val="TableText"/>
            </w:pPr>
            <w:r>
              <w:t>Display the joined and created events, along with a pie chart documenting past attended events</w:t>
            </w:r>
          </w:p>
        </w:tc>
        <w:tc>
          <w:tcPr>
            <w:tcW w:w="1658" w:type="dxa"/>
          </w:tcPr>
          <w:p w14:paraId="08A754E4" w14:textId="77777777" w:rsidR="00CF58FB" w:rsidRDefault="00CF58FB" w:rsidP="00A13C93">
            <w:pPr>
              <w:pStyle w:val="TableText-Centered"/>
            </w:pPr>
          </w:p>
        </w:tc>
        <w:tc>
          <w:tcPr>
            <w:tcW w:w="1260" w:type="dxa"/>
          </w:tcPr>
          <w:p w14:paraId="16705D70" w14:textId="77777777" w:rsidR="00CF58FB" w:rsidRDefault="00CF58FB" w:rsidP="00A13C93">
            <w:pPr>
              <w:pStyle w:val="TableText-Centered"/>
            </w:pPr>
          </w:p>
        </w:tc>
      </w:tr>
    </w:tbl>
    <w:p w14:paraId="4AF66F39" w14:textId="77777777" w:rsidR="00CF58FB" w:rsidRDefault="00CF58FB" w:rsidP="00CF58FB"/>
    <w:p w14:paraId="541E8E11" w14:textId="77777777" w:rsidR="00CF58FB" w:rsidRDefault="00CF58FB" w:rsidP="008F6167">
      <w:pPr>
        <w:sectPr w:rsidR="00CF58FB" w:rsidSect="00BE0D28">
          <w:headerReference w:type="default" r:id="rId16"/>
          <w:footerReference w:type="default" r:id="rId17"/>
          <w:pgSz w:w="12240" w:h="15840" w:code="1"/>
          <w:pgMar w:top="1440" w:right="1440" w:bottom="1440" w:left="1440" w:header="720" w:footer="720" w:gutter="0"/>
          <w:pgNumType w:chapStyle="1"/>
          <w:cols w:space="720"/>
        </w:sectPr>
      </w:pPr>
    </w:p>
    <w:p w14:paraId="49F43D32" w14:textId="77777777" w:rsidR="001D703C" w:rsidRDefault="001D703C">
      <w:pPr>
        <w:pStyle w:val="Heading9"/>
      </w:pPr>
      <w:bookmarkStart w:id="546" w:name="_Toc442152751"/>
      <w:bookmarkStart w:id="547" w:name="_Toc442594435"/>
      <w:bookmarkStart w:id="548" w:name="_Toc444488949"/>
      <w:r>
        <w:t>ACRONYMS AND ABBREVIATIONS</w:t>
      </w:r>
      <w:bookmarkEnd w:id="546"/>
      <w:bookmarkEnd w:id="547"/>
      <w:bookmarkEnd w:id="548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6660"/>
      </w:tblGrid>
      <w:tr w:rsidR="001D703C" w14:paraId="3EA96FA3" w14:textId="77777777">
        <w:tc>
          <w:tcPr>
            <w:tcW w:w="1548" w:type="dxa"/>
          </w:tcPr>
          <w:p w14:paraId="39DC71F1" w14:textId="77777777" w:rsidR="001D703C" w:rsidRDefault="001D703C">
            <w:pPr>
              <w:pStyle w:val="TableText"/>
              <w:rPr>
                <w:lang w:val="fr-FR"/>
              </w:rPr>
            </w:pPr>
            <w:bookmarkStart w:id="549" w:name="_Toc415893826"/>
            <w:bookmarkStart w:id="550" w:name="_Toc415896643"/>
            <w:bookmarkStart w:id="551" w:name="_Toc415897546"/>
            <w:bookmarkStart w:id="552" w:name="_Toc415910899"/>
            <w:bookmarkStart w:id="553" w:name="_Toc415911014"/>
            <w:bookmarkStart w:id="554" w:name="_Toc415911343"/>
            <w:bookmarkStart w:id="555" w:name="_Toc415911585"/>
            <w:bookmarkStart w:id="556" w:name="_Toc415911849"/>
            <w:bookmarkStart w:id="557" w:name="_Toc415912058"/>
            <w:bookmarkStart w:id="558" w:name="_Toc415912544"/>
            <w:bookmarkStart w:id="559" w:name="_Toc415912843"/>
            <w:bookmarkStart w:id="560" w:name="_Toc415912958"/>
            <w:bookmarkStart w:id="561" w:name="_Toc418322519"/>
            <w:bookmarkStart w:id="562" w:name="_Toc418322576"/>
            <w:bookmarkStart w:id="563" w:name="_Toc418322653"/>
            <w:bookmarkStart w:id="564" w:name="_Toc418481544"/>
            <w:bookmarkStart w:id="565" w:name="_Toc418482476"/>
            <w:bookmarkStart w:id="566" w:name="_Toc418482984"/>
            <w:bookmarkStart w:id="567" w:name="_Toc418485234"/>
            <w:bookmarkStart w:id="568" w:name="_Toc418485326"/>
            <w:bookmarkStart w:id="569" w:name="_Toc418485442"/>
            <w:bookmarkStart w:id="570" w:name="_Toc418558452"/>
            <w:bookmarkStart w:id="571" w:name="_Toc422117351"/>
            <w:bookmarkStart w:id="572" w:name="_Toc422562569"/>
            <w:bookmarkStart w:id="573" w:name="_Toc422562793"/>
            <w:bookmarkStart w:id="574" w:name="_Toc422563865"/>
            <w:bookmarkStart w:id="575" w:name="_Toc424460034"/>
            <w:bookmarkStart w:id="576" w:name="_Toc424460697"/>
            <w:bookmarkStart w:id="577" w:name="_Toc424528945"/>
            <w:bookmarkStart w:id="578" w:name="_Toc424534598"/>
            <w:bookmarkStart w:id="579" w:name="_Toc424534641"/>
            <w:bookmarkStart w:id="580" w:name="_Toc424534705"/>
            <w:bookmarkStart w:id="581" w:name="_Toc424538986"/>
            <w:bookmarkStart w:id="582" w:name="_Toc424544954"/>
            <w:bookmarkStart w:id="583" w:name="_Toc424544998"/>
            <w:r>
              <w:rPr>
                <w:lang w:val="fr-FR"/>
              </w:rPr>
              <w:t>ATC</w:t>
            </w:r>
          </w:p>
        </w:tc>
        <w:tc>
          <w:tcPr>
            <w:tcW w:w="6660" w:type="dxa"/>
          </w:tcPr>
          <w:p w14:paraId="590C0F07" w14:textId="77777777" w:rsidR="001D703C" w:rsidRDefault="001D703C">
            <w:pPr>
              <w:pStyle w:val="TableText"/>
            </w:pPr>
            <w:r>
              <w:rPr>
                <w:rStyle w:val="Paragraph-Italicinside"/>
                <w:i w:val="0"/>
              </w:rPr>
              <w:t>Accommodation Technology Compliance</w:t>
            </w:r>
          </w:p>
        </w:tc>
      </w:tr>
      <w:tr w:rsidR="001D703C" w14:paraId="749F96BC" w14:textId="77777777">
        <w:tc>
          <w:tcPr>
            <w:tcW w:w="1548" w:type="dxa"/>
          </w:tcPr>
          <w:p w14:paraId="052C8FDE" w14:textId="77777777" w:rsidR="001D703C" w:rsidRDefault="001D703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C&amp;A</w:t>
            </w:r>
          </w:p>
        </w:tc>
        <w:tc>
          <w:tcPr>
            <w:tcW w:w="6660" w:type="dxa"/>
          </w:tcPr>
          <w:p w14:paraId="1997EE59" w14:textId="77777777" w:rsidR="001D703C" w:rsidRDefault="001D703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Certification &amp; Accreditation</w:t>
            </w:r>
          </w:p>
        </w:tc>
      </w:tr>
      <w:tr w:rsidR="001D703C" w14:paraId="35F950B1" w14:textId="77777777">
        <w:tc>
          <w:tcPr>
            <w:tcW w:w="1548" w:type="dxa"/>
          </w:tcPr>
          <w:p w14:paraId="2966924D" w14:textId="77777777" w:rsidR="001D703C" w:rsidRDefault="001D703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CD</w:t>
            </w:r>
          </w:p>
        </w:tc>
        <w:tc>
          <w:tcPr>
            <w:tcW w:w="6660" w:type="dxa"/>
          </w:tcPr>
          <w:p w14:paraId="5F074BF1" w14:textId="77777777" w:rsidR="001D703C" w:rsidRDefault="001D703C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Change Document</w:t>
            </w:r>
          </w:p>
        </w:tc>
      </w:tr>
      <w:tr w:rsidR="001D703C" w14:paraId="209762BA" w14:textId="77777777">
        <w:tc>
          <w:tcPr>
            <w:tcW w:w="1548" w:type="dxa"/>
          </w:tcPr>
          <w:p w14:paraId="38995E9B" w14:textId="77777777" w:rsidR="001D703C" w:rsidRDefault="001D703C">
            <w:pPr>
              <w:pStyle w:val="TableText"/>
            </w:pPr>
            <w:r>
              <w:t>CM</w:t>
            </w:r>
          </w:p>
        </w:tc>
        <w:tc>
          <w:tcPr>
            <w:tcW w:w="6660" w:type="dxa"/>
          </w:tcPr>
          <w:p w14:paraId="6ECF4502" w14:textId="77777777" w:rsidR="001D703C" w:rsidRDefault="001D703C">
            <w:pPr>
              <w:pStyle w:val="TableText"/>
            </w:pPr>
            <w:r>
              <w:t>Configuration Management</w:t>
            </w:r>
          </w:p>
        </w:tc>
      </w:tr>
      <w:tr w:rsidR="001D703C" w14:paraId="0F08781F" w14:textId="77777777">
        <w:tc>
          <w:tcPr>
            <w:tcW w:w="1548" w:type="dxa"/>
          </w:tcPr>
          <w:p w14:paraId="6AB33CEE" w14:textId="77777777" w:rsidR="001D703C" w:rsidRDefault="001D703C">
            <w:pPr>
              <w:pStyle w:val="TableText"/>
            </w:pPr>
            <w:r>
              <w:t>COTS</w:t>
            </w:r>
          </w:p>
        </w:tc>
        <w:tc>
          <w:tcPr>
            <w:tcW w:w="6660" w:type="dxa"/>
          </w:tcPr>
          <w:p w14:paraId="79355B9C" w14:textId="77777777" w:rsidR="001D703C" w:rsidRDefault="001D703C">
            <w:pPr>
              <w:pStyle w:val="TableText"/>
            </w:pPr>
            <w:r>
              <w:t>Commercial Off-The-Shelf</w:t>
            </w:r>
          </w:p>
        </w:tc>
      </w:tr>
      <w:tr w:rsidR="001D703C" w14:paraId="476F4B2C" w14:textId="77777777">
        <w:tc>
          <w:tcPr>
            <w:tcW w:w="1548" w:type="dxa"/>
          </w:tcPr>
          <w:p w14:paraId="52F4E7E5" w14:textId="77777777" w:rsidR="001D703C" w:rsidRDefault="001D703C">
            <w:pPr>
              <w:pStyle w:val="TableText"/>
            </w:pPr>
            <w:r>
              <w:t>EIT</w:t>
            </w:r>
          </w:p>
        </w:tc>
        <w:tc>
          <w:tcPr>
            <w:tcW w:w="6660" w:type="dxa"/>
          </w:tcPr>
          <w:p w14:paraId="18712398" w14:textId="77777777" w:rsidR="001D703C" w:rsidRDefault="001D703C">
            <w:pPr>
              <w:pStyle w:val="TableText"/>
            </w:pPr>
            <w:r>
              <w:t>Electronic Information Technology</w:t>
            </w:r>
          </w:p>
        </w:tc>
      </w:tr>
      <w:tr w:rsidR="001D703C" w14:paraId="493CC904" w14:textId="77777777">
        <w:tc>
          <w:tcPr>
            <w:tcW w:w="1548" w:type="dxa"/>
          </w:tcPr>
          <w:p w14:paraId="13A39F5E" w14:textId="77777777" w:rsidR="001D703C" w:rsidRDefault="001D703C">
            <w:pPr>
              <w:pStyle w:val="TableText"/>
            </w:pPr>
            <w:r>
              <w:t>FQT</w:t>
            </w:r>
          </w:p>
        </w:tc>
        <w:tc>
          <w:tcPr>
            <w:tcW w:w="6660" w:type="dxa"/>
          </w:tcPr>
          <w:p w14:paraId="07259E76" w14:textId="77777777" w:rsidR="001D703C" w:rsidRDefault="00B4521B">
            <w:pPr>
              <w:pStyle w:val="TableText"/>
            </w:pPr>
            <w:r>
              <w:t xml:space="preserve">Functional </w:t>
            </w:r>
            <w:r w:rsidR="00517267">
              <w:t>Qualification Testing</w:t>
            </w:r>
          </w:p>
        </w:tc>
      </w:tr>
      <w:tr w:rsidR="001D703C" w14:paraId="1F18B725" w14:textId="77777777">
        <w:tc>
          <w:tcPr>
            <w:tcW w:w="1548" w:type="dxa"/>
          </w:tcPr>
          <w:p w14:paraId="3BF8887A" w14:textId="77777777" w:rsidR="001D703C" w:rsidRDefault="001D703C">
            <w:pPr>
              <w:pStyle w:val="TableText"/>
            </w:pPr>
            <w:r>
              <w:t>GUI</w:t>
            </w:r>
          </w:p>
        </w:tc>
        <w:tc>
          <w:tcPr>
            <w:tcW w:w="6660" w:type="dxa"/>
          </w:tcPr>
          <w:p w14:paraId="48988AFC" w14:textId="77777777" w:rsidR="001D703C" w:rsidRDefault="001D703C">
            <w:pPr>
              <w:pStyle w:val="TableText"/>
            </w:pPr>
            <w:r>
              <w:t>Graphical User Interface</w:t>
            </w:r>
          </w:p>
        </w:tc>
      </w:tr>
      <w:tr w:rsidR="001D703C" w14:paraId="3EFCDA3B" w14:textId="77777777">
        <w:tc>
          <w:tcPr>
            <w:tcW w:w="1548" w:type="dxa"/>
          </w:tcPr>
          <w:p w14:paraId="1236D8DE" w14:textId="77777777" w:rsidR="001D703C" w:rsidRDefault="001D703C">
            <w:pPr>
              <w:pStyle w:val="TableText"/>
            </w:pPr>
            <w:r>
              <w:t>HP</w:t>
            </w:r>
          </w:p>
        </w:tc>
        <w:tc>
          <w:tcPr>
            <w:tcW w:w="6660" w:type="dxa"/>
          </w:tcPr>
          <w:p w14:paraId="5D2A68A1" w14:textId="77777777" w:rsidR="001D703C" w:rsidRDefault="001D703C">
            <w:pPr>
              <w:pStyle w:val="TableText"/>
            </w:pPr>
            <w:r>
              <w:t>Hewlett-Packard</w:t>
            </w:r>
          </w:p>
        </w:tc>
      </w:tr>
      <w:tr w:rsidR="001D703C" w14:paraId="404297EC" w14:textId="77777777">
        <w:tc>
          <w:tcPr>
            <w:tcW w:w="1548" w:type="dxa"/>
          </w:tcPr>
          <w:p w14:paraId="054CD8F0" w14:textId="77777777" w:rsidR="001D703C" w:rsidRDefault="001D703C">
            <w:pPr>
              <w:pStyle w:val="TableText"/>
            </w:pPr>
            <w:r>
              <w:t>ID</w:t>
            </w:r>
          </w:p>
        </w:tc>
        <w:tc>
          <w:tcPr>
            <w:tcW w:w="6660" w:type="dxa"/>
          </w:tcPr>
          <w:p w14:paraId="702B17F2" w14:textId="77777777" w:rsidR="001D703C" w:rsidRDefault="001D703C">
            <w:pPr>
              <w:pStyle w:val="TableText"/>
            </w:pPr>
            <w:r>
              <w:t>Identification</w:t>
            </w:r>
          </w:p>
        </w:tc>
      </w:tr>
      <w:tr w:rsidR="001D703C" w14:paraId="632C1D9C" w14:textId="77777777">
        <w:tc>
          <w:tcPr>
            <w:tcW w:w="1548" w:type="dxa"/>
          </w:tcPr>
          <w:p w14:paraId="55CB200F" w14:textId="77777777" w:rsidR="001D703C" w:rsidRDefault="001D703C">
            <w:pPr>
              <w:pStyle w:val="TableText"/>
            </w:pPr>
            <w:r>
              <w:t>OCIO</w:t>
            </w:r>
          </w:p>
        </w:tc>
        <w:tc>
          <w:tcPr>
            <w:tcW w:w="6660" w:type="dxa"/>
          </w:tcPr>
          <w:p w14:paraId="6C99CBCB" w14:textId="77777777" w:rsidR="001D703C" w:rsidRDefault="001D703C">
            <w:pPr>
              <w:pStyle w:val="TableText"/>
            </w:pPr>
            <w:r>
              <w:t>Office of Chief Information Officer</w:t>
            </w:r>
          </w:p>
        </w:tc>
      </w:tr>
      <w:tr w:rsidR="001D703C" w14:paraId="35179025" w14:textId="77777777">
        <w:tc>
          <w:tcPr>
            <w:tcW w:w="1548" w:type="dxa"/>
          </w:tcPr>
          <w:p w14:paraId="2E78D50C" w14:textId="77777777" w:rsidR="001D703C" w:rsidRDefault="001D703C">
            <w:pPr>
              <w:pStyle w:val="TableText"/>
            </w:pPr>
            <w:r>
              <w:t>PTOnet</w:t>
            </w:r>
          </w:p>
        </w:tc>
        <w:tc>
          <w:tcPr>
            <w:tcW w:w="6660" w:type="dxa"/>
          </w:tcPr>
          <w:p w14:paraId="6C91EBFF" w14:textId="77777777" w:rsidR="001D703C" w:rsidRDefault="001D703C">
            <w:pPr>
              <w:pStyle w:val="TableText"/>
            </w:pPr>
            <w:r>
              <w:t>USPTO’s campus-wide network</w:t>
            </w:r>
          </w:p>
        </w:tc>
      </w:tr>
      <w:tr w:rsidR="001D703C" w14:paraId="5486BB47" w14:textId="77777777">
        <w:tc>
          <w:tcPr>
            <w:tcW w:w="1548" w:type="dxa"/>
          </w:tcPr>
          <w:p w14:paraId="6401B4AE" w14:textId="77777777" w:rsidR="001D703C" w:rsidRDefault="001D703C">
            <w:pPr>
              <w:pStyle w:val="TableText"/>
            </w:pPr>
            <w:r>
              <w:t>QA</w:t>
            </w:r>
          </w:p>
        </w:tc>
        <w:tc>
          <w:tcPr>
            <w:tcW w:w="6660" w:type="dxa"/>
          </w:tcPr>
          <w:p w14:paraId="307D5DDD" w14:textId="77777777" w:rsidR="001D703C" w:rsidRDefault="001D703C">
            <w:pPr>
              <w:pStyle w:val="TableText"/>
            </w:pPr>
            <w:r>
              <w:t>Quality Assurance</w:t>
            </w:r>
          </w:p>
        </w:tc>
      </w:tr>
      <w:tr w:rsidR="001D703C" w14:paraId="6FCF9168" w14:textId="77777777">
        <w:tc>
          <w:tcPr>
            <w:tcW w:w="1548" w:type="dxa"/>
          </w:tcPr>
          <w:p w14:paraId="4FCB8462" w14:textId="77777777" w:rsidR="001D703C" w:rsidRDefault="001D703C">
            <w:pPr>
              <w:pStyle w:val="TableText"/>
            </w:pPr>
            <w:r>
              <w:t>RTMx</w:t>
            </w:r>
          </w:p>
        </w:tc>
        <w:tc>
          <w:tcPr>
            <w:tcW w:w="6660" w:type="dxa"/>
          </w:tcPr>
          <w:p w14:paraId="4DA28B87" w14:textId="77777777" w:rsidR="001D703C" w:rsidRDefault="001D703C">
            <w:pPr>
              <w:pStyle w:val="TableText"/>
              <w:rPr>
                <w:rStyle w:val="TableText-Italicinside"/>
              </w:rPr>
            </w:pPr>
            <w:r>
              <w:rPr>
                <w:rStyle w:val="TableText-Italicinside"/>
              </w:rPr>
              <w:t>RTMx Report</w:t>
            </w:r>
          </w:p>
        </w:tc>
      </w:tr>
      <w:tr w:rsidR="001D703C" w14:paraId="3F363832" w14:textId="77777777">
        <w:tc>
          <w:tcPr>
            <w:tcW w:w="1548" w:type="dxa"/>
          </w:tcPr>
          <w:p w14:paraId="090A3B0B" w14:textId="77777777" w:rsidR="001D703C" w:rsidRDefault="001D703C">
            <w:pPr>
              <w:pStyle w:val="TableText"/>
            </w:pPr>
            <w:r>
              <w:t>SCT</w:t>
            </w:r>
          </w:p>
        </w:tc>
        <w:tc>
          <w:tcPr>
            <w:tcW w:w="6660" w:type="dxa"/>
          </w:tcPr>
          <w:p w14:paraId="6887DD00" w14:textId="77777777" w:rsidR="001D703C" w:rsidRDefault="001D703C">
            <w:pPr>
              <w:pStyle w:val="TableText"/>
            </w:pPr>
            <w:r>
              <w:t>System Compatibility Testing</w:t>
            </w:r>
          </w:p>
        </w:tc>
      </w:tr>
      <w:tr w:rsidR="001D703C" w14:paraId="549E2B96" w14:textId="77777777">
        <w:tc>
          <w:tcPr>
            <w:tcW w:w="1548" w:type="dxa"/>
          </w:tcPr>
          <w:p w14:paraId="1E169EEC" w14:textId="77777777" w:rsidR="001D703C" w:rsidRDefault="00B4521B">
            <w:pPr>
              <w:pStyle w:val="TableText"/>
            </w:pPr>
            <w:r>
              <w:t>SDL</w:t>
            </w:r>
          </w:p>
        </w:tc>
        <w:tc>
          <w:tcPr>
            <w:tcW w:w="6660" w:type="dxa"/>
          </w:tcPr>
          <w:p w14:paraId="64DB8585" w14:textId="77777777" w:rsidR="001D703C" w:rsidRDefault="001D703C">
            <w:pPr>
              <w:pStyle w:val="TableText"/>
            </w:pPr>
            <w:r>
              <w:t>System Development Manager</w:t>
            </w:r>
          </w:p>
        </w:tc>
      </w:tr>
      <w:tr w:rsidR="001D703C" w14:paraId="48380B43" w14:textId="77777777">
        <w:tc>
          <w:tcPr>
            <w:tcW w:w="1548" w:type="dxa"/>
          </w:tcPr>
          <w:p w14:paraId="52FB0563" w14:textId="77777777" w:rsidR="001D703C" w:rsidRDefault="001D703C">
            <w:pPr>
              <w:pStyle w:val="TableText"/>
            </w:pPr>
            <w:r>
              <w:t>ST&amp;E</w:t>
            </w:r>
          </w:p>
        </w:tc>
        <w:tc>
          <w:tcPr>
            <w:tcW w:w="6660" w:type="dxa"/>
          </w:tcPr>
          <w:p w14:paraId="030A9663" w14:textId="77777777" w:rsidR="001D703C" w:rsidRDefault="001D703C">
            <w:pPr>
              <w:pStyle w:val="TableText"/>
            </w:pPr>
            <w:r>
              <w:t>Security Test and Evaluation</w:t>
            </w:r>
          </w:p>
        </w:tc>
      </w:tr>
      <w:tr w:rsidR="001D703C" w14:paraId="1EDF1B73" w14:textId="77777777">
        <w:tc>
          <w:tcPr>
            <w:tcW w:w="1548" w:type="dxa"/>
          </w:tcPr>
          <w:p w14:paraId="2914E522" w14:textId="77777777" w:rsidR="001D703C" w:rsidRDefault="001D703C">
            <w:pPr>
              <w:pStyle w:val="TableText"/>
            </w:pPr>
            <w:r>
              <w:t>USPTO</w:t>
            </w:r>
          </w:p>
        </w:tc>
        <w:tc>
          <w:tcPr>
            <w:tcW w:w="6660" w:type="dxa"/>
          </w:tcPr>
          <w:p w14:paraId="21A70107" w14:textId="77777777" w:rsidR="001D703C" w:rsidRDefault="001D703C">
            <w:pPr>
              <w:pStyle w:val="TableText"/>
            </w:pPr>
            <w:r>
              <w:t>United States Patent and Trademark Office</w:t>
            </w:r>
          </w:p>
        </w:tc>
      </w:tr>
    </w:tbl>
    <w:p w14:paraId="702CBD34" w14:textId="77777777" w:rsidR="001D703C" w:rsidRDefault="001D703C"/>
    <w:p w14:paraId="7F635718" w14:textId="77777777" w:rsidR="001D703C" w:rsidRDefault="001D703C">
      <w:pPr>
        <w:sectPr w:rsidR="001D703C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start="1" w:chapStyle="9"/>
          <w:cols w:space="720"/>
        </w:sectPr>
      </w:pPr>
    </w:p>
    <w:p w14:paraId="21112071" w14:textId="26D68D41" w:rsidR="001D703C" w:rsidRDefault="004354F7">
      <w:pPr>
        <w:pStyle w:val="Heading9"/>
      </w:pPr>
      <w:bookmarkStart w:id="584" w:name="_Toc415910900"/>
      <w:bookmarkStart w:id="585" w:name="_Toc415911015"/>
      <w:bookmarkStart w:id="586" w:name="_Toc415911344"/>
      <w:bookmarkStart w:id="587" w:name="_Toc415911586"/>
      <w:bookmarkStart w:id="588" w:name="_Toc415911850"/>
      <w:bookmarkStart w:id="589" w:name="_Toc415912059"/>
      <w:bookmarkStart w:id="590" w:name="_Toc415912545"/>
      <w:bookmarkStart w:id="591" w:name="_Toc415912844"/>
      <w:bookmarkStart w:id="592" w:name="_Toc415912959"/>
      <w:bookmarkStart w:id="593" w:name="_Toc418322520"/>
      <w:bookmarkStart w:id="594" w:name="_Toc418322577"/>
      <w:bookmarkStart w:id="595" w:name="_Toc418322654"/>
      <w:bookmarkStart w:id="596" w:name="_Toc418481545"/>
      <w:bookmarkStart w:id="597" w:name="_Toc418482477"/>
      <w:bookmarkStart w:id="598" w:name="_Toc418482985"/>
      <w:bookmarkStart w:id="599" w:name="_Toc418485235"/>
      <w:bookmarkStart w:id="600" w:name="_Toc418485327"/>
      <w:bookmarkStart w:id="601" w:name="_Toc418485443"/>
      <w:bookmarkStart w:id="602" w:name="_Toc418558453"/>
      <w:bookmarkStart w:id="603" w:name="_Toc422117352"/>
      <w:bookmarkStart w:id="604" w:name="_Toc422562570"/>
      <w:bookmarkStart w:id="605" w:name="_Toc422562794"/>
      <w:bookmarkStart w:id="606" w:name="_Toc422563866"/>
      <w:bookmarkStart w:id="607" w:name="_Toc424460035"/>
      <w:bookmarkStart w:id="608" w:name="_Toc424460698"/>
      <w:bookmarkStart w:id="609" w:name="_Toc424528946"/>
      <w:bookmarkStart w:id="610" w:name="_Toc424534599"/>
      <w:bookmarkStart w:id="611" w:name="_Toc424534642"/>
      <w:bookmarkStart w:id="612" w:name="_Toc424534706"/>
      <w:bookmarkStart w:id="613" w:name="_Toc424538987"/>
      <w:bookmarkStart w:id="614" w:name="_Toc424544955"/>
      <w:bookmarkStart w:id="615" w:name="_Toc424544999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r>
        <w:t xml:space="preserve">REQUIREMENTS </w:t>
      </w:r>
      <w:r w:rsidR="001D703C">
        <w:t>TO TEST ALLOCATION MATRIX</w:t>
      </w:r>
    </w:p>
    <w:tbl>
      <w:tblPr>
        <w:tblStyle w:val="TableGrid"/>
        <w:tblW w:w="10302" w:type="dxa"/>
        <w:tblLook w:val="04A0" w:firstRow="1" w:lastRow="0" w:firstColumn="1" w:lastColumn="0" w:noHBand="0" w:noVBand="1"/>
      </w:tblPr>
      <w:tblGrid>
        <w:gridCol w:w="811"/>
        <w:gridCol w:w="3130"/>
        <w:gridCol w:w="2661"/>
        <w:gridCol w:w="1147"/>
        <w:gridCol w:w="1310"/>
        <w:gridCol w:w="1243"/>
      </w:tblGrid>
      <w:tr w:rsidR="004354F7" w14:paraId="357AFB64" w14:textId="77777777" w:rsidTr="00B01436">
        <w:tc>
          <w:tcPr>
            <w:tcW w:w="814" w:type="dxa"/>
          </w:tcPr>
          <w:bookmarkEnd w:id="584"/>
          <w:bookmarkEnd w:id="585"/>
          <w:bookmarkEnd w:id="586"/>
          <w:bookmarkEnd w:id="587"/>
          <w:bookmarkEnd w:id="588"/>
          <w:bookmarkEnd w:id="589"/>
          <w:bookmarkEnd w:id="590"/>
          <w:bookmarkEnd w:id="591"/>
          <w:bookmarkEnd w:id="592"/>
          <w:bookmarkEnd w:id="593"/>
          <w:bookmarkEnd w:id="594"/>
          <w:bookmarkEnd w:id="595"/>
          <w:bookmarkEnd w:id="596"/>
          <w:bookmarkEnd w:id="597"/>
          <w:bookmarkEnd w:id="598"/>
          <w:bookmarkEnd w:id="599"/>
          <w:bookmarkEnd w:id="600"/>
          <w:bookmarkEnd w:id="601"/>
          <w:bookmarkEnd w:id="602"/>
          <w:bookmarkEnd w:id="603"/>
          <w:bookmarkEnd w:id="604"/>
          <w:bookmarkEnd w:id="605"/>
          <w:bookmarkEnd w:id="606"/>
          <w:bookmarkEnd w:id="607"/>
          <w:bookmarkEnd w:id="608"/>
          <w:bookmarkEnd w:id="609"/>
          <w:bookmarkEnd w:id="610"/>
          <w:bookmarkEnd w:id="611"/>
          <w:bookmarkEnd w:id="612"/>
          <w:bookmarkEnd w:id="613"/>
          <w:bookmarkEnd w:id="614"/>
          <w:bookmarkEnd w:id="615"/>
          <w:p w14:paraId="6AEDF08D" w14:textId="77777777" w:rsidR="004354F7" w:rsidRPr="00AB49E3" w:rsidRDefault="004354F7" w:rsidP="00B01436">
            <w:pPr>
              <w:jc w:val="center"/>
              <w:rPr>
                <w:b/>
              </w:rPr>
            </w:pPr>
            <w:proofErr w:type="spellStart"/>
            <w:r w:rsidRPr="00AB49E3">
              <w:rPr>
                <w:b/>
              </w:rPr>
              <w:t>Req</w:t>
            </w:r>
            <w:proofErr w:type="spellEnd"/>
            <w:r w:rsidRPr="00AB49E3">
              <w:rPr>
                <w:b/>
              </w:rPr>
              <w:t>#</w:t>
            </w:r>
          </w:p>
        </w:tc>
        <w:tc>
          <w:tcPr>
            <w:tcW w:w="3230" w:type="dxa"/>
          </w:tcPr>
          <w:p w14:paraId="4532321B" w14:textId="77777777" w:rsidR="004354F7" w:rsidRPr="00AB49E3" w:rsidRDefault="004354F7" w:rsidP="00B01436">
            <w:pPr>
              <w:jc w:val="center"/>
              <w:rPr>
                <w:b/>
              </w:rPr>
            </w:pPr>
            <w:r w:rsidRPr="00AB49E3">
              <w:rPr>
                <w:b/>
              </w:rPr>
              <w:t>Requirement</w:t>
            </w:r>
          </w:p>
        </w:tc>
        <w:tc>
          <w:tcPr>
            <w:tcW w:w="2727" w:type="dxa"/>
          </w:tcPr>
          <w:p w14:paraId="31B90A67" w14:textId="77777777" w:rsidR="004354F7" w:rsidRPr="00AB49E3" w:rsidRDefault="004354F7" w:rsidP="00B01436">
            <w:pPr>
              <w:jc w:val="center"/>
              <w:rPr>
                <w:b/>
              </w:rPr>
            </w:pPr>
            <w:r w:rsidRPr="00AB49E3">
              <w:rPr>
                <w:b/>
              </w:rPr>
              <w:t>Comments</w:t>
            </w:r>
          </w:p>
        </w:tc>
        <w:tc>
          <w:tcPr>
            <w:tcW w:w="1155" w:type="dxa"/>
          </w:tcPr>
          <w:p w14:paraId="22D0EE08" w14:textId="77777777" w:rsidR="004354F7" w:rsidRPr="00AB49E3" w:rsidRDefault="004354F7" w:rsidP="00B01436">
            <w:pPr>
              <w:jc w:val="center"/>
              <w:rPr>
                <w:b/>
              </w:rPr>
            </w:pPr>
            <w:r w:rsidRPr="00AB49E3">
              <w:rPr>
                <w:b/>
              </w:rPr>
              <w:t>Priority</w:t>
            </w:r>
          </w:p>
        </w:tc>
        <w:tc>
          <w:tcPr>
            <w:tcW w:w="1217" w:type="dxa"/>
          </w:tcPr>
          <w:p w14:paraId="44486FDD" w14:textId="77777777" w:rsidR="004354F7" w:rsidRPr="00AB49E3" w:rsidRDefault="004354F7" w:rsidP="00B01436">
            <w:pPr>
              <w:jc w:val="center"/>
              <w:rPr>
                <w:b/>
              </w:rPr>
            </w:pPr>
            <w:r w:rsidRPr="00AB49E3">
              <w:rPr>
                <w:b/>
              </w:rPr>
              <w:t>Date reviewed</w:t>
            </w:r>
          </w:p>
        </w:tc>
        <w:tc>
          <w:tcPr>
            <w:tcW w:w="1159" w:type="dxa"/>
          </w:tcPr>
          <w:p w14:paraId="29F84BA6" w14:textId="77777777" w:rsidR="004354F7" w:rsidRPr="00AB49E3" w:rsidRDefault="004354F7" w:rsidP="00B01436">
            <w:pPr>
              <w:jc w:val="center"/>
              <w:rPr>
                <w:b/>
              </w:rPr>
            </w:pPr>
            <w:r w:rsidRPr="00AB49E3">
              <w:rPr>
                <w:b/>
              </w:rPr>
              <w:t>Approved by</w:t>
            </w:r>
          </w:p>
        </w:tc>
      </w:tr>
      <w:tr w:rsidR="004354F7" w14:paraId="6985B606" w14:textId="77777777" w:rsidTr="00B01436">
        <w:tc>
          <w:tcPr>
            <w:tcW w:w="814" w:type="dxa"/>
          </w:tcPr>
          <w:p w14:paraId="4A0B0E3C" w14:textId="77777777" w:rsidR="004354F7" w:rsidRDefault="004354F7" w:rsidP="00B01436">
            <w:pPr>
              <w:jc w:val="center"/>
            </w:pPr>
            <w:r>
              <w:t>BR-01</w:t>
            </w:r>
          </w:p>
        </w:tc>
        <w:tc>
          <w:tcPr>
            <w:tcW w:w="3230" w:type="dxa"/>
          </w:tcPr>
          <w:p w14:paraId="252DE4A5" w14:textId="77777777" w:rsidR="004354F7" w:rsidRDefault="004354F7" w:rsidP="00B01436">
            <w:pPr>
              <w:jc w:val="center"/>
            </w:pPr>
            <w:r>
              <w:t>The user will be able to signup with email and password.</w:t>
            </w:r>
          </w:p>
        </w:tc>
        <w:tc>
          <w:tcPr>
            <w:tcW w:w="2727" w:type="dxa"/>
          </w:tcPr>
          <w:p w14:paraId="6CA96767" w14:textId="77777777" w:rsidR="004354F7" w:rsidRDefault="004354F7" w:rsidP="00B01436">
            <w:pPr>
              <w:jc w:val="center"/>
            </w:pPr>
            <w:r>
              <w:t>Agreed with the client in initial brainstorming.</w:t>
            </w:r>
          </w:p>
        </w:tc>
        <w:tc>
          <w:tcPr>
            <w:tcW w:w="1155" w:type="dxa"/>
          </w:tcPr>
          <w:p w14:paraId="39F0D5FA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674D9F86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27EDD15D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CC63826" w14:textId="77777777" w:rsidTr="00B01436">
        <w:tc>
          <w:tcPr>
            <w:tcW w:w="814" w:type="dxa"/>
          </w:tcPr>
          <w:p w14:paraId="49A4EAD5" w14:textId="77777777" w:rsidR="004354F7" w:rsidRDefault="004354F7" w:rsidP="00B01436">
            <w:pPr>
              <w:jc w:val="center"/>
            </w:pPr>
            <w:r>
              <w:t>BR-02</w:t>
            </w:r>
          </w:p>
        </w:tc>
        <w:tc>
          <w:tcPr>
            <w:tcW w:w="3230" w:type="dxa"/>
          </w:tcPr>
          <w:p w14:paraId="56D1C15F" w14:textId="77777777" w:rsidR="004354F7" w:rsidRDefault="004354F7" w:rsidP="00B01436">
            <w:pPr>
              <w:jc w:val="center"/>
            </w:pPr>
            <w:r>
              <w:t>The user will be able to signup with Facebook.</w:t>
            </w:r>
          </w:p>
        </w:tc>
        <w:tc>
          <w:tcPr>
            <w:tcW w:w="2727" w:type="dxa"/>
          </w:tcPr>
          <w:p w14:paraId="47F44B1A" w14:textId="77777777" w:rsidR="004354F7" w:rsidRDefault="004354F7" w:rsidP="00B01436">
            <w:pPr>
              <w:jc w:val="center"/>
            </w:pPr>
            <w:r>
              <w:t>Agreed with the client in initial brainstorming.</w:t>
            </w:r>
          </w:p>
        </w:tc>
        <w:tc>
          <w:tcPr>
            <w:tcW w:w="1155" w:type="dxa"/>
          </w:tcPr>
          <w:p w14:paraId="01F20C60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3DD16FE1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26BDDCA4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51D9E53" w14:textId="77777777" w:rsidTr="00B01436">
        <w:tc>
          <w:tcPr>
            <w:tcW w:w="814" w:type="dxa"/>
          </w:tcPr>
          <w:p w14:paraId="3B64E8F7" w14:textId="77777777" w:rsidR="004354F7" w:rsidRDefault="004354F7" w:rsidP="00B01436">
            <w:pPr>
              <w:jc w:val="center"/>
            </w:pPr>
            <w:r>
              <w:t>BR-03</w:t>
            </w:r>
          </w:p>
        </w:tc>
        <w:tc>
          <w:tcPr>
            <w:tcW w:w="3230" w:type="dxa"/>
          </w:tcPr>
          <w:p w14:paraId="294A196F" w14:textId="77777777" w:rsidR="004354F7" w:rsidRDefault="004354F7" w:rsidP="00B01436">
            <w:pPr>
              <w:jc w:val="center"/>
            </w:pPr>
            <w:r>
              <w:t>The user will be able to login with email and password.</w:t>
            </w:r>
          </w:p>
        </w:tc>
        <w:tc>
          <w:tcPr>
            <w:tcW w:w="2727" w:type="dxa"/>
          </w:tcPr>
          <w:p w14:paraId="1ABE78AA" w14:textId="77777777" w:rsidR="004354F7" w:rsidRDefault="004354F7" w:rsidP="00B01436">
            <w:pPr>
              <w:jc w:val="center"/>
            </w:pPr>
            <w:r>
              <w:t>Agreed with the client in initial brainstorming.</w:t>
            </w:r>
          </w:p>
        </w:tc>
        <w:tc>
          <w:tcPr>
            <w:tcW w:w="1155" w:type="dxa"/>
          </w:tcPr>
          <w:p w14:paraId="1827D439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4B05469A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24726F1E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322D3C49" w14:textId="77777777" w:rsidTr="00B01436">
        <w:tc>
          <w:tcPr>
            <w:tcW w:w="814" w:type="dxa"/>
          </w:tcPr>
          <w:p w14:paraId="6C4FBA7B" w14:textId="77777777" w:rsidR="004354F7" w:rsidRDefault="004354F7" w:rsidP="00B01436">
            <w:pPr>
              <w:jc w:val="center"/>
            </w:pPr>
            <w:r>
              <w:t>BR-04</w:t>
            </w:r>
          </w:p>
        </w:tc>
        <w:tc>
          <w:tcPr>
            <w:tcW w:w="3230" w:type="dxa"/>
          </w:tcPr>
          <w:p w14:paraId="49B1E2D7" w14:textId="77777777" w:rsidR="004354F7" w:rsidRDefault="004354F7" w:rsidP="00B01436">
            <w:pPr>
              <w:jc w:val="center"/>
            </w:pPr>
            <w:r>
              <w:t>The user will be able to login with Facebook.</w:t>
            </w:r>
          </w:p>
        </w:tc>
        <w:tc>
          <w:tcPr>
            <w:tcW w:w="2727" w:type="dxa"/>
          </w:tcPr>
          <w:p w14:paraId="48582A25" w14:textId="77777777" w:rsidR="004354F7" w:rsidRDefault="004354F7" w:rsidP="00B01436">
            <w:pPr>
              <w:jc w:val="center"/>
            </w:pPr>
            <w:r>
              <w:t>Agreed with the client in initial brainstorming.</w:t>
            </w:r>
          </w:p>
        </w:tc>
        <w:tc>
          <w:tcPr>
            <w:tcW w:w="1155" w:type="dxa"/>
          </w:tcPr>
          <w:p w14:paraId="7955B7B0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6874CA81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6389A289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A984982" w14:textId="77777777" w:rsidTr="00B01436">
        <w:tc>
          <w:tcPr>
            <w:tcW w:w="814" w:type="dxa"/>
          </w:tcPr>
          <w:p w14:paraId="0C6E802F" w14:textId="77777777" w:rsidR="004354F7" w:rsidRDefault="004354F7" w:rsidP="00B01436">
            <w:pPr>
              <w:jc w:val="center"/>
            </w:pPr>
            <w:r>
              <w:t>BR-05</w:t>
            </w:r>
          </w:p>
        </w:tc>
        <w:tc>
          <w:tcPr>
            <w:tcW w:w="3230" w:type="dxa"/>
          </w:tcPr>
          <w:p w14:paraId="06383F61" w14:textId="77777777" w:rsidR="004354F7" w:rsidRDefault="004354F7" w:rsidP="00B01436">
            <w:pPr>
              <w:jc w:val="center"/>
            </w:pPr>
            <w:r>
              <w:t>The user will be able to select their favorite sports from a list of sports.</w:t>
            </w:r>
          </w:p>
        </w:tc>
        <w:tc>
          <w:tcPr>
            <w:tcW w:w="2727" w:type="dxa"/>
          </w:tcPr>
          <w:p w14:paraId="36E41779" w14:textId="77777777" w:rsidR="004354F7" w:rsidRDefault="004354F7" w:rsidP="00B01436">
            <w:pPr>
              <w:jc w:val="center"/>
            </w:pPr>
            <w:r>
              <w:t>Agreed with the client in initial brainstorming. The user will not be able to add a new sport to the list.</w:t>
            </w:r>
          </w:p>
        </w:tc>
        <w:tc>
          <w:tcPr>
            <w:tcW w:w="1155" w:type="dxa"/>
          </w:tcPr>
          <w:p w14:paraId="67654F60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34A30E96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6E735BDE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25F0DD0F" w14:textId="77777777" w:rsidTr="00B01436">
        <w:tc>
          <w:tcPr>
            <w:tcW w:w="814" w:type="dxa"/>
          </w:tcPr>
          <w:p w14:paraId="1F48F5CB" w14:textId="77777777" w:rsidR="004354F7" w:rsidRDefault="004354F7" w:rsidP="00B01436">
            <w:pPr>
              <w:jc w:val="center"/>
            </w:pPr>
            <w:r>
              <w:t>BR-06</w:t>
            </w:r>
          </w:p>
        </w:tc>
        <w:tc>
          <w:tcPr>
            <w:tcW w:w="3230" w:type="dxa"/>
          </w:tcPr>
          <w:p w14:paraId="4D0A1FFF" w14:textId="77777777" w:rsidR="004354F7" w:rsidRDefault="004354F7" w:rsidP="00B01436">
            <w:pPr>
              <w:jc w:val="center"/>
            </w:pPr>
            <w:r>
              <w:t>The user will be able to view sport events on a map.</w:t>
            </w:r>
          </w:p>
        </w:tc>
        <w:tc>
          <w:tcPr>
            <w:tcW w:w="2727" w:type="dxa"/>
          </w:tcPr>
          <w:p w14:paraId="187A5CC5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2945B0F5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71A2741A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004D0621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6FBE36F" w14:textId="77777777" w:rsidTr="00B01436">
        <w:tc>
          <w:tcPr>
            <w:tcW w:w="814" w:type="dxa"/>
          </w:tcPr>
          <w:p w14:paraId="245D3D5A" w14:textId="77777777" w:rsidR="004354F7" w:rsidRDefault="004354F7" w:rsidP="00B01436">
            <w:pPr>
              <w:jc w:val="center"/>
            </w:pPr>
            <w:r>
              <w:t>BR-07</w:t>
            </w:r>
          </w:p>
        </w:tc>
        <w:tc>
          <w:tcPr>
            <w:tcW w:w="3230" w:type="dxa"/>
          </w:tcPr>
          <w:p w14:paraId="280770B3" w14:textId="77777777" w:rsidR="004354F7" w:rsidRDefault="004354F7" w:rsidP="00B01436">
            <w:pPr>
              <w:jc w:val="center"/>
            </w:pPr>
            <w:r>
              <w:t xml:space="preserve">The user will be able to view sport events on a map, by using his location. </w:t>
            </w:r>
          </w:p>
        </w:tc>
        <w:tc>
          <w:tcPr>
            <w:tcW w:w="2727" w:type="dxa"/>
          </w:tcPr>
          <w:p w14:paraId="407B560C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56A0EE16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76DAB920" w14:textId="77777777" w:rsidR="004354F7" w:rsidRDefault="004354F7" w:rsidP="00B01436">
            <w:pPr>
              <w:jc w:val="center"/>
            </w:pPr>
            <w:r>
              <w:t>01/02/2015</w:t>
            </w:r>
          </w:p>
        </w:tc>
        <w:tc>
          <w:tcPr>
            <w:tcW w:w="1159" w:type="dxa"/>
          </w:tcPr>
          <w:p w14:paraId="3FFCF97C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F7A3B66" w14:textId="77777777" w:rsidTr="00B01436">
        <w:tc>
          <w:tcPr>
            <w:tcW w:w="814" w:type="dxa"/>
          </w:tcPr>
          <w:p w14:paraId="68510DE9" w14:textId="77777777" w:rsidR="004354F7" w:rsidRDefault="004354F7" w:rsidP="00B01436">
            <w:pPr>
              <w:jc w:val="center"/>
            </w:pPr>
            <w:r>
              <w:t>BR-08</w:t>
            </w:r>
          </w:p>
        </w:tc>
        <w:tc>
          <w:tcPr>
            <w:tcW w:w="3230" w:type="dxa"/>
          </w:tcPr>
          <w:p w14:paraId="088F95C4" w14:textId="77777777" w:rsidR="004354F7" w:rsidRDefault="004354F7" w:rsidP="00B01436">
            <w:pPr>
              <w:jc w:val="center"/>
            </w:pPr>
            <w:r>
              <w:t>The user will be able to filter the events on the map by selecting sport categories from a list.</w:t>
            </w:r>
          </w:p>
        </w:tc>
        <w:tc>
          <w:tcPr>
            <w:tcW w:w="2727" w:type="dxa"/>
          </w:tcPr>
          <w:p w14:paraId="077125D2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1AC4A3D0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4CD10B9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4A07387D" w14:textId="77777777" w:rsidR="004354F7" w:rsidRPr="004E6C1B" w:rsidRDefault="004354F7" w:rsidP="00B01436">
            <w:pPr>
              <w:tabs>
                <w:tab w:val="left" w:pos="614"/>
              </w:tabs>
            </w:pPr>
            <w:r>
              <w:tab/>
            </w:r>
          </w:p>
        </w:tc>
        <w:tc>
          <w:tcPr>
            <w:tcW w:w="1159" w:type="dxa"/>
          </w:tcPr>
          <w:p w14:paraId="120EDE7E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E48162D" w14:textId="77777777" w:rsidTr="00B01436">
        <w:tc>
          <w:tcPr>
            <w:tcW w:w="814" w:type="dxa"/>
          </w:tcPr>
          <w:p w14:paraId="6F4597A9" w14:textId="77777777" w:rsidR="004354F7" w:rsidRDefault="004354F7" w:rsidP="00B01436">
            <w:pPr>
              <w:jc w:val="center"/>
            </w:pPr>
            <w:r>
              <w:t>BR-09</w:t>
            </w:r>
          </w:p>
        </w:tc>
        <w:tc>
          <w:tcPr>
            <w:tcW w:w="3230" w:type="dxa"/>
          </w:tcPr>
          <w:p w14:paraId="5BD825E7" w14:textId="77777777" w:rsidR="004354F7" w:rsidRDefault="004354F7" w:rsidP="00B01436">
            <w:pPr>
              <w:jc w:val="center"/>
            </w:pPr>
            <w:r>
              <w:t>The user will be able to view sport event information (date, address, duration, photo, chat) by tapping on a pin on the map.</w:t>
            </w:r>
          </w:p>
        </w:tc>
        <w:tc>
          <w:tcPr>
            <w:tcW w:w="2727" w:type="dxa"/>
          </w:tcPr>
          <w:p w14:paraId="0E330455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5639FC8E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99ABEF6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109CA203" w14:textId="77777777" w:rsidR="004354F7" w:rsidRDefault="004354F7" w:rsidP="00B01436">
            <w:pPr>
              <w:jc w:val="center"/>
            </w:pPr>
            <w:r>
              <w:tab/>
            </w:r>
          </w:p>
        </w:tc>
        <w:tc>
          <w:tcPr>
            <w:tcW w:w="1159" w:type="dxa"/>
          </w:tcPr>
          <w:p w14:paraId="63FFFADF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1443BF81" w14:textId="77777777" w:rsidTr="00B01436">
        <w:tc>
          <w:tcPr>
            <w:tcW w:w="814" w:type="dxa"/>
          </w:tcPr>
          <w:p w14:paraId="5E879C08" w14:textId="77777777" w:rsidR="004354F7" w:rsidRDefault="004354F7" w:rsidP="00B01436">
            <w:pPr>
              <w:jc w:val="center"/>
            </w:pPr>
            <w:r>
              <w:t>BR-10</w:t>
            </w:r>
          </w:p>
        </w:tc>
        <w:tc>
          <w:tcPr>
            <w:tcW w:w="3230" w:type="dxa"/>
          </w:tcPr>
          <w:p w14:paraId="1379B71A" w14:textId="77777777" w:rsidR="004354F7" w:rsidRDefault="004354F7" w:rsidP="00B01436">
            <w:pPr>
              <w:jc w:val="center"/>
            </w:pPr>
            <w:r>
              <w:t xml:space="preserve">The user will be able to join, leave and delete a sport event. </w:t>
            </w:r>
          </w:p>
        </w:tc>
        <w:tc>
          <w:tcPr>
            <w:tcW w:w="2727" w:type="dxa"/>
          </w:tcPr>
          <w:p w14:paraId="3F720BE7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153F843F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40C12ADF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4D967983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20C081E4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371DA529" w14:textId="77777777" w:rsidTr="00B01436">
        <w:tc>
          <w:tcPr>
            <w:tcW w:w="814" w:type="dxa"/>
          </w:tcPr>
          <w:p w14:paraId="061669C5" w14:textId="77777777" w:rsidR="004354F7" w:rsidRDefault="004354F7" w:rsidP="00B01436">
            <w:pPr>
              <w:jc w:val="center"/>
            </w:pPr>
            <w:r>
              <w:t>BR-11</w:t>
            </w:r>
          </w:p>
        </w:tc>
        <w:tc>
          <w:tcPr>
            <w:tcW w:w="3230" w:type="dxa"/>
          </w:tcPr>
          <w:p w14:paraId="24E45CFF" w14:textId="77777777" w:rsidR="004354F7" w:rsidRDefault="004354F7" w:rsidP="00B01436">
            <w:pPr>
              <w:jc w:val="center"/>
            </w:pPr>
            <w:r>
              <w:t>The user will be able to share the event by Facebook and email.</w:t>
            </w:r>
          </w:p>
        </w:tc>
        <w:tc>
          <w:tcPr>
            <w:tcW w:w="2727" w:type="dxa"/>
          </w:tcPr>
          <w:p w14:paraId="67D05F7A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3FEBB80B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510046FA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12AFBB84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7AB9707F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2D322A12" w14:textId="77777777" w:rsidTr="00B01436">
        <w:tc>
          <w:tcPr>
            <w:tcW w:w="814" w:type="dxa"/>
          </w:tcPr>
          <w:p w14:paraId="0755D477" w14:textId="77777777" w:rsidR="004354F7" w:rsidRDefault="004354F7" w:rsidP="00B01436">
            <w:pPr>
              <w:jc w:val="center"/>
            </w:pPr>
            <w:r>
              <w:t>BR-12</w:t>
            </w:r>
          </w:p>
        </w:tc>
        <w:tc>
          <w:tcPr>
            <w:tcW w:w="3230" w:type="dxa"/>
          </w:tcPr>
          <w:p w14:paraId="02C4800C" w14:textId="77777777" w:rsidR="004354F7" w:rsidRDefault="004354F7" w:rsidP="00B01436">
            <w:pPr>
              <w:jc w:val="center"/>
            </w:pPr>
            <w:r>
              <w:t>The user will be able to view a list of his events (created, joined).</w:t>
            </w:r>
          </w:p>
        </w:tc>
        <w:tc>
          <w:tcPr>
            <w:tcW w:w="2727" w:type="dxa"/>
          </w:tcPr>
          <w:p w14:paraId="47710348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5597C077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39BF87DF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03CC4C68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4F9BF5D1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7DDFD9E" w14:textId="77777777" w:rsidTr="00B01436">
        <w:tc>
          <w:tcPr>
            <w:tcW w:w="814" w:type="dxa"/>
          </w:tcPr>
          <w:p w14:paraId="7884B187" w14:textId="77777777" w:rsidR="004354F7" w:rsidRDefault="004354F7" w:rsidP="00B01436">
            <w:pPr>
              <w:jc w:val="center"/>
            </w:pPr>
            <w:r>
              <w:t>BR-13</w:t>
            </w:r>
          </w:p>
        </w:tc>
        <w:tc>
          <w:tcPr>
            <w:tcW w:w="3230" w:type="dxa"/>
          </w:tcPr>
          <w:p w14:paraId="159B82B4" w14:textId="77777777" w:rsidR="004354F7" w:rsidRDefault="004354F7" w:rsidP="00B01436">
            <w:pPr>
              <w:jc w:val="center"/>
            </w:pPr>
            <w:r>
              <w:t xml:space="preserve">The user will be able to view the sport event information of his events (participants, sport type, address, date and time, duration, chat). </w:t>
            </w:r>
          </w:p>
        </w:tc>
        <w:tc>
          <w:tcPr>
            <w:tcW w:w="2727" w:type="dxa"/>
          </w:tcPr>
          <w:p w14:paraId="09F1F435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22324D4D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7ECC57B7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004DF208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494ADBC5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09595E07" w14:textId="77777777" w:rsidTr="00B01436">
        <w:tc>
          <w:tcPr>
            <w:tcW w:w="814" w:type="dxa"/>
          </w:tcPr>
          <w:p w14:paraId="7A577195" w14:textId="77777777" w:rsidR="004354F7" w:rsidRDefault="004354F7" w:rsidP="00B01436">
            <w:pPr>
              <w:jc w:val="center"/>
            </w:pPr>
            <w:r>
              <w:t>BR-14</w:t>
            </w:r>
          </w:p>
        </w:tc>
        <w:tc>
          <w:tcPr>
            <w:tcW w:w="3230" w:type="dxa"/>
          </w:tcPr>
          <w:p w14:paraId="07AD6382" w14:textId="77777777" w:rsidR="004354F7" w:rsidRDefault="004354F7" w:rsidP="00B01436">
            <w:pPr>
              <w:jc w:val="center"/>
            </w:pPr>
            <w:r>
              <w:t>The user will be able to edit the sport event information of his events (as stated above in BR-13).</w:t>
            </w:r>
          </w:p>
        </w:tc>
        <w:tc>
          <w:tcPr>
            <w:tcW w:w="2727" w:type="dxa"/>
          </w:tcPr>
          <w:p w14:paraId="21CF27CD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2336B872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54EA025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34625DCB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3CB510FC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4C3BEA80" w14:textId="77777777" w:rsidTr="00B01436">
        <w:tc>
          <w:tcPr>
            <w:tcW w:w="814" w:type="dxa"/>
          </w:tcPr>
          <w:p w14:paraId="4478FB26" w14:textId="77777777" w:rsidR="004354F7" w:rsidRDefault="004354F7" w:rsidP="00B01436">
            <w:pPr>
              <w:jc w:val="center"/>
            </w:pPr>
            <w:r>
              <w:t>BR-15</w:t>
            </w:r>
          </w:p>
        </w:tc>
        <w:tc>
          <w:tcPr>
            <w:tcW w:w="3230" w:type="dxa"/>
          </w:tcPr>
          <w:p w14:paraId="7047BB04" w14:textId="77777777" w:rsidR="004354F7" w:rsidRDefault="004354F7" w:rsidP="00B01436">
            <w:pPr>
              <w:jc w:val="center"/>
            </w:pPr>
            <w:r>
              <w:t>The user will be able to create a sport event, inputting: name, date and time, address, photo, description.</w:t>
            </w:r>
          </w:p>
        </w:tc>
        <w:tc>
          <w:tcPr>
            <w:tcW w:w="2727" w:type="dxa"/>
          </w:tcPr>
          <w:p w14:paraId="0ADE7CF8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146CFAF5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33E439B5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5586B124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2B468A7F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4FAD0163" w14:textId="77777777" w:rsidTr="00B01436">
        <w:tc>
          <w:tcPr>
            <w:tcW w:w="814" w:type="dxa"/>
          </w:tcPr>
          <w:p w14:paraId="31A00B77" w14:textId="77777777" w:rsidR="004354F7" w:rsidRDefault="004354F7" w:rsidP="00B01436">
            <w:pPr>
              <w:jc w:val="center"/>
            </w:pPr>
            <w:r>
              <w:t>BR-16</w:t>
            </w:r>
          </w:p>
        </w:tc>
        <w:tc>
          <w:tcPr>
            <w:tcW w:w="3230" w:type="dxa"/>
          </w:tcPr>
          <w:p w14:paraId="63E49B56" w14:textId="77777777" w:rsidR="004354F7" w:rsidRDefault="004354F7" w:rsidP="00B01436">
            <w:pPr>
              <w:jc w:val="center"/>
            </w:pPr>
            <w:r>
              <w:t>The user will be able to view his profile (photo, name, favorite sports, location, password).</w:t>
            </w:r>
          </w:p>
        </w:tc>
        <w:tc>
          <w:tcPr>
            <w:tcW w:w="2727" w:type="dxa"/>
          </w:tcPr>
          <w:p w14:paraId="54281A8B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218F1A58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09F25F44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323D5725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7644FD0E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C368C4F" w14:textId="77777777" w:rsidTr="00B01436">
        <w:tc>
          <w:tcPr>
            <w:tcW w:w="814" w:type="dxa"/>
          </w:tcPr>
          <w:p w14:paraId="3B1B242F" w14:textId="77777777" w:rsidR="004354F7" w:rsidRDefault="004354F7" w:rsidP="00B01436">
            <w:pPr>
              <w:jc w:val="center"/>
            </w:pPr>
            <w:r>
              <w:t>BR-17</w:t>
            </w:r>
          </w:p>
        </w:tc>
        <w:tc>
          <w:tcPr>
            <w:tcW w:w="3230" w:type="dxa"/>
          </w:tcPr>
          <w:p w14:paraId="1B47E429" w14:textId="77777777" w:rsidR="004354F7" w:rsidRDefault="004354F7" w:rsidP="00B01436">
            <w:pPr>
              <w:jc w:val="center"/>
            </w:pPr>
            <w:r>
              <w:t>The user will be able to edit his profile (as state above in BR-16).</w:t>
            </w:r>
          </w:p>
        </w:tc>
        <w:tc>
          <w:tcPr>
            <w:tcW w:w="2727" w:type="dxa"/>
          </w:tcPr>
          <w:p w14:paraId="3008BE81" w14:textId="77777777" w:rsidR="004354F7" w:rsidRDefault="004354F7" w:rsidP="00B01436">
            <w:pPr>
              <w:jc w:val="center"/>
            </w:pPr>
            <w:r>
              <w:t xml:space="preserve">Agreed with the client in initial brainstorming. </w:t>
            </w:r>
          </w:p>
        </w:tc>
        <w:tc>
          <w:tcPr>
            <w:tcW w:w="1155" w:type="dxa"/>
          </w:tcPr>
          <w:p w14:paraId="5A812AE3" w14:textId="77777777" w:rsidR="004354F7" w:rsidRDefault="004354F7" w:rsidP="00B01436">
            <w:pPr>
              <w:jc w:val="center"/>
            </w:pPr>
            <w:r>
              <w:t>1</w:t>
            </w:r>
          </w:p>
        </w:tc>
        <w:tc>
          <w:tcPr>
            <w:tcW w:w="1217" w:type="dxa"/>
          </w:tcPr>
          <w:p w14:paraId="28572002" w14:textId="77777777" w:rsidR="004354F7" w:rsidRDefault="004354F7" w:rsidP="00B01436">
            <w:pPr>
              <w:jc w:val="center"/>
            </w:pPr>
            <w:r>
              <w:t>01/02/2015</w:t>
            </w:r>
          </w:p>
          <w:p w14:paraId="3173A287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3C2ED88E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5CE09D9A" w14:textId="77777777" w:rsidTr="00B01436">
        <w:tc>
          <w:tcPr>
            <w:tcW w:w="814" w:type="dxa"/>
          </w:tcPr>
          <w:p w14:paraId="03B1B2E8" w14:textId="77777777" w:rsidR="004354F7" w:rsidRDefault="004354F7" w:rsidP="00B01436">
            <w:pPr>
              <w:jc w:val="center"/>
            </w:pPr>
            <w:r>
              <w:t>BR-18</w:t>
            </w:r>
          </w:p>
        </w:tc>
        <w:tc>
          <w:tcPr>
            <w:tcW w:w="3230" w:type="dxa"/>
          </w:tcPr>
          <w:p w14:paraId="532919AA" w14:textId="77777777" w:rsidR="004354F7" w:rsidRDefault="004354F7" w:rsidP="00B01436">
            <w:pPr>
              <w:jc w:val="center"/>
            </w:pPr>
            <w:r>
              <w:t>The user will be able to view a list of users interested in the same sport categories.</w:t>
            </w:r>
          </w:p>
        </w:tc>
        <w:tc>
          <w:tcPr>
            <w:tcW w:w="2727" w:type="dxa"/>
          </w:tcPr>
          <w:p w14:paraId="6ACA6F1D" w14:textId="77777777" w:rsidR="004354F7" w:rsidRDefault="004354F7" w:rsidP="00B01436">
            <w:pPr>
              <w:jc w:val="center"/>
            </w:pPr>
            <w:r>
              <w:t>Discussed with the client and agreed as ‘extra’ feature.</w:t>
            </w:r>
          </w:p>
        </w:tc>
        <w:tc>
          <w:tcPr>
            <w:tcW w:w="1155" w:type="dxa"/>
          </w:tcPr>
          <w:p w14:paraId="73159C00" w14:textId="77777777" w:rsidR="004354F7" w:rsidRDefault="004354F7" w:rsidP="00B01436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1F0E9E91" w14:textId="77777777" w:rsidR="004354F7" w:rsidRDefault="004354F7" w:rsidP="00B01436">
            <w:pPr>
              <w:jc w:val="center"/>
            </w:pPr>
            <w:r>
              <w:t>01/03/2015</w:t>
            </w:r>
          </w:p>
          <w:p w14:paraId="0EE5F02E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263BBD79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1B040FC9" w14:textId="77777777" w:rsidTr="00B01436">
        <w:tc>
          <w:tcPr>
            <w:tcW w:w="814" w:type="dxa"/>
          </w:tcPr>
          <w:p w14:paraId="300B0433" w14:textId="77777777" w:rsidR="004354F7" w:rsidRDefault="004354F7" w:rsidP="00B01436">
            <w:pPr>
              <w:jc w:val="center"/>
            </w:pPr>
            <w:r>
              <w:t>BR-19</w:t>
            </w:r>
          </w:p>
        </w:tc>
        <w:tc>
          <w:tcPr>
            <w:tcW w:w="3230" w:type="dxa"/>
          </w:tcPr>
          <w:p w14:paraId="31ACD78B" w14:textId="77777777" w:rsidR="004354F7" w:rsidRDefault="004354F7" w:rsidP="00B01436">
            <w:pPr>
              <w:jc w:val="center"/>
            </w:pPr>
            <w:r>
              <w:t>The user will be able to view a list of users interested in the same sport categories, in a radius of the user’s location, radius specified by the user.</w:t>
            </w:r>
          </w:p>
        </w:tc>
        <w:tc>
          <w:tcPr>
            <w:tcW w:w="2727" w:type="dxa"/>
          </w:tcPr>
          <w:p w14:paraId="4ED5C01E" w14:textId="77777777" w:rsidR="004354F7" w:rsidRDefault="004354F7" w:rsidP="00B01436">
            <w:pPr>
              <w:jc w:val="center"/>
            </w:pPr>
            <w:r>
              <w:t>Discussed with the client and agreed as ‘extra’ feature.</w:t>
            </w:r>
          </w:p>
        </w:tc>
        <w:tc>
          <w:tcPr>
            <w:tcW w:w="1155" w:type="dxa"/>
          </w:tcPr>
          <w:p w14:paraId="793829D1" w14:textId="77777777" w:rsidR="004354F7" w:rsidRDefault="004354F7" w:rsidP="00B01436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7AA93ED8" w14:textId="77777777" w:rsidR="004354F7" w:rsidRDefault="004354F7" w:rsidP="00B01436">
            <w:pPr>
              <w:jc w:val="center"/>
            </w:pPr>
            <w:r>
              <w:t>01/03/2015</w:t>
            </w:r>
          </w:p>
          <w:p w14:paraId="49DCD17D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375D8D57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E358E2D" w14:textId="77777777" w:rsidTr="00B01436">
        <w:tc>
          <w:tcPr>
            <w:tcW w:w="814" w:type="dxa"/>
          </w:tcPr>
          <w:p w14:paraId="05DE48F2" w14:textId="77777777" w:rsidR="004354F7" w:rsidRDefault="004354F7" w:rsidP="00B01436">
            <w:pPr>
              <w:jc w:val="center"/>
            </w:pPr>
            <w:r>
              <w:t>BR-20</w:t>
            </w:r>
          </w:p>
        </w:tc>
        <w:tc>
          <w:tcPr>
            <w:tcW w:w="3230" w:type="dxa"/>
          </w:tcPr>
          <w:p w14:paraId="3BA124DC" w14:textId="77777777" w:rsidR="004354F7" w:rsidRDefault="004354F7" w:rsidP="00B01436">
            <w:pPr>
              <w:jc w:val="center"/>
            </w:pPr>
            <w:r>
              <w:t>The user will be able to view the profiles of other users participating in sport events.</w:t>
            </w:r>
          </w:p>
        </w:tc>
        <w:tc>
          <w:tcPr>
            <w:tcW w:w="2727" w:type="dxa"/>
          </w:tcPr>
          <w:p w14:paraId="300FE78F" w14:textId="77777777" w:rsidR="004354F7" w:rsidRDefault="004354F7" w:rsidP="00B01436">
            <w:pPr>
              <w:jc w:val="center"/>
            </w:pPr>
            <w:r>
              <w:t>Discussed with the client and agreed as ‘extra’ feature.</w:t>
            </w:r>
          </w:p>
        </w:tc>
        <w:tc>
          <w:tcPr>
            <w:tcW w:w="1155" w:type="dxa"/>
          </w:tcPr>
          <w:p w14:paraId="6D333868" w14:textId="77777777" w:rsidR="004354F7" w:rsidRDefault="004354F7" w:rsidP="00B01436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6107D75B" w14:textId="77777777" w:rsidR="004354F7" w:rsidRDefault="004354F7" w:rsidP="00B01436">
            <w:pPr>
              <w:jc w:val="center"/>
            </w:pPr>
            <w:r>
              <w:t>01/03/2015</w:t>
            </w:r>
          </w:p>
          <w:p w14:paraId="04DD955B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43B768A0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0EA07839" w14:textId="77777777" w:rsidTr="00B01436">
        <w:tc>
          <w:tcPr>
            <w:tcW w:w="814" w:type="dxa"/>
          </w:tcPr>
          <w:p w14:paraId="179C3C33" w14:textId="77777777" w:rsidR="004354F7" w:rsidRDefault="004354F7" w:rsidP="00B01436">
            <w:pPr>
              <w:jc w:val="center"/>
            </w:pPr>
            <w:r>
              <w:t>BR-21</w:t>
            </w:r>
          </w:p>
        </w:tc>
        <w:tc>
          <w:tcPr>
            <w:tcW w:w="3230" w:type="dxa"/>
          </w:tcPr>
          <w:p w14:paraId="5FBE4113" w14:textId="77777777" w:rsidR="004354F7" w:rsidRDefault="004354F7" w:rsidP="00B01436">
            <w:pPr>
              <w:jc w:val="center"/>
            </w:pPr>
            <w:r>
              <w:t xml:space="preserve">The user will receive a push notification whenever there will be a new message in the chat for the events he participates in. </w:t>
            </w:r>
          </w:p>
        </w:tc>
        <w:tc>
          <w:tcPr>
            <w:tcW w:w="2727" w:type="dxa"/>
          </w:tcPr>
          <w:p w14:paraId="20D359DC" w14:textId="77777777" w:rsidR="004354F7" w:rsidRDefault="004354F7" w:rsidP="00B01436">
            <w:pPr>
              <w:jc w:val="center"/>
            </w:pPr>
            <w:r>
              <w:t>Discussed with the client and agreed as ‘extra’ feature.</w:t>
            </w:r>
          </w:p>
        </w:tc>
        <w:tc>
          <w:tcPr>
            <w:tcW w:w="1155" w:type="dxa"/>
          </w:tcPr>
          <w:p w14:paraId="672B0C3C" w14:textId="77777777" w:rsidR="004354F7" w:rsidRDefault="004354F7" w:rsidP="00B01436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7981464A" w14:textId="77777777" w:rsidR="004354F7" w:rsidRDefault="004354F7" w:rsidP="00B01436">
            <w:pPr>
              <w:jc w:val="center"/>
            </w:pPr>
            <w:r>
              <w:t>01/03/2015</w:t>
            </w:r>
          </w:p>
          <w:p w14:paraId="6F7285AF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177F6DB5" w14:textId="77777777" w:rsidR="004354F7" w:rsidRDefault="004354F7" w:rsidP="00B01436">
            <w:pPr>
              <w:jc w:val="center"/>
            </w:pPr>
            <w:r>
              <w:t xml:space="preserve">Client + </w:t>
            </w: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D660E47" w14:textId="77777777" w:rsidTr="00B01436">
        <w:tc>
          <w:tcPr>
            <w:tcW w:w="814" w:type="dxa"/>
          </w:tcPr>
          <w:p w14:paraId="3D30D06A" w14:textId="77777777" w:rsidR="004354F7" w:rsidRDefault="004354F7" w:rsidP="00B01436">
            <w:pPr>
              <w:jc w:val="center"/>
            </w:pPr>
            <w:r>
              <w:t>BR-22</w:t>
            </w:r>
          </w:p>
        </w:tc>
        <w:tc>
          <w:tcPr>
            <w:tcW w:w="3230" w:type="dxa"/>
          </w:tcPr>
          <w:p w14:paraId="14B844B5" w14:textId="77777777" w:rsidR="004354F7" w:rsidRDefault="004354F7" w:rsidP="00B01436">
            <w:pPr>
              <w:jc w:val="center"/>
            </w:pPr>
            <w:r>
              <w:t>All the input fields will be validated after the user leaves the field.</w:t>
            </w:r>
          </w:p>
        </w:tc>
        <w:tc>
          <w:tcPr>
            <w:tcW w:w="2727" w:type="dxa"/>
          </w:tcPr>
          <w:p w14:paraId="7C309131" w14:textId="77777777" w:rsidR="004354F7" w:rsidRDefault="004354F7" w:rsidP="00B01436">
            <w:pPr>
              <w:jc w:val="center"/>
            </w:pPr>
            <w:r>
              <w:t xml:space="preserve">Discussed and agreed with the </w:t>
            </w:r>
            <w:proofErr w:type="spellStart"/>
            <w:r>
              <w:t>dev</w:t>
            </w:r>
            <w:proofErr w:type="spellEnd"/>
            <w:r>
              <w:t xml:space="preserve"> team.</w:t>
            </w:r>
          </w:p>
        </w:tc>
        <w:tc>
          <w:tcPr>
            <w:tcW w:w="1155" w:type="dxa"/>
          </w:tcPr>
          <w:p w14:paraId="6E3F02E7" w14:textId="77777777" w:rsidR="004354F7" w:rsidRDefault="004354F7" w:rsidP="00B01436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025F4CBC" w14:textId="77777777" w:rsidR="004354F7" w:rsidRDefault="004354F7" w:rsidP="00B01436">
            <w:pPr>
              <w:jc w:val="center"/>
            </w:pPr>
            <w:r>
              <w:t>05/03/2015</w:t>
            </w:r>
          </w:p>
          <w:p w14:paraId="1D0F82AB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7714A0B4" w14:textId="77777777" w:rsidR="004354F7" w:rsidRDefault="004354F7" w:rsidP="00B01436">
            <w:pPr>
              <w:jc w:val="center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1360949C" w14:textId="77777777" w:rsidTr="00B01436">
        <w:tc>
          <w:tcPr>
            <w:tcW w:w="814" w:type="dxa"/>
          </w:tcPr>
          <w:p w14:paraId="7F3EA16A" w14:textId="77777777" w:rsidR="004354F7" w:rsidRDefault="004354F7" w:rsidP="00B01436">
            <w:pPr>
              <w:jc w:val="center"/>
            </w:pPr>
            <w:r>
              <w:t>BR-23</w:t>
            </w:r>
          </w:p>
        </w:tc>
        <w:tc>
          <w:tcPr>
            <w:tcW w:w="3230" w:type="dxa"/>
          </w:tcPr>
          <w:p w14:paraId="20C367CE" w14:textId="77777777" w:rsidR="004354F7" w:rsidRDefault="004354F7" w:rsidP="00B01436">
            <w:pPr>
              <w:jc w:val="center"/>
            </w:pPr>
            <w:r>
              <w:t xml:space="preserve">All the views that will appear more than once will be developed as reusable fields. </w:t>
            </w:r>
          </w:p>
        </w:tc>
        <w:tc>
          <w:tcPr>
            <w:tcW w:w="2727" w:type="dxa"/>
          </w:tcPr>
          <w:p w14:paraId="03720CE7" w14:textId="77777777" w:rsidR="004354F7" w:rsidRDefault="004354F7" w:rsidP="00B01436">
            <w:pPr>
              <w:jc w:val="center"/>
            </w:pPr>
            <w:r>
              <w:t xml:space="preserve">Discussed and agreed with the </w:t>
            </w:r>
            <w:proofErr w:type="spellStart"/>
            <w:r>
              <w:t>dev</w:t>
            </w:r>
            <w:proofErr w:type="spellEnd"/>
            <w:r>
              <w:t xml:space="preserve"> team.</w:t>
            </w:r>
          </w:p>
        </w:tc>
        <w:tc>
          <w:tcPr>
            <w:tcW w:w="1155" w:type="dxa"/>
          </w:tcPr>
          <w:p w14:paraId="49659CD6" w14:textId="77777777" w:rsidR="004354F7" w:rsidRDefault="004354F7" w:rsidP="00B01436">
            <w:pPr>
              <w:jc w:val="center"/>
            </w:pPr>
            <w:r>
              <w:t>2</w:t>
            </w:r>
          </w:p>
        </w:tc>
        <w:tc>
          <w:tcPr>
            <w:tcW w:w="1217" w:type="dxa"/>
          </w:tcPr>
          <w:p w14:paraId="5A3E89F1" w14:textId="77777777" w:rsidR="004354F7" w:rsidRDefault="004354F7" w:rsidP="00B01436">
            <w:pPr>
              <w:jc w:val="center"/>
            </w:pPr>
            <w:r>
              <w:t>05/03/2015</w:t>
            </w:r>
          </w:p>
          <w:p w14:paraId="2C3ED857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01FE49C4" w14:textId="77777777" w:rsidR="004354F7" w:rsidRDefault="004354F7" w:rsidP="00B01436">
            <w:pPr>
              <w:jc w:val="center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  <w:tr w:rsidR="004354F7" w14:paraId="66AADD77" w14:textId="77777777" w:rsidTr="00B01436">
        <w:tc>
          <w:tcPr>
            <w:tcW w:w="814" w:type="dxa"/>
          </w:tcPr>
          <w:p w14:paraId="7B31E52F" w14:textId="77777777" w:rsidR="004354F7" w:rsidRDefault="004354F7" w:rsidP="00B01436">
            <w:pPr>
              <w:jc w:val="center"/>
            </w:pPr>
            <w:r>
              <w:t>BR-24</w:t>
            </w:r>
          </w:p>
        </w:tc>
        <w:tc>
          <w:tcPr>
            <w:tcW w:w="3230" w:type="dxa"/>
          </w:tcPr>
          <w:p w14:paraId="44323BFA" w14:textId="77777777" w:rsidR="004354F7" w:rsidRDefault="004354F7" w:rsidP="00B01436">
            <w:pPr>
              <w:jc w:val="center"/>
            </w:pPr>
            <w:r>
              <w:t>The ‘My events’ screen will have a pie chart giving an overview of all attended events and the different sport types.</w:t>
            </w:r>
          </w:p>
        </w:tc>
        <w:tc>
          <w:tcPr>
            <w:tcW w:w="2727" w:type="dxa"/>
          </w:tcPr>
          <w:p w14:paraId="5633C20E" w14:textId="77777777" w:rsidR="004354F7" w:rsidRDefault="004354F7" w:rsidP="00B01436">
            <w:pPr>
              <w:jc w:val="center"/>
            </w:pPr>
            <w:r>
              <w:t xml:space="preserve">Discussed with the </w:t>
            </w:r>
            <w:proofErr w:type="spellStart"/>
            <w:r>
              <w:t>dev</w:t>
            </w:r>
            <w:proofErr w:type="spellEnd"/>
            <w:r>
              <w:t xml:space="preserve"> team.</w:t>
            </w:r>
          </w:p>
        </w:tc>
        <w:tc>
          <w:tcPr>
            <w:tcW w:w="1155" w:type="dxa"/>
          </w:tcPr>
          <w:p w14:paraId="1AA883EE" w14:textId="77777777" w:rsidR="004354F7" w:rsidRDefault="004354F7" w:rsidP="00B01436">
            <w:pPr>
              <w:jc w:val="center"/>
            </w:pPr>
            <w:r>
              <w:t>3</w:t>
            </w:r>
          </w:p>
        </w:tc>
        <w:tc>
          <w:tcPr>
            <w:tcW w:w="1217" w:type="dxa"/>
          </w:tcPr>
          <w:p w14:paraId="4DDA0A11" w14:textId="77777777" w:rsidR="004354F7" w:rsidRDefault="004354F7" w:rsidP="00B01436">
            <w:pPr>
              <w:jc w:val="center"/>
            </w:pPr>
            <w:r>
              <w:t>05/03/2015</w:t>
            </w:r>
          </w:p>
          <w:p w14:paraId="40C10864" w14:textId="77777777" w:rsidR="004354F7" w:rsidRDefault="004354F7" w:rsidP="00B01436">
            <w:pPr>
              <w:jc w:val="center"/>
            </w:pPr>
          </w:p>
        </w:tc>
        <w:tc>
          <w:tcPr>
            <w:tcW w:w="1159" w:type="dxa"/>
          </w:tcPr>
          <w:p w14:paraId="486BB27A" w14:textId="77777777" w:rsidR="004354F7" w:rsidRDefault="004354F7" w:rsidP="00B01436">
            <w:pPr>
              <w:jc w:val="center"/>
            </w:pPr>
            <w:proofErr w:type="spellStart"/>
            <w:r>
              <w:t>Dev</w:t>
            </w:r>
            <w:proofErr w:type="spellEnd"/>
            <w:r>
              <w:t xml:space="preserve"> team</w:t>
            </w:r>
          </w:p>
        </w:tc>
      </w:tr>
    </w:tbl>
    <w:p w14:paraId="6DCE04E1" w14:textId="77777777" w:rsidR="001D703C" w:rsidRDefault="001D703C"/>
    <w:sectPr w:rsidR="001D703C">
      <w:headerReference w:type="even" r:id="rId20"/>
      <w:pgSz w:w="12240" w:h="15840" w:code="1"/>
      <w:pgMar w:top="1440" w:right="1440" w:bottom="1440" w:left="1440" w:header="720" w:footer="720" w:gutter="0"/>
      <w:pgNumType w:start="1" w:chapStyle="9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27D37D" w14:textId="77777777" w:rsidR="00BE0D28" w:rsidRDefault="00BE0D28">
      <w:r>
        <w:separator/>
      </w:r>
    </w:p>
  </w:endnote>
  <w:endnote w:type="continuationSeparator" w:id="0">
    <w:p w14:paraId="4373E101" w14:textId="77777777" w:rsidR="00BE0D28" w:rsidRDefault="00BE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7E4D0" w14:textId="77777777" w:rsidR="00BE0D28" w:rsidRDefault="00BE0D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AB6">
      <w:rPr>
        <w:rStyle w:val="PageNumber"/>
        <w:noProof/>
      </w:rPr>
      <w:t>2-1</w:t>
    </w:r>
    <w:r>
      <w:rPr>
        <w:rStyle w:val="PageNumber"/>
      </w:rPr>
      <w:fldChar w:fldCharType="end"/>
    </w:r>
  </w:p>
  <w:p w14:paraId="54B1E58A" w14:textId="7B80E84A" w:rsidR="00BE0D28" w:rsidRDefault="00BE0D28">
    <w:pPr>
      <w:pStyle w:val="Footer"/>
    </w:pPr>
    <w:r>
      <w:tab/>
    </w:r>
    <w:r w:rsidR="00897886">
      <w:t>March</w:t>
    </w:r>
    <w:r>
      <w:t xml:space="preserve"> </w:t>
    </w:r>
    <w:r w:rsidR="00897886">
      <w:t>25</w:t>
    </w:r>
    <w:r>
      <w:t>,</w:t>
    </w:r>
    <w:r w:rsidR="00897886">
      <w:t>2015</w:t>
    </w:r>
    <w:r>
      <w:t>/v.1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8691" w14:textId="77777777" w:rsidR="00BE0D28" w:rsidRDefault="00BE0D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AB6">
      <w:rPr>
        <w:rStyle w:val="PageNumber"/>
        <w:noProof/>
      </w:rPr>
      <w:t>3-4</w:t>
    </w:r>
    <w:r>
      <w:rPr>
        <w:rStyle w:val="PageNumber"/>
      </w:rPr>
      <w:fldChar w:fldCharType="end"/>
    </w:r>
  </w:p>
  <w:p w14:paraId="1D623435" w14:textId="77777777" w:rsidR="00BE0D28" w:rsidRDefault="00BE0D28">
    <w:pPr>
      <w:pStyle w:val="landfooter"/>
    </w:pPr>
    <w:r>
      <w:tab/>
      <w:t>Month DD</w:t>
    </w:r>
    <w:proofErr w:type="gramStart"/>
    <w:r>
      <w:t>,YYYY</w:t>
    </w:r>
    <w:proofErr w:type="gramEnd"/>
    <w:r>
      <w:t>/v.1</w:t>
    </w:r>
    <w:r>
      <w:rPr>
        <w:rStyle w:val="Paragraph-Boldinside"/>
        <w:sz w:val="16"/>
      </w:rPr>
      <w:t xml:space="preserve">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88E13" w14:textId="77777777" w:rsidR="00BE0D28" w:rsidRDefault="00BE0D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7AB6">
      <w:rPr>
        <w:rStyle w:val="PageNumber"/>
        <w:noProof/>
      </w:rPr>
      <w:t>B-2</w:t>
    </w:r>
    <w:r>
      <w:rPr>
        <w:rStyle w:val="PageNumber"/>
      </w:rPr>
      <w:fldChar w:fldCharType="end"/>
    </w:r>
  </w:p>
  <w:p w14:paraId="4A8F69A2" w14:textId="47F572F9" w:rsidR="00BE0D28" w:rsidRDefault="00BE0D28">
    <w:pPr>
      <w:pStyle w:val="Footer"/>
    </w:pPr>
    <w:r>
      <w:tab/>
    </w:r>
    <w:r w:rsidR="00CF58FB">
      <w:t>March</w:t>
    </w:r>
    <w:r>
      <w:t xml:space="preserve"> </w:t>
    </w:r>
    <w:r w:rsidR="00CF58FB">
      <w:t>25</w:t>
    </w:r>
    <w:r>
      <w:t>,</w:t>
    </w:r>
    <w:r w:rsidR="00CF58FB">
      <w:t>2015</w:t>
    </w:r>
    <w:r>
      <w:t>/v.1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A06EB" w14:textId="77777777" w:rsidR="00BE0D28" w:rsidRDefault="00BE0D28">
      <w:r>
        <w:separator/>
      </w:r>
    </w:p>
  </w:footnote>
  <w:footnote w:type="continuationSeparator" w:id="0">
    <w:p w14:paraId="4690DBEC" w14:textId="77777777" w:rsidR="00BE0D28" w:rsidRDefault="00BE0D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5A814" w14:textId="77777777" w:rsidR="00BE0D28" w:rsidRDefault="00BE0D28">
    <w:pPr>
      <w:pStyle w:val="Header"/>
      <w:ind w:left="2880" w:hanging="2880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BFBD8" w14:textId="0550539A" w:rsidR="00BE0D28" w:rsidRDefault="00CF58FB">
    <w:pPr>
      <w:pStyle w:val="Header"/>
      <w:ind w:left="2880" w:hanging="2880"/>
    </w:pPr>
    <w:proofErr w:type="spellStart"/>
    <w:r>
      <w:t>SportLook</w:t>
    </w:r>
    <w:proofErr w:type="spellEnd"/>
    <w:r w:rsidR="00BE0D28">
      <w:tab/>
    </w:r>
    <w:r w:rsidR="00BE0D28">
      <w:tab/>
      <w:t>Testing Specifications and Procedures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14C09" w14:textId="0511B235" w:rsidR="00BE0D28" w:rsidRDefault="00CF58FB" w:rsidP="00D27726">
    <w:pPr>
      <w:pStyle w:val="landheader"/>
    </w:pPr>
    <w:proofErr w:type="spellStart"/>
    <w:r>
      <w:t>SportLook</w:t>
    </w:r>
    <w:proofErr w:type="spellEnd"/>
    <w:r>
      <w:t xml:space="preserve"> </w:t>
    </w:r>
    <w:r>
      <w:tab/>
    </w:r>
    <w:r w:rsidR="00BE0D28">
      <w:t xml:space="preserve">Functional Qualification Testing 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93965" w14:textId="249697E8" w:rsidR="00BE0D28" w:rsidRDefault="00BE0D28" w:rsidP="00BE0D28">
    <w:pPr>
      <w:pStyle w:val="Header"/>
      <w:ind w:left="2880" w:hanging="2880"/>
    </w:pPr>
    <w:proofErr w:type="spellStart"/>
    <w:r>
      <w:t>SportLoo</w:t>
    </w:r>
    <w:r w:rsidR="00CF58FB">
      <w:t>k</w:t>
    </w:r>
    <w:proofErr w:type="spellEnd"/>
    <w:r>
      <w:tab/>
    </w:r>
    <w:r>
      <w:tab/>
      <w:t>Functional Qualification Testing</w:t>
    </w:r>
    <w:r>
      <w:br/>
    </w:r>
    <w:r>
      <w:tab/>
      <w:t>Specifications and Procedures</w:t>
    </w:r>
  </w:p>
  <w:p w14:paraId="39EBD173" w14:textId="77777777" w:rsidR="00BE0D28" w:rsidRDefault="00BE0D28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045CC" w14:textId="77777777" w:rsidR="00BE0D28" w:rsidRDefault="00BE0D2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2302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902D0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17A0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DE044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324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A28D8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B00D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784B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EA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6FCA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49ED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F8491A"/>
    <w:multiLevelType w:val="hybridMultilevel"/>
    <w:tmpl w:val="447E0482"/>
    <w:lvl w:ilvl="0" w:tplc="EC58780E">
      <w:start w:val="1"/>
      <w:numFmt w:val="bullet"/>
      <w:pStyle w:val="BulletinTable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FD0DE5"/>
    <w:multiLevelType w:val="hybridMultilevel"/>
    <w:tmpl w:val="76122922"/>
    <w:lvl w:ilvl="0" w:tplc="86AC0058">
      <w:start w:val="1"/>
      <w:numFmt w:val="decimal"/>
      <w:pStyle w:val="TableText-Numbered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F2781E"/>
    <w:multiLevelType w:val="singleLevel"/>
    <w:tmpl w:val="A92A3834"/>
    <w:lvl w:ilvl="0">
      <w:start w:val="1"/>
      <w:numFmt w:val="lowerLetter"/>
      <w:pStyle w:val="subpara1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4">
    <w:nsid w:val="26025A46"/>
    <w:multiLevelType w:val="hybridMultilevel"/>
    <w:tmpl w:val="4EA46D9A"/>
    <w:lvl w:ilvl="0" w:tplc="D3D891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4350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2E831F6F"/>
    <w:multiLevelType w:val="multilevel"/>
    <w:tmpl w:val="5D54CEA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upperLetter"/>
      <w:pStyle w:val="Heading9"/>
      <w:lvlText w:val="APPENDIX %9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17">
    <w:nsid w:val="7D335729"/>
    <w:multiLevelType w:val="hybridMultilevel"/>
    <w:tmpl w:val="C2D4F330"/>
    <w:lvl w:ilvl="0" w:tplc="0E10E7CE">
      <w:start w:val="1"/>
      <w:numFmt w:val="decimal"/>
      <w:pStyle w:val="TableText-numbered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16"/>
  </w:num>
  <w:num w:numId="3">
    <w:abstractNumId w:val="17"/>
  </w:num>
  <w:num w:numId="4">
    <w:abstractNumId w:val="12"/>
  </w:num>
  <w:num w:numId="5">
    <w:abstractNumId w:val="13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1"/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60"/>
    <w:rsid w:val="00017765"/>
    <w:rsid w:val="00022AA6"/>
    <w:rsid w:val="000320A9"/>
    <w:rsid w:val="00054BB0"/>
    <w:rsid w:val="00076B92"/>
    <w:rsid w:val="00081B74"/>
    <w:rsid w:val="000A24E4"/>
    <w:rsid w:val="000A3439"/>
    <w:rsid w:val="000D02F7"/>
    <w:rsid w:val="000D5499"/>
    <w:rsid w:val="000D621E"/>
    <w:rsid w:val="000E16C9"/>
    <w:rsid w:val="000F0814"/>
    <w:rsid w:val="00150D24"/>
    <w:rsid w:val="00194365"/>
    <w:rsid w:val="00196F37"/>
    <w:rsid w:val="001D703C"/>
    <w:rsid w:val="001E3E91"/>
    <w:rsid w:val="002045F9"/>
    <w:rsid w:val="00222D2E"/>
    <w:rsid w:val="002D0CDD"/>
    <w:rsid w:val="003629CA"/>
    <w:rsid w:val="003924C5"/>
    <w:rsid w:val="003A1414"/>
    <w:rsid w:val="00407AB6"/>
    <w:rsid w:val="00426FAC"/>
    <w:rsid w:val="00434B89"/>
    <w:rsid w:val="004354F7"/>
    <w:rsid w:val="00517267"/>
    <w:rsid w:val="005177D6"/>
    <w:rsid w:val="00545873"/>
    <w:rsid w:val="005C3021"/>
    <w:rsid w:val="006331D7"/>
    <w:rsid w:val="00682C7A"/>
    <w:rsid w:val="007153CC"/>
    <w:rsid w:val="00785029"/>
    <w:rsid w:val="007B0297"/>
    <w:rsid w:val="00897886"/>
    <w:rsid w:val="008A2524"/>
    <w:rsid w:val="008F3FDB"/>
    <w:rsid w:val="008F6167"/>
    <w:rsid w:val="00902172"/>
    <w:rsid w:val="00916941"/>
    <w:rsid w:val="009510E3"/>
    <w:rsid w:val="009F30DE"/>
    <w:rsid w:val="00A35FDD"/>
    <w:rsid w:val="00A36777"/>
    <w:rsid w:val="00A50892"/>
    <w:rsid w:val="00A63660"/>
    <w:rsid w:val="00A75D73"/>
    <w:rsid w:val="00A86D92"/>
    <w:rsid w:val="00A947FF"/>
    <w:rsid w:val="00AE6D60"/>
    <w:rsid w:val="00B054D4"/>
    <w:rsid w:val="00B21332"/>
    <w:rsid w:val="00B4521B"/>
    <w:rsid w:val="00B54284"/>
    <w:rsid w:val="00BB23FF"/>
    <w:rsid w:val="00BE0D28"/>
    <w:rsid w:val="00C0210B"/>
    <w:rsid w:val="00CC1495"/>
    <w:rsid w:val="00CF58FB"/>
    <w:rsid w:val="00D27726"/>
    <w:rsid w:val="00D70307"/>
    <w:rsid w:val="00DB09A6"/>
    <w:rsid w:val="00E33003"/>
    <w:rsid w:val="00EB591F"/>
    <w:rsid w:val="00F13D81"/>
    <w:rsid w:val="00F542D9"/>
    <w:rsid w:val="00FD09B6"/>
    <w:rsid w:val="00FF2082"/>
    <w:rsid w:val="00FF2F6A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99C2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76B92"/>
    <w:rPr>
      <w:sz w:val="24"/>
    </w:rPr>
  </w:style>
  <w:style w:type="paragraph" w:styleId="Heading1">
    <w:name w:val="heading 1"/>
    <w:basedOn w:val="Normal"/>
    <w:next w:val="Normal"/>
    <w:autoRedefine/>
    <w:qFormat/>
    <w:rsid w:val="00076B92"/>
    <w:pPr>
      <w:keepNext/>
      <w:numPr>
        <w:numId w:val="2"/>
      </w:numPr>
      <w:spacing w:after="60"/>
      <w:ind w:left="360" w:hanging="360"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076B92"/>
    <w:pPr>
      <w:keepNext/>
      <w:numPr>
        <w:ilvl w:val="1"/>
        <w:numId w:val="2"/>
      </w:numPr>
      <w:tabs>
        <w:tab w:val="clear" w:pos="360"/>
        <w:tab w:val="num" w:pos="720"/>
      </w:tabs>
      <w:spacing w:before="360" w:after="60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076B92"/>
    <w:pPr>
      <w:keepNext/>
      <w:numPr>
        <w:ilvl w:val="2"/>
        <w:numId w:val="2"/>
      </w:numPr>
      <w:spacing w:before="36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76B92"/>
    <w:pPr>
      <w:keepNext/>
      <w:numPr>
        <w:ilvl w:val="3"/>
        <w:numId w:val="2"/>
      </w:numPr>
      <w:tabs>
        <w:tab w:val="clear" w:pos="720"/>
        <w:tab w:val="num" w:pos="990"/>
      </w:tabs>
      <w:spacing w:before="360" w:after="60"/>
      <w:outlineLvl w:val="3"/>
    </w:pPr>
    <w:rPr>
      <w:b/>
    </w:rPr>
  </w:style>
  <w:style w:type="paragraph" w:styleId="Heading5">
    <w:name w:val="heading 5"/>
    <w:basedOn w:val="Normal"/>
    <w:next w:val="Normal"/>
    <w:autoRedefine/>
    <w:qFormat/>
    <w:rsid w:val="00076B92"/>
    <w:pPr>
      <w:keepNext/>
      <w:numPr>
        <w:ilvl w:val="4"/>
        <w:numId w:val="2"/>
      </w:numPr>
      <w:tabs>
        <w:tab w:val="clear" w:pos="1080"/>
        <w:tab w:val="num" w:pos="1260"/>
      </w:tabs>
      <w:spacing w:before="360" w:after="6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076B92"/>
    <w:pPr>
      <w:keepNext/>
      <w:numPr>
        <w:ilvl w:val="5"/>
        <w:numId w:val="2"/>
      </w:numPr>
      <w:tabs>
        <w:tab w:val="clear" w:pos="1080"/>
        <w:tab w:val="num" w:pos="1530"/>
      </w:tabs>
      <w:spacing w:before="360" w:after="60"/>
      <w:outlineLvl w:val="5"/>
    </w:pPr>
    <w:rPr>
      <w:b/>
    </w:rPr>
  </w:style>
  <w:style w:type="paragraph" w:styleId="Heading7">
    <w:name w:val="heading 7"/>
    <w:basedOn w:val="Normal"/>
    <w:next w:val="Normal"/>
    <w:autoRedefine/>
    <w:qFormat/>
    <w:rsid w:val="00076B92"/>
    <w:pPr>
      <w:numPr>
        <w:ilvl w:val="6"/>
        <w:numId w:val="2"/>
      </w:numPr>
      <w:tabs>
        <w:tab w:val="clear" w:pos="1440"/>
        <w:tab w:val="num" w:pos="1800"/>
      </w:tabs>
      <w:spacing w:before="36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076B92"/>
    <w:pPr>
      <w:numPr>
        <w:ilvl w:val="7"/>
        <w:numId w:val="2"/>
      </w:numPr>
      <w:tabs>
        <w:tab w:val="clear" w:pos="1440"/>
        <w:tab w:val="num" w:pos="2070"/>
      </w:tabs>
      <w:spacing w:before="360" w:after="60"/>
      <w:outlineLvl w:val="7"/>
    </w:pPr>
    <w:rPr>
      <w:b/>
    </w:rPr>
  </w:style>
  <w:style w:type="paragraph" w:styleId="Heading9">
    <w:name w:val="heading 9"/>
    <w:basedOn w:val="Normal"/>
    <w:next w:val="Normal"/>
    <w:autoRedefine/>
    <w:qFormat/>
    <w:rsid w:val="00076B92"/>
    <w:pPr>
      <w:numPr>
        <w:ilvl w:val="8"/>
        <w:numId w:val="2"/>
      </w:numPr>
      <w:spacing w:after="480"/>
      <w:jc w:val="center"/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rsid w:val="00076B92"/>
    <w:pPr>
      <w:spacing w:before="240"/>
    </w:pPr>
  </w:style>
  <w:style w:type="paragraph" w:styleId="TOC2">
    <w:name w:val="toc 2"/>
    <w:basedOn w:val="Normal"/>
    <w:next w:val="Normal"/>
    <w:autoRedefine/>
    <w:uiPriority w:val="39"/>
    <w:rsid w:val="00076B92"/>
    <w:pPr>
      <w:ind w:left="240"/>
    </w:pPr>
    <w:rPr>
      <w:rFonts w:asciiTheme="minorHAnsi" w:hAnsiTheme="minorHAnsi"/>
      <w:smallCaps/>
      <w:sz w:val="22"/>
      <w:szCs w:val="22"/>
    </w:rPr>
  </w:style>
  <w:style w:type="paragraph" w:customStyle="1" w:styleId="paragraph">
    <w:name w:val="paragraph"/>
    <w:basedOn w:val="Normal"/>
    <w:autoRedefine/>
    <w:rsid w:val="00076B92"/>
    <w:pPr>
      <w:spacing w:before="240"/>
    </w:pPr>
  </w:style>
  <w:style w:type="character" w:styleId="PageNumber">
    <w:name w:val="page number"/>
    <w:rsid w:val="00076B92"/>
    <w:rPr>
      <w:rFonts w:ascii="Times New Roman" w:hAnsi="Times New Roman"/>
      <w:dstrike w:val="0"/>
      <w:color w:val="auto"/>
      <w:sz w:val="20"/>
      <w:vertAlign w:val="baseline"/>
    </w:rPr>
  </w:style>
  <w:style w:type="paragraph" w:styleId="Footer">
    <w:name w:val="footer"/>
    <w:basedOn w:val="Normal"/>
    <w:autoRedefine/>
    <w:rsid w:val="00076B92"/>
    <w:pPr>
      <w:tabs>
        <w:tab w:val="right" w:pos="9360"/>
      </w:tabs>
    </w:pPr>
    <w:rPr>
      <w:sz w:val="20"/>
    </w:rPr>
  </w:style>
  <w:style w:type="paragraph" w:styleId="Header">
    <w:name w:val="header"/>
    <w:basedOn w:val="Normal"/>
    <w:autoRedefine/>
    <w:rsid w:val="00076B92"/>
    <w:pPr>
      <w:tabs>
        <w:tab w:val="right" w:pos="9270"/>
      </w:tabs>
    </w:pPr>
    <w:rPr>
      <w:sz w:val="20"/>
    </w:rPr>
  </w:style>
  <w:style w:type="paragraph" w:customStyle="1" w:styleId="arationale">
    <w:name w:val="a rationale"/>
    <w:basedOn w:val="title1"/>
    <w:autoRedefine/>
    <w:rsid w:val="00076B92"/>
    <w:pPr>
      <w:pBdr>
        <w:top w:val="single" w:sz="8" w:space="1" w:color="0000FF"/>
        <w:left w:val="single" w:sz="8" w:space="4" w:color="0000FF"/>
        <w:bottom w:val="single" w:sz="8" w:space="1" w:color="0000FF"/>
        <w:right w:val="single" w:sz="8" w:space="4" w:color="0000FF"/>
      </w:pBdr>
      <w:ind w:right="-720"/>
      <w:jc w:val="right"/>
    </w:pPr>
    <w:rPr>
      <w:rFonts w:ascii="Arial" w:hAnsi="Arial"/>
      <w:i/>
      <w:color w:val="FF0000"/>
      <w:sz w:val="24"/>
    </w:rPr>
  </w:style>
  <w:style w:type="paragraph" w:customStyle="1" w:styleId="title1">
    <w:name w:val="title1"/>
    <w:basedOn w:val="paragraph"/>
    <w:autoRedefine/>
    <w:rsid w:val="00076B92"/>
    <w:pPr>
      <w:spacing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076B92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076B92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076B9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76B9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76B9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76B9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76B9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76B92"/>
    <w:pPr>
      <w:ind w:left="1920"/>
    </w:pPr>
    <w:rPr>
      <w:rFonts w:asciiTheme="minorHAnsi" w:hAnsiTheme="minorHAnsi"/>
      <w:sz w:val="18"/>
      <w:szCs w:val="18"/>
    </w:rPr>
  </w:style>
  <w:style w:type="paragraph" w:customStyle="1" w:styleId="subpara1">
    <w:name w:val="subpara1"/>
    <w:basedOn w:val="paragraph"/>
    <w:autoRedefine/>
    <w:rsid w:val="00076B92"/>
    <w:pPr>
      <w:numPr>
        <w:numId w:val="8"/>
      </w:numPr>
      <w:spacing w:before="0"/>
    </w:pPr>
  </w:style>
  <w:style w:type="paragraph" w:customStyle="1" w:styleId="acronym">
    <w:name w:val="acronym"/>
    <w:basedOn w:val="Normal"/>
    <w:autoRedefine/>
    <w:rsid w:val="00076B92"/>
  </w:style>
  <w:style w:type="paragraph" w:customStyle="1" w:styleId="title3">
    <w:name w:val="title3"/>
    <w:basedOn w:val="title1"/>
    <w:autoRedefine/>
    <w:rsid w:val="00076B92"/>
    <w:pPr>
      <w:spacing w:before="120" w:after="0"/>
    </w:pPr>
    <w:rPr>
      <w:b w:val="0"/>
      <w:sz w:val="28"/>
    </w:rPr>
  </w:style>
  <w:style w:type="paragraph" w:customStyle="1" w:styleId="subpara2">
    <w:name w:val="subpara2"/>
    <w:basedOn w:val="Normal"/>
    <w:pPr>
      <w:numPr>
        <w:ilvl w:val="6"/>
        <w:numId w:val="1"/>
      </w:numPr>
    </w:pPr>
  </w:style>
  <w:style w:type="paragraph" w:customStyle="1" w:styleId="tablettl1">
    <w:name w:val="tablettl1"/>
    <w:basedOn w:val="Normal"/>
    <w:autoRedefine/>
    <w:rsid w:val="00076B92"/>
    <w:pPr>
      <w:spacing w:line="240" w:lineRule="atLeast"/>
      <w:jc w:val="center"/>
    </w:pPr>
    <w:rPr>
      <w:b/>
    </w:rPr>
  </w:style>
  <w:style w:type="paragraph" w:customStyle="1" w:styleId="tablecaption">
    <w:name w:val="tablecaption"/>
    <w:basedOn w:val="Normal"/>
    <w:autoRedefine/>
    <w:rsid w:val="00076B92"/>
    <w:pPr>
      <w:keepNext/>
      <w:spacing w:before="120" w:after="120"/>
      <w:jc w:val="center"/>
    </w:pPr>
    <w:rPr>
      <w:b/>
    </w:rPr>
  </w:style>
  <w:style w:type="paragraph" w:customStyle="1" w:styleId="subpara3">
    <w:name w:val="subpara3"/>
    <w:basedOn w:val="subpara2"/>
    <w:autoRedefine/>
    <w:pPr>
      <w:numPr>
        <w:ilvl w:val="0"/>
        <w:numId w:val="0"/>
      </w:numPr>
      <w:ind w:left="990"/>
    </w:pPr>
  </w:style>
  <w:style w:type="paragraph" w:styleId="TableofFigures">
    <w:name w:val="table of figures"/>
    <w:basedOn w:val="Normal"/>
    <w:next w:val="Normal"/>
    <w:autoRedefine/>
    <w:uiPriority w:val="99"/>
    <w:rsid w:val="00076B92"/>
    <w:pPr>
      <w:tabs>
        <w:tab w:val="left" w:pos="1080"/>
        <w:tab w:val="right" w:leader="dot" w:pos="9350"/>
      </w:tabs>
      <w:spacing w:after="120"/>
      <w:ind w:left="475" w:hanging="475"/>
    </w:pPr>
    <w:rPr>
      <w:noProof/>
      <w:sz w:val="20"/>
    </w:rPr>
  </w:style>
  <w:style w:type="paragraph" w:customStyle="1" w:styleId="title2">
    <w:name w:val="title2"/>
    <w:basedOn w:val="title1"/>
    <w:autoRedefine/>
    <w:rsid w:val="00076B92"/>
    <w:rPr>
      <w:sz w:val="28"/>
    </w:rPr>
  </w:style>
  <w:style w:type="paragraph" w:customStyle="1" w:styleId="Subpara">
    <w:name w:val="Subpara"/>
    <w:basedOn w:val="paragraph"/>
    <w:autoRedefine/>
    <w:pPr>
      <w:ind w:left="576"/>
    </w:pPr>
  </w:style>
  <w:style w:type="paragraph" w:styleId="BodyText2">
    <w:name w:val="Body Text 2"/>
    <w:basedOn w:val="Normal"/>
    <w:autoRedefine/>
    <w:pPr>
      <w:ind w:right="263"/>
      <w:outlineLvl w:val="0"/>
    </w:pPr>
    <w:rPr>
      <w:b/>
    </w:rPr>
  </w:style>
  <w:style w:type="paragraph" w:styleId="BodyText3">
    <w:name w:val="Body Text 3"/>
    <w:basedOn w:val="Normal"/>
    <w:rPr>
      <w:b/>
    </w:rPr>
  </w:style>
  <w:style w:type="paragraph" w:customStyle="1" w:styleId="landfooter">
    <w:name w:val="landfooter"/>
    <w:basedOn w:val="Footer"/>
    <w:autoRedefine/>
    <w:pPr>
      <w:tabs>
        <w:tab w:val="clear" w:pos="9360"/>
        <w:tab w:val="right" w:pos="12960"/>
      </w:tabs>
    </w:pPr>
  </w:style>
  <w:style w:type="paragraph" w:customStyle="1" w:styleId="Header-Port">
    <w:name w:val="Header-Port"/>
    <w:basedOn w:val="Header"/>
    <w:autoRedefine/>
    <w:pPr>
      <w:tabs>
        <w:tab w:val="clear" w:pos="9270"/>
        <w:tab w:val="right" w:pos="9360"/>
      </w:tabs>
    </w:pPr>
  </w:style>
  <w:style w:type="paragraph" w:customStyle="1" w:styleId="landheader">
    <w:name w:val="landheader"/>
    <w:basedOn w:val="Header"/>
    <w:autoRedefine/>
    <w:rsid w:val="00D27726"/>
    <w:pPr>
      <w:tabs>
        <w:tab w:val="clear" w:pos="9270"/>
        <w:tab w:val="right" w:pos="13050"/>
      </w:tabs>
    </w:pPr>
  </w:style>
  <w:style w:type="character" w:customStyle="1" w:styleId="Paragraph-Italicinside">
    <w:name w:val="Paragraph-Italic inside"/>
    <w:rsid w:val="00076B92"/>
    <w:rPr>
      <w:rFonts w:ascii="Times New Roman" w:hAnsi="Times New Roman"/>
      <w:i/>
      <w:dstrike w:val="0"/>
      <w:color w:val="auto"/>
      <w:sz w:val="24"/>
      <w:vertAlign w:val="baseline"/>
    </w:rPr>
  </w:style>
  <w:style w:type="character" w:customStyle="1" w:styleId="Paragraph-Boldinside">
    <w:name w:val="Paragraph-Bold inside"/>
    <w:rsid w:val="00076B92"/>
    <w:rPr>
      <w:rFonts w:ascii="Times New Roman" w:hAnsi="Times New Roman"/>
      <w:b/>
      <w:dstrike w:val="0"/>
      <w:color w:val="auto"/>
      <w:sz w:val="24"/>
      <w:vertAlign w:val="baseline"/>
    </w:rPr>
  </w:style>
  <w:style w:type="character" w:customStyle="1" w:styleId="Paragraph-Underlineinside">
    <w:name w:val="Paragraph-Underline inside"/>
    <w:rsid w:val="00076B92"/>
    <w:rPr>
      <w:rFonts w:ascii="Times New Roman" w:hAnsi="Times New Roman"/>
      <w:dstrike w:val="0"/>
      <w:color w:val="auto"/>
      <w:sz w:val="24"/>
      <w:u w:val="single"/>
      <w:vertAlign w:val="baseline"/>
    </w:rPr>
  </w:style>
  <w:style w:type="paragraph" w:customStyle="1" w:styleId="TableText">
    <w:name w:val="Table Text"/>
    <w:basedOn w:val="Normal"/>
    <w:autoRedefine/>
    <w:rsid w:val="00076B92"/>
  </w:style>
  <w:style w:type="paragraph" w:customStyle="1" w:styleId="TableText-HeaderRow">
    <w:name w:val="Table Text-Header Row"/>
    <w:basedOn w:val="Normal"/>
    <w:autoRedefine/>
    <w:rsid w:val="00076B92"/>
    <w:rPr>
      <w:b/>
    </w:rPr>
  </w:style>
  <w:style w:type="character" w:customStyle="1" w:styleId="TableText-Boldinside">
    <w:name w:val="Table Text-Bold inside"/>
    <w:rsid w:val="00076B92"/>
    <w:rPr>
      <w:rFonts w:ascii="Times New Roman" w:hAnsi="Times New Roman"/>
      <w:b/>
      <w:dstrike w:val="0"/>
      <w:sz w:val="24"/>
      <w:vertAlign w:val="baseline"/>
    </w:rPr>
  </w:style>
  <w:style w:type="character" w:customStyle="1" w:styleId="TableText-Italicinside">
    <w:name w:val="Table Text-Italic inside"/>
    <w:rsid w:val="00076B92"/>
    <w:rPr>
      <w:rFonts w:ascii="Times New Roman" w:hAnsi="Times New Roman"/>
      <w:i/>
      <w:dstrike w:val="0"/>
      <w:sz w:val="24"/>
      <w:vertAlign w:val="baseline"/>
    </w:rPr>
  </w:style>
  <w:style w:type="character" w:customStyle="1" w:styleId="TableText-Underlineinside">
    <w:name w:val="Table Text-Underline inside"/>
    <w:rsid w:val="00076B92"/>
    <w:rPr>
      <w:rFonts w:ascii="Times New Roman" w:hAnsi="Times New Roman"/>
      <w:dstrike w:val="0"/>
      <w:sz w:val="24"/>
      <w:u w:val="single"/>
      <w:vertAlign w:val="baseline"/>
    </w:rPr>
  </w:style>
  <w:style w:type="paragraph" w:customStyle="1" w:styleId="Headerlandscape">
    <w:name w:val="Header landscape"/>
    <w:basedOn w:val="Normal"/>
    <w:autoRedefine/>
    <w:rsid w:val="00076B92"/>
    <w:pPr>
      <w:tabs>
        <w:tab w:val="right" w:pos="12960"/>
      </w:tabs>
    </w:pPr>
    <w:rPr>
      <w:sz w:val="20"/>
    </w:rPr>
  </w:style>
  <w:style w:type="paragraph" w:customStyle="1" w:styleId="Footerlandscape">
    <w:name w:val="Footer landscape"/>
    <w:basedOn w:val="Normal"/>
    <w:autoRedefine/>
    <w:rsid w:val="00076B92"/>
    <w:pPr>
      <w:tabs>
        <w:tab w:val="right" w:pos="12960"/>
      </w:tabs>
    </w:pPr>
    <w:rPr>
      <w:sz w:val="20"/>
    </w:rPr>
  </w:style>
  <w:style w:type="character" w:styleId="Hyperlink">
    <w:name w:val="Hyperlink"/>
    <w:rsid w:val="00076B92"/>
    <w:rPr>
      <w:color w:val="0000FF"/>
      <w:u w:val="single"/>
    </w:rPr>
  </w:style>
  <w:style w:type="paragraph" w:customStyle="1" w:styleId="TableText-Numbered">
    <w:name w:val="Table Text - Numbered"/>
    <w:basedOn w:val="TableText"/>
    <w:autoRedefine/>
    <w:rsid w:val="00076B92"/>
    <w:pPr>
      <w:numPr>
        <w:numId w:val="4"/>
      </w:numPr>
      <w:tabs>
        <w:tab w:val="clear" w:pos="1440"/>
        <w:tab w:val="left" w:pos="360"/>
      </w:tabs>
      <w:ind w:left="360"/>
      <w:jc w:val="right"/>
    </w:pPr>
  </w:style>
  <w:style w:type="paragraph" w:customStyle="1" w:styleId="TableText-numbered0">
    <w:name w:val="Table Text - numbered"/>
    <w:basedOn w:val="TableText"/>
    <w:next w:val="Normal"/>
    <w:autoRedefine/>
    <w:pPr>
      <w:numPr>
        <w:numId w:val="3"/>
      </w:numPr>
      <w:jc w:val="center"/>
    </w:pPr>
  </w:style>
  <w:style w:type="paragraph" w:customStyle="1" w:styleId="BulletinTableText">
    <w:name w:val="Bullet in Table Text"/>
    <w:basedOn w:val="TableText"/>
    <w:rsid w:val="00076B92"/>
    <w:pPr>
      <w:numPr>
        <w:numId w:val="7"/>
      </w:numPr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Text-Centered">
    <w:name w:val="Table Text - Centered"/>
    <w:basedOn w:val="paragraph"/>
    <w:pPr>
      <w:spacing w:before="0"/>
      <w:jc w:val="center"/>
    </w:pPr>
  </w:style>
  <w:style w:type="paragraph" w:styleId="BalloonText">
    <w:name w:val="Balloon Text"/>
    <w:basedOn w:val="Normal"/>
    <w:semiHidden/>
    <w:rsid w:val="00CC1495"/>
    <w:rPr>
      <w:rFonts w:ascii="Tahoma" w:hAnsi="Tahoma" w:cs="Tahoma"/>
      <w:sz w:val="16"/>
      <w:szCs w:val="16"/>
    </w:rPr>
  </w:style>
  <w:style w:type="table" w:styleId="Table3Deffects1">
    <w:name w:val="Table 3D effects 1"/>
    <w:basedOn w:val="TableNormal"/>
    <w:rsid w:val="000A24E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Grid">
    <w:name w:val="Table Grid"/>
    <w:basedOn w:val="TableNormal"/>
    <w:rsid w:val="000A2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0A24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788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76B92"/>
    <w:rPr>
      <w:sz w:val="24"/>
    </w:rPr>
  </w:style>
  <w:style w:type="paragraph" w:styleId="Heading1">
    <w:name w:val="heading 1"/>
    <w:basedOn w:val="Normal"/>
    <w:next w:val="Normal"/>
    <w:autoRedefine/>
    <w:qFormat/>
    <w:rsid w:val="00076B92"/>
    <w:pPr>
      <w:keepNext/>
      <w:numPr>
        <w:numId w:val="2"/>
      </w:numPr>
      <w:spacing w:after="60"/>
      <w:ind w:left="360" w:hanging="360"/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076B92"/>
    <w:pPr>
      <w:keepNext/>
      <w:numPr>
        <w:ilvl w:val="1"/>
        <w:numId w:val="2"/>
      </w:numPr>
      <w:tabs>
        <w:tab w:val="clear" w:pos="360"/>
        <w:tab w:val="num" w:pos="720"/>
      </w:tabs>
      <w:spacing w:before="360" w:after="60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076B92"/>
    <w:pPr>
      <w:keepNext/>
      <w:numPr>
        <w:ilvl w:val="2"/>
        <w:numId w:val="2"/>
      </w:numPr>
      <w:spacing w:before="36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76B92"/>
    <w:pPr>
      <w:keepNext/>
      <w:numPr>
        <w:ilvl w:val="3"/>
        <w:numId w:val="2"/>
      </w:numPr>
      <w:tabs>
        <w:tab w:val="clear" w:pos="720"/>
        <w:tab w:val="num" w:pos="990"/>
      </w:tabs>
      <w:spacing w:before="360" w:after="60"/>
      <w:outlineLvl w:val="3"/>
    </w:pPr>
    <w:rPr>
      <w:b/>
    </w:rPr>
  </w:style>
  <w:style w:type="paragraph" w:styleId="Heading5">
    <w:name w:val="heading 5"/>
    <w:basedOn w:val="Normal"/>
    <w:next w:val="Normal"/>
    <w:autoRedefine/>
    <w:qFormat/>
    <w:rsid w:val="00076B92"/>
    <w:pPr>
      <w:keepNext/>
      <w:numPr>
        <w:ilvl w:val="4"/>
        <w:numId w:val="2"/>
      </w:numPr>
      <w:tabs>
        <w:tab w:val="clear" w:pos="1080"/>
        <w:tab w:val="num" w:pos="1260"/>
      </w:tabs>
      <w:spacing w:before="360" w:after="6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076B92"/>
    <w:pPr>
      <w:keepNext/>
      <w:numPr>
        <w:ilvl w:val="5"/>
        <w:numId w:val="2"/>
      </w:numPr>
      <w:tabs>
        <w:tab w:val="clear" w:pos="1080"/>
        <w:tab w:val="num" w:pos="1530"/>
      </w:tabs>
      <w:spacing w:before="360" w:after="60"/>
      <w:outlineLvl w:val="5"/>
    </w:pPr>
    <w:rPr>
      <w:b/>
    </w:rPr>
  </w:style>
  <w:style w:type="paragraph" w:styleId="Heading7">
    <w:name w:val="heading 7"/>
    <w:basedOn w:val="Normal"/>
    <w:next w:val="Normal"/>
    <w:autoRedefine/>
    <w:qFormat/>
    <w:rsid w:val="00076B92"/>
    <w:pPr>
      <w:numPr>
        <w:ilvl w:val="6"/>
        <w:numId w:val="2"/>
      </w:numPr>
      <w:tabs>
        <w:tab w:val="clear" w:pos="1440"/>
        <w:tab w:val="num" w:pos="1800"/>
      </w:tabs>
      <w:spacing w:before="36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076B92"/>
    <w:pPr>
      <w:numPr>
        <w:ilvl w:val="7"/>
        <w:numId w:val="2"/>
      </w:numPr>
      <w:tabs>
        <w:tab w:val="clear" w:pos="1440"/>
        <w:tab w:val="num" w:pos="2070"/>
      </w:tabs>
      <w:spacing w:before="360" w:after="60"/>
      <w:outlineLvl w:val="7"/>
    </w:pPr>
    <w:rPr>
      <w:b/>
    </w:rPr>
  </w:style>
  <w:style w:type="paragraph" w:styleId="Heading9">
    <w:name w:val="heading 9"/>
    <w:basedOn w:val="Normal"/>
    <w:next w:val="Normal"/>
    <w:autoRedefine/>
    <w:qFormat/>
    <w:rsid w:val="00076B92"/>
    <w:pPr>
      <w:numPr>
        <w:ilvl w:val="8"/>
        <w:numId w:val="2"/>
      </w:numPr>
      <w:spacing w:after="480"/>
      <w:jc w:val="center"/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rsid w:val="00076B92"/>
    <w:pPr>
      <w:spacing w:before="240"/>
    </w:pPr>
  </w:style>
  <w:style w:type="paragraph" w:styleId="TOC2">
    <w:name w:val="toc 2"/>
    <w:basedOn w:val="Normal"/>
    <w:next w:val="Normal"/>
    <w:autoRedefine/>
    <w:uiPriority w:val="39"/>
    <w:rsid w:val="00076B92"/>
    <w:pPr>
      <w:ind w:left="240"/>
    </w:pPr>
    <w:rPr>
      <w:rFonts w:asciiTheme="minorHAnsi" w:hAnsiTheme="minorHAnsi"/>
      <w:smallCaps/>
      <w:sz w:val="22"/>
      <w:szCs w:val="22"/>
    </w:rPr>
  </w:style>
  <w:style w:type="paragraph" w:customStyle="1" w:styleId="paragraph">
    <w:name w:val="paragraph"/>
    <w:basedOn w:val="Normal"/>
    <w:autoRedefine/>
    <w:rsid w:val="00076B92"/>
    <w:pPr>
      <w:spacing w:before="240"/>
    </w:pPr>
  </w:style>
  <w:style w:type="character" w:styleId="PageNumber">
    <w:name w:val="page number"/>
    <w:rsid w:val="00076B92"/>
    <w:rPr>
      <w:rFonts w:ascii="Times New Roman" w:hAnsi="Times New Roman"/>
      <w:dstrike w:val="0"/>
      <w:color w:val="auto"/>
      <w:sz w:val="20"/>
      <w:vertAlign w:val="baseline"/>
    </w:rPr>
  </w:style>
  <w:style w:type="paragraph" w:styleId="Footer">
    <w:name w:val="footer"/>
    <w:basedOn w:val="Normal"/>
    <w:autoRedefine/>
    <w:rsid w:val="00076B92"/>
    <w:pPr>
      <w:tabs>
        <w:tab w:val="right" w:pos="9360"/>
      </w:tabs>
    </w:pPr>
    <w:rPr>
      <w:sz w:val="20"/>
    </w:rPr>
  </w:style>
  <w:style w:type="paragraph" w:styleId="Header">
    <w:name w:val="header"/>
    <w:basedOn w:val="Normal"/>
    <w:autoRedefine/>
    <w:rsid w:val="00076B92"/>
    <w:pPr>
      <w:tabs>
        <w:tab w:val="right" w:pos="9270"/>
      </w:tabs>
    </w:pPr>
    <w:rPr>
      <w:sz w:val="20"/>
    </w:rPr>
  </w:style>
  <w:style w:type="paragraph" w:customStyle="1" w:styleId="arationale">
    <w:name w:val="a rationale"/>
    <w:basedOn w:val="title1"/>
    <w:autoRedefine/>
    <w:rsid w:val="00076B92"/>
    <w:pPr>
      <w:pBdr>
        <w:top w:val="single" w:sz="8" w:space="1" w:color="0000FF"/>
        <w:left w:val="single" w:sz="8" w:space="4" w:color="0000FF"/>
        <w:bottom w:val="single" w:sz="8" w:space="1" w:color="0000FF"/>
        <w:right w:val="single" w:sz="8" w:space="4" w:color="0000FF"/>
      </w:pBdr>
      <w:ind w:right="-720"/>
      <w:jc w:val="right"/>
    </w:pPr>
    <w:rPr>
      <w:rFonts w:ascii="Arial" w:hAnsi="Arial"/>
      <w:i/>
      <w:color w:val="FF0000"/>
      <w:sz w:val="24"/>
    </w:rPr>
  </w:style>
  <w:style w:type="paragraph" w:customStyle="1" w:styleId="title1">
    <w:name w:val="title1"/>
    <w:basedOn w:val="paragraph"/>
    <w:autoRedefine/>
    <w:rsid w:val="00076B92"/>
    <w:pPr>
      <w:spacing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076B92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076B92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076B9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76B9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76B9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76B9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76B9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76B92"/>
    <w:pPr>
      <w:ind w:left="1920"/>
    </w:pPr>
    <w:rPr>
      <w:rFonts w:asciiTheme="minorHAnsi" w:hAnsiTheme="minorHAnsi"/>
      <w:sz w:val="18"/>
      <w:szCs w:val="18"/>
    </w:rPr>
  </w:style>
  <w:style w:type="paragraph" w:customStyle="1" w:styleId="subpara1">
    <w:name w:val="subpara1"/>
    <w:basedOn w:val="paragraph"/>
    <w:autoRedefine/>
    <w:rsid w:val="00076B92"/>
    <w:pPr>
      <w:numPr>
        <w:numId w:val="8"/>
      </w:numPr>
      <w:spacing w:before="0"/>
    </w:pPr>
  </w:style>
  <w:style w:type="paragraph" w:customStyle="1" w:styleId="acronym">
    <w:name w:val="acronym"/>
    <w:basedOn w:val="Normal"/>
    <w:autoRedefine/>
    <w:rsid w:val="00076B92"/>
  </w:style>
  <w:style w:type="paragraph" w:customStyle="1" w:styleId="title3">
    <w:name w:val="title3"/>
    <w:basedOn w:val="title1"/>
    <w:autoRedefine/>
    <w:rsid w:val="00076B92"/>
    <w:pPr>
      <w:spacing w:before="120" w:after="0"/>
    </w:pPr>
    <w:rPr>
      <w:b w:val="0"/>
      <w:sz w:val="28"/>
    </w:rPr>
  </w:style>
  <w:style w:type="paragraph" w:customStyle="1" w:styleId="subpara2">
    <w:name w:val="subpara2"/>
    <w:basedOn w:val="Normal"/>
    <w:pPr>
      <w:numPr>
        <w:ilvl w:val="6"/>
        <w:numId w:val="1"/>
      </w:numPr>
    </w:pPr>
  </w:style>
  <w:style w:type="paragraph" w:customStyle="1" w:styleId="tablettl1">
    <w:name w:val="tablettl1"/>
    <w:basedOn w:val="Normal"/>
    <w:autoRedefine/>
    <w:rsid w:val="00076B92"/>
    <w:pPr>
      <w:spacing w:line="240" w:lineRule="atLeast"/>
      <w:jc w:val="center"/>
    </w:pPr>
    <w:rPr>
      <w:b/>
    </w:rPr>
  </w:style>
  <w:style w:type="paragraph" w:customStyle="1" w:styleId="tablecaption">
    <w:name w:val="tablecaption"/>
    <w:basedOn w:val="Normal"/>
    <w:autoRedefine/>
    <w:rsid w:val="00076B92"/>
    <w:pPr>
      <w:keepNext/>
      <w:spacing w:before="120" w:after="120"/>
      <w:jc w:val="center"/>
    </w:pPr>
    <w:rPr>
      <w:b/>
    </w:rPr>
  </w:style>
  <w:style w:type="paragraph" w:customStyle="1" w:styleId="subpara3">
    <w:name w:val="subpara3"/>
    <w:basedOn w:val="subpara2"/>
    <w:autoRedefine/>
    <w:pPr>
      <w:numPr>
        <w:ilvl w:val="0"/>
        <w:numId w:val="0"/>
      </w:numPr>
      <w:ind w:left="990"/>
    </w:pPr>
  </w:style>
  <w:style w:type="paragraph" w:styleId="TableofFigures">
    <w:name w:val="table of figures"/>
    <w:basedOn w:val="Normal"/>
    <w:next w:val="Normal"/>
    <w:autoRedefine/>
    <w:uiPriority w:val="99"/>
    <w:rsid w:val="00076B92"/>
    <w:pPr>
      <w:tabs>
        <w:tab w:val="left" w:pos="1080"/>
        <w:tab w:val="right" w:leader="dot" w:pos="9350"/>
      </w:tabs>
      <w:spacing w:after="120"/>
      <w:ind w:left="475" w:hanging="475"/>
    </w:pPr>
    <w:rPr>
      <w:noProof/>
      <w:sz w:val="20"/>
    </w:rPr>
  </w:style>
  <w:style w:type="paragraph" w:customStyle="1" w:styleId="title2">
    <w:name w:val="title2"/>
    <w:basedOn w:val="title1"/>
    <w:autoRedefine/>
    <w:rsid w:val="00076B92"/>
    <w:rPr>
      <w:sz w:val="28"/>
    </w:rPr>
  </w:style>
  <w:style w:type="paragraph" w:customStyle="1" w:styleId="Subpara">
    <w:name w:val="Subpara"/>
    <w:basedOn w:val="paragraph"/>
    <w:autoRedefine/>
    <w:pPr>
      <w:ind w:left="576"/>
    </w:pPr>
  </w:style>
  <w:style w:type="paragraph" w:styleId="BodyText2">
    <w:name w:val="Body Text 2"/>
    <w:basedOn w:val="Normal"/>
    <w:autoRedefine/>
    <w:pPr>
      <w:ind w:right="263"/>
      <w:outlineLvl w:val="0"/>
    </w:pPr>
    <w:rPr>
      <w:b/>
    </w:rPr>
  </w:style>
  <w:style w:type="paragraph" w:styleId="BodyText3">
    <w:name w:val="Body Text 3"/>
    <w:basedOn w:val="Normal"/>
    <w:rPr>
      <w:b/>
    </w:rPr>
  </w:style>
  <w:style w:type="paragraph" w:customStyle="1" w:styleId="landfooter">
    <w:name w:val="landfooter"/>
    <w:basedOn w:val="Footer"/>
    <w:autoRedefine/>
    <w:pPr>
      <w:tabs>
        <w:tab w:val="clear" w:pos="9360"/>
        <w:tab w:val="right" w:pos="12960"/>
      </w:tabs>
    </w:pPr>
  </w:style>
  <w:style w:type="paragraph" w:customStyle="1" w:styleId="Header-Port">
    <w:name w:val="Header-Port"/>
    <w:basedOn w:val="Header"/>
    <w:autoRedefine/>
    <w:pPr>
      <w:tabs>
        <w:tab w:val="clear" w:pos="9270"/>
        <w:tab w:val="right" w:pos="9360"/>
      </w:tabs>
    </w:pPr>
  </w:style>
  <w:style w:type="paragraph" w:customStyle="1" w:styleId="landheader">
    <w:name w:val="landheader"/>
    <w:basedOn w:val="Header"/>
    <w:autoRedefine/>
    <w:rsid w:val="00D27726"/>
    <w:pPr>
      <w:tabs>
        <w:tab w:val="clear" w:pos="9270"/>
        <w:tab w:val="right" w:pos="13050"/>
      </w:tabs>
    </w:pPr>
  </w:style>
  <w:style w:type="character" w:customStyle="1" w:styleId="Paragraph-Italicinside">
    <w:name w:val="Paragraph-Italic inside"/>
    <w:rsid w:val="00076B92"/>
    <w:rPr>
      <w:rFonts w:ascii="Times New Roman" w:hAnsi="Times New Roman"/>
      <w:i/>
      <w:dstrike w:val="0"/>
      <w:color w:val="auto"/>
      <w:sz w:val="24"/>
      <w:vertAlign w:val="baseline"/>
    </w:rPr>
  </w:style>
  <w:style w:type="character" w:customStyle="1" w:styleId="Paragraph-Boldinside">
    <w:name w:val="Paragraph-Bold inside"/>
    <w:rsid w:val="00076B92"/>
    <w:rPr>
      <w:rFonts w:ascii="Times New Roman" w:hAnsi="Times New Roman"/>
      <w:b/>
      <w:dstrike w:val="0"/>
      <w:color w:val="auto"/>
      <w:sz w:val="24"/>
      <w:vertAlign w:val="baseline"/>
    </w:rPr>
  </w:style>
  <w:style w:type="character" w:customStyle="1" w:styleId="Paragraph-Underlineinside">
    <w:name w:val="Paragraph-Underline inside"/>
    <w:rsid w:val="00076B92"/>
    <w:rPr>
      <w:rFonts w:ascii="Times New Roman" w:hAnsi="Times New Roman"/>
      <w:dstrike w:val="0"/>
      <w:color w:val="auto"/>
      <w:sz w:val="24"/>
      <w:u w:val="single"/>
      <w:vertAlign w:val="baseline"/>
    </w:rPr>
  </w:style>
  <w:style w:type="paragraph" w:customStyle="1" w:styleId="TableText">
    <w:name w:val="Table Text"/>
    <w:basedOn w:val="Normal"/>
    <w:autoRedefine/>
    <w:rsid w:val="00076B92"/>
  </w:style>
  <w:style w:type="paragraph" w:customStyle="1" w:styleId="TableText-HeaderRow">
    <w:name w:val="Table Text-Header Row"/>
    <w:basedOn w:val="Normal"/>
    <w:autoRedefine/>
    <w:rsid w:val="00076B92"/>
    <w:rPr>
      <w:b/>
    </w:rPr>
  </w:style>
  <w:style w:type="character" w:customStyle="1" w:styleId="TableText-Boldinside">
    <w:name w:val="Table Text-Bold inside"/>
    <w:rsid w:val="00076B92"/>
    <w:rPr>
      <w:rFonts w:ascii="Times New Roman" w:hAnsi="Times New Roman"/>
      <w:b/>
      <w:dstrike w:val="0"/>
      <w:sz w:val="24"/>
      <w:vertAlign w:val="baseline"/>
    </w:rPr>
  </w:style>
  <w:style w:type="character" w:customStyle="1" w:styleId="TableText-Italicinside">
    <w:name w:val="Table Text-Italic inside"/>
    <w:rsid w:val="00076B92"/>
    <w:rPr>
      <w:rFonts w:ascii="Times New Roman" w:hAnsi="Times New Roman"/>
      <w:i/>
      <w:dstrike w:val="0"/>
      <w:sz w:val="24"/>
      <w:vertAlign w:val="baseline"/>
    </w:rPr>
  </w:style>
  <w:style w:type="character" w:customStyle="1" w:styleId="TableText-Underlineinside">
    <w:name w:val="Table Text-Underline inside"/>
    <w:rsid w:val="00076B92"/>
    <w:rPr>
      <w:rFonts w:ascii="Times New Roman" w:hAnsi="Times New Roman"/>
      <w:dstrike w:val="0"/>
      <w:sz w:val="24"/>
      <w:u w:val="single"/>
      <w:vertAlign w:val="baseline"/>
    </w:rPr>
  </w:style>
  <w:style w:type="paragraph" w:customStyle="1" w:styleId="Headerlandscape">
    <w:name w:val="Header landscape"/>
    <w:basedOn w:val="Normal"/>
    <w:autoRedefine/>
    <w:rsid w:val="00076B92"/>
    <w:pPr>
      <w:tabs>
        <w:tab w:val="right" w:pos="12960"/>
      </w:tabs>
    </w:pPr>
    <w:rPr>
      <w:sz w:val="20"/>
    </w:rPr>
  </w:style>
  <w:style w:type="paragraph" w:customStyle="1" w:styleId="Footerlandscape">
    <w:name w:val="Footer landscape"/>
    <w:basedOn w:val="Normal"/>
    <w:autoRedefine/>
    <w:rsid w:val="00076B92"/>
    <w:pPr>
      <w:tabs>
        <w:tab w:val="right" w:pos="12960"/>
      </w:tabs>
    </w:pPr>
    <w:rPr>
      <w:sz w:val="20"/>
    </w:rPr>
  </w:style>
  <w:style w:type="character" w:styleId="Hyperlink">
    <w:name w:val="Hyperlink"/>
    <w:rsid w:val="00076B92"/>
    <w:rPr>
      <w:color w:val="0000FF"/>
      <w:u w:val="single"/>
    </w:rPr>
  </w:style>
  <w:style w:type="paragraph" w:customStyle="1" w:styleId="TableText-Numbered">
    <w:name w:val="Table Text - Numbered"/>
    <w:basedOn w:val="TableText"/>
    <w:autoRedefine/>
    <w:rsid w:val="00076B92"/>
    <w:pPr>
      <w:numPr>
        <w:numId w:val="4"/>
      </w:numPr>
      <w:tabs>
        <w:tab w:val="clear" w:pos="1440"/>
        <w:tab w:val="left" w:pos="360"/>
      </w:tabs>
      <w:ind w:left="360"/>
      <w:jc w:val="right"/>
    </w:pPr>
  </w:style>
  <w:style w:type="paragraph" w:customStyle="1" w:styleId="TableText-numbered0">
    <w:name w:val="Table Text - numbered"/>
    <w:basedOn w:val="TableText"/>
    <w:next w:val="Normal"/>
    <w:autoRedefine/>
    <w:pPr>
      <w:numPr>
        <w:numId w:val="3"/>
      </w:numPr>
      <w:jc w:val="center"/>
    </w:pPr>
  </w:style>
  <w:style w:type="paragraph" w:customStyle="1" w:styleId="BulletinTableText">
    <w:name w:val="Bullet in Table Text"/>
    <w:basedOn w:val="TableText"/>
    <w:rsid w:val="00076B92"/>
    <w:pPr>
      <w:numPr>
        <w:numId w:val="7"/>
      </w:numPr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TableText-Centered">
    <w:name w:val="Table Text - Centered"/>
    <w:basedOn w:val="paragraph"/>
    <w:pPr>
      <w:spacing w:before="0"/>
      <w:jc w:val="center"/>
    </w:pPr>
  </w:style>
  <w:style w:type="paragraph" w:styleId="BalloonText">
    <w:name w:val="Balloon Text"/>
    <w:basedOn w:val="Normal"/>
    <w:semiHidden/>
    <w:rsid w:val="00CC1495"/>
    <w:rPr>
      <w:rFonts w:ascii="Tahoma" w:hAnsi="Tahoma" w:cs="Tahoma"/>
      <w:sz w:val="16"/>
      <w:szCs w:val="16"/>
    </w:rPr>
  </w:style>
  <w:style w:type="table" w:styleId="Table3Deffects1">
    <w:name w:val="Table 3D effects 1"/>
    <w:basedOn w:val="TableNormal"/>
    <w:rsid w:val="000A24E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Grid">
    <w:name w:val="Table Grid"/>
    <w:basedOn w:val="TableNormal"/>
    <w:rsid w:val="000A2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0A24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788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eader" Target="header3.xml"/><Relationship Id="rId17" Type="http://schemas.openxmlformats.org/officeDocument/2006/relationships/footer" Target="footer2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A\Templates\Test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C7CC048156148A405E2F2C1DB78C5" ma:contentTypeVersion="11" ma:contentTypeDescription="Create a new document." ma:contentTypeScope="" ma:versionID="44372897c3728a1dbd995e51209e4ff8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fa9743ed795da63bc1dabf5090b5d2fb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15220-3FA6-4B8F-8670-3584D4F89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F0A56-4A98-4859-8E9C-948B50951E1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A0CECF4-12A5-4C95-A07E-037F5F843E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9C18E-F84B-DD43-A508-7D38ADB8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\QA\Templates\Test Plan Template.dot</Template>
  <TotalTime>4</TotalTime>
  <Pages>21</Pages>
  <Words>4092</Words>
  <Characters>23325</Characters>
  <Application>Microsoft Macintosh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SPECIFICATION TEMPLATE</vt:lpstr>
    </vt:vector>
  </TitlesOfParts>
  <Company>Galaxy Scientific Corporation</Company>
  <LinksUpToDate>false</LinksUpToDate>
  <CharactersWithSpaces>27363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SPECIFICATION TEMPLATE</dc:title>
  <dc:subject/>
  <dc:creator>USPTO</dc:creator>
  <cp:keywords/>
  <dc:description/>
  <cp:lastModifiedBy>Ibrahim Yildirim</cp:lastModifiedBy>
  <cp:revision>3</cp:revision>
  <cp:lastPrinted>2007-04-27T13:42:00Z</cp:lastPrinted>
  <dcterms:created xsi:type="dcterms:W3CDTF">2015-03-26T11:11:00Z</dcterms:created>
  <dcterms:modified xsi:type="dcterms:W3CDTF">2015-05-27T14:58:00Z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ssion Date">
    <vt:lpwstr>2015-03-16T00:00:00Z</vt:lpwstr>
  </property>
  <property fmtid="{D5CDD505-2E9C-101B-9397-08002B2CF9AE}" pid="3" name="Material Type">
    <vt:lpwstr>Presentation</vt:lpwstr>
  </property>
</Properties>
</file>